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E77" w:rsidRPr="00180A20" w:rsidRDefault="00A52E77" w:rsidP="00A52E77">
      <w:pPr>
        <w:tabs>
          <w:tab w:val="left" w:pos="0"/>
        </w:tabs>
        <w:jc w:val="right"/>
        <w:rPr>
          <w:rFonts w:ascii="微软雅黑" w:eastAsia="微软雅黑" w:hAnsi="微软雅黑"/>
          <w:b/>
          <w:sz w:val="28"/>
        </w:rPr>
      </w:pPr>
    </w:p>
    <w:p w:rsidR="00A52E77" w:rsidRPr="00180A20" w:rsidRDefault="00A52E77" w:rsidP="00A52E77">
      <w:pPr>
        <w:tabs>
          <w:tab w:val="left" w:pos="620"/>
        </w:tabs>
        <w:rPr>
          <w:rFonts w:ascii="微软雅黑" w:eastAsia="微软雅黑" w:hAnsi="微软雅黑"/>
          <w:b/>
          <w:sz w:val="28"/>
        </w:rPr>
      </w:pPr>
    </w:p>
    <w:p w:rsidR="00A52E77" w:rsidRPr="00180A20" w:rsidRDefault="00A52E77" w:rsidP="00A52E77">
      <w:pPr>
        <w:rPr>
          <w:rFonts w:ascii="微软雅黑" w:eastAsia="微软雅黑" w:hAnsi="微软雅黑"/>
          <w:b/>
          <w:sz w:val="52"/>
        </w:rPr>
      </w:pPr>
    </w:p>
    <w:p w:rsidR="00A52E77" w:rsidRDefault="00A52E77" w:rsidP="00A52E77">
      <w:pPr>
        <w:pStyle w:val="aff"/>
        <w:spacing w:line="240" w:lineRule="atLeast"/>
        <w:ind w:firstLine="1043"/>
        <w:jc w:val="center"/>
        <w:rPr>
          <w:rFonts w:ascii="微软雅黑" w:eastAsia="微软雅黑" w:hAnsi="微软雅黑"/>
          <w:b/>
          <w:i w:val="0"/>
          <w:sz w:val="52"/>
          <w:szCs w:val="52"/>
        </w:rPr>
      </w:pPr>
      <w:r>
        <w:rPr>
          <w:rFonts w:ascii="微软雅黑" w:eastAsia="微软雅黑" w:hAnsi="微软雅黑" w:hint="eastAsia"/>
          <w:b/>
          <w:i w:val="0"/>
          <w:sz w:val="52"/>
          <w:szCs w:val="52"/>
        </w:rPr>
        <w:t>春秋航空电商</w:t>
      </w:r>
      <w:r w:rsidR="00B85FB1">
        <w:rPr>
          <w:rFonts w:ascii="微软雅黑" w:eastAsia="微软雅黑" w:hAnsi="微软雅黑" w:hint="eastAsia"/>
          <w:b/>
          <w:i w:val="0"/>
          <w:sz w:val="52"/>
          <w:szCs w:val="52"/>
        </w:rPr>
        <w:t>APP</w:t>
      </w:r>
    </w:p>
    <w:p w:rsidR="00A52E77" w:rsidRPr="00180A20" w:rsidRDefault="00A52E77" w:rsidP="00A52E77">
      <w:pPr>
        <w:pStyle w:val="aff"/>
        <w:spacing w:line="240" w:lineRule="atLeast"/>
        <w:ind w:firstLine="1043"/>
        <w:jc w:val="center"/>
        <w:rPr>
          <w:rFonts w:ascii="微软雅黑" w:eastAsia="微软雅黑" w:hAnsi="微软雅黑"/>
          <w:b/>
          <w:i w:val="0"/>
          <w:sz w:val="52"/>
          <w:szCs w:val="52"/>
        </w:rPr>
      </w:pPr>
      <w:r>
        <w:rPr>
          <w:rFonts w:ascii="微软雅黑" w:eastAsia="微软雅黑" w:hAnsi="微软雅黑" w:hint="eastAsia"/>
          <w:b/>
          <w:i w:val="0"/>
          <w:sz w:val="52"/>
          <w:szCs w:val="52"/>
        </w:rPr>
        <w:t>性能测试报告</w:t>
      </w:r>
    </w:p>
    <w:p w:rsidR="00A52E77" w:rsidRPr="00180A20" w:rsidRDefault="00A52E77" w:rsidP="00A52E77">
      <w:pPr>
        <w:jc w:val="center"/>
        <w:rPr>
          <w:rFonts w:ascii="微软雅黑" w:eastAsia="微软雅黑" w:hAnsi="微软雅黑"/>
          <w:b/>
          <w:sz w:val="52"/>
        </w:rPr>
      </w:pPr>
      <w:r w:rsidRPr="00180A20">
        <w:rPr>
          <w:rFonts w:ascii="微软雅黑" w:eastAsia="微软雅黑" w:hAnsi="微软雅黑" w:hint="eastAsia"/>
          <w:b/>
          <w:sz w:val="52"/>
        </w:rPr>
        <w:t>（V1.0）</w:t>
      </w:r>
    </w:p>
    <w:p w:rsidR="00A52E77" w:rsidRPr="00180A20" w:rsidRDefault="00A52E77" w:rsidP="00A52E77">
      <w:pPr>
        <w:jc w:val="center"/>
        <w:rPr>
          <w:rFonts w:ascii="微软雅黑" w:eastAsia="微软雅黑" w:hAnsi="微软雅黑"/>
          <w:sz w:val="52"/>
          <w:szCs w:val="52"/>
        </w:rPr>
      </w:pPr>
    </w:p>
    <w:p w:rsidR="00A52E77" w:rsidRDefault="00A52E77" w:rsidP="00A52E77">
      <w:pPr>
        <w:jc w:val="center"/>
        <w:rPr>
          <w:rFonts w:ascii="微软雅黑" w:eastAsia="微软雅黑" w:hAnsi="微软雅黑"/>
          <w:sz w:val="52"/>
          <w:szCs w:val="52"/>
        </w:rPr>
      </w:pPr>
    </w:p>
    <w:p w:rsidR="00A52E77" w:rsidRPr="00180A20" w:rsidRDefault="00A52E77" w:rsidP="00A52E77">
      <w:pPr>
        <w:jc w:val="center"/>
        <w:rPr>
          <w:rFonts w:ascii="微软雅黑" w:eastAsia="微软雅黑" w:hAnsi="微软雅黑"/>
          <w:sz w:val="52"/>
          <w:szCs w:val="52"/>
        </w:rPr>
      </w:pPr>
    </w:p>
    <w:p w:rsidR="00A52E77" w:rsidRPr="00180A20" w:rsidRDefault="00A52E77" w:rsidP="00A52E77">
      <w:pPr>
        <w:pStyle w:val="afd"/>
        <w:ind w:leftChars="0" w:left="0" w:firstLineChars="0" w:firstLine="0"/>
        <w:jc w:val="center"/>
        <w:rPr>
          <w:rFonts w:ascii="微软雅黑" w:eastAsia="微软雅黑" w:hAnsi="微软雅黑"/>
        </w:rPr>
      </w:pPr>
      <w:r w:rsidRPr="00180A20">
        <w:rPr>
          <w:rFonts w:ascii="微软雅黑" w:eastAsia="微软雅黑" w:hAnsi="微软雅黑"/>
        </w:rPr>
        <w:fldChar w:fldCharType="begin"/>
      </w:r>
      <w:r w:rsidRPr="00180A20">
        <w:rPr>
          <w:rFonts w:ascii="微软雅黑" w:eastAsia="微软雅黑" w:hAnsi="微软雅黑"/>
        </w:rPr>
        <w:instrText xml:space="preserve"> </w:instrText>
      </w:r>
      <w:r w:rsidRPr="00180A20">
        <w:rPr>
          <w:rFonts w:ascii="微软雅黑" w:eastAsia="微软雅黑" w:hAnsi="微软雅黑" w:hint="eastAsia"/>
        </w:rPr>
        <w:instrText>SAVEDATE  \@ "EEEE年O月"  \* MERGEFORMAT</w:instrText>
      </w:r>
      <w:r w:rsidRPr="00180A20">
        <w:rPr>
          <w:rFonts w:ascii="微软雅黑" w:eastAsia="微软雅黑" w:hAnsi="微软雅黑"/>
        </w:rPr>
        <w:instrText xml:space="preserve"> </w:instrText>
      </w:r>
      <w:r w:rsidRPr="00180A20">
        <w:rPr>
          <w:rFonts w:ascii="微软雅黑" w:eastAsia="微软雅黑" w:hAnsi="微软雅黑"/>
        </w:rPr>
        <w:fldChar w:fldCharType="separate"/>
      </w:r>
      <w:r w:rsidR="006A4A16">
        <w:rPr>
          <w:rFonts w:ascii="微软雅黑" w:eastAsia="微软雅黑" w:hAnsi="微软雅黑" w:hint="eastAsia"/>
          <w:noProof/>
        </w:rPr>
        <w:t>二〇一八年五月</w:t>
      </w:r>
      <w:r w:rsidRPr="00180A20">
        <w:rPr>
          <w:rFonts w:ascii="微软雅黑" w:eastAsia="微软雅黑" w:hAnsi="微软雅黑"/>
        </w:rPr>
        <w:fldChar w:fldCharType="end"/>
      </w:r>
    </w:p>
    <w:p w:rsidR="00A52E77" w:rsidRDefault="00A52E77" w:rsidP="00A52E77">
      <w:pPr>
        <w:pStyle w:val="afd"/>
        <w:ind w:leftChars="0" w:left="0" w:firstLineChars="0" w:firstLine="0"/>
        <w:jc w:val="center"/>
        <w:rPr>
          <w:rFonts w:ascii="微软雅黑" w:eastAsia="微软雅黑" w:hAnsi="微软雅黑"/>
          <w:sz w:val="44"/>
          <w:szCs w:val="44"/>
        </w:rPr>
      </w:pPr>
    </w:p>
    <w:p w:rsidR="00A52E77" w:rsidRPr="00B6392D" w:rsidRDefault="00A52E77" w:rsidP="00A52E77">
      <w:pPr>
        <w:ind w:firstLine="480"/>
      </w:pPr>
    </w:p>
    <w:p w:rsidR="00A52E77" w:rsidRPr="00B6392D" w:rsidRDefault="00A52E77" w:rsidP="00A52E77">
      <w:pPr>
        <w:ind w:firstLine="480"/>
      </w:pPr>
    </w:p>
    <w:p w:rsidR="00A52E77" w:rsidRPr="00B6392D" w:rsidRDefault="00A52E77" w:rsidP="00A52E77">
      <w:pPr>
        <w:ind w:firstLine="480"/>
      </w:pPr>
    </w:p>
    <w:p w:rsidR="00A52E77" w:rsidRPr="00B6392D" w:rsidRDefault="00A52E77" w:rsidP="00A52E77">
      <w:pPr>
        <w:ind w:firstLine="480"/>
      </w:pPr>
    </w:p>
    <w:p w:rsidR="00A52E77" w:rsidRDefault="00A52E77" w:rsidP="00A52E77">
      <w:pPr>
        <w:ind w:firstLine="480"/>
      </w:pPr>
    </w:p>
    <w:p w:rsidR="00A52E77" w:rsidRDefault="00A52E77" w:rsidP="00A52E77">
      <w:pPr>
        <w:ind w:firstLine="480"/>
      </w:pPr>
    </w:p>
    <w:p w:rsidR="00A52E77" w:rsidRPr="00180A20" w:rsidRDefault="00A52E77" w:rsidP="00A52E77">
      <w:pPr>
        <w:pStyle w:val="afd"/>
        <w:ind w:leftChars="0" w:left="0" w:firstLineChars="0" w:firstLine="0"/>
        <w:jc w:val="center"/>
        <w:rPr>
          <w:rFonts w:ascii="微软雅黑" w:eastAsia="微软雅黑" w:hAnsi="微软雅黑"/>
          <w:sz w:val="44"/>
          <w:szCs w:val="44"/>
        </w:rPr>
      </w:pPr>
      <w:r w:rsidRPr="00180A20">
        <w:rPr>
          <w:rFonts w:ascii="微软雅黑" w:eastAsia="微软雅黑" w:hAnsi="微软雅黑" w:hint="eastAsia"/>
          <w:sz w:val="44"/>
          <w:szCs w:val="44"/>
        </w:rPr>
        <w:lastRenderedPageBreak/>
        <w:t>文档信息</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130"/>
        <w:gridCol w:w="2130"/>
        <w:gridCol w:w="1608"/>
        <w:gridCol w:w="2654"/>
      </w:tblGrid>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文档名称</w:t>
            </w:r>
          </w:p>
        </w:tc>
        <w:tc>
          <w:tcPr>
            <w:tcW w:w="6392" w:type="dxa"/>
            <w:gridSpan w:val="3"/>
          </w:tcPr>
          <w:p w:rsidR="00A52E77" w:rsidRPr="00180A20" w:rsidRDefault="00D340DE" w:rsidP="007B4408">
            <w:pPr>
              <w:rPr>
                <w:rFonts w:ascii="微软雅黑" w:eastAsia="微软雅黑" w:hAnsi="微软雅黑"/>
              </w:rPr>
            </w:pPr>
            <w:r>
              <w:rPr>
                <w:rFonts w:ascii="微软雅黑" w:eastAsia="微软雅黑" w:hAnsi="微软雅黑" w:hint="eastAsia"/>
                <w:color w:val="000000"/>
              </w:rPr>
              <w:t>春秋航空电</w:t>
            </w:r>
            <w:proofErr w:type="gramStart"/>
            <w:r>
              <w:rPr>
                <w:rFonts w:ascii="微软雅黑" w:eastAsia="微软雅黑" w:hAnsi="微软雅黑" w:hint="eastAsia"/>
                <w:color w:val="000000"/>
              </w:rPr>
              <w:t>商秒杀</w:t>
            </w:r>
            <w:r w:rsidR="00A52E77">
              <w:rPr>
                <w:rFonts w:ascii="微软雅黑" w:eastAsia="微软雅黑" w:hAnsi="微软雅黑" w:hint="eastAsia"/>
                <w:color w:val="000000"/>
              </w:rPr>
              <w:t>性能</w:t>
            </w:r>
            <w:proofErr w:type="gramEnd"/>
            <w:r w:rsidR="00A52E77">
              <w:rPr>
                <w:rFonts w:ascii="微软雅黑" w:eastAsia="微软雅黑" w:hAnsi="微软雅黑" w:hint="eastAsia"/>
                <w:color w:val="000000"/>
              </w:rPr>
              <w:t>测试报告</w:t>
            </w: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电子文档</w:t>
            </w:r>
          </w:p>
        </w:tc>
        <w:tc>
          <w:tcPr>
            <w:tcW w:w="6392" w:type="dxa"/>
            <w:gridSpan w:val="3"/>
          </w:tcPr>
          <w:p w:rsidR="00A52E77" w:rsidRPr="00180A20" w:rsidRDefault="00A52E77" w:rsidP="007B4408">
            <w:pPr>
              <w:rPr>
                <w:rFonts w:ascii="微软雅黑" w:eastAsia="微软雅黑" w:hAnsi="微软雅黑"/>
              </w:rPr>
            </w:pPr>
            <w:r>
              <w:rPr>
                <w:rFonts w:ascii="微软雅黑" w:eastAsia="微软雅黑" w:hAnsi="微软雅黑" w:hint="eastAsia"/>
                <w:color w:val="000000"/>
              </w:rPr>
              <w:t>性能</w:t>
            </w:r>
            <w:r w:rsidR="005E5EE9">
              <w:rPr>
                <w:rFonts w:ascii="微软雅黑" w:eastAsia="微软雅黑" w:hAnsi="微软雅黑" w:hint="eastAsia"/>
                <w:color w:val="000000"/>
              </w:rPr>
              <w:t>测试报告</w:t>
            </w: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文件状态</w:t>
            </w:r>
          </w:p>
        </w:tc>
        <w:tc>
          <w:tcPr>
            <w:tcW w:w="6392" w:type="dxa"/>
            <w:gridSpan w:val="3"/>
            <w:vAlign w:val="center"/>
          </w:tcPr>
          <w:p w:rsidR="00A52E77" w:rsidRPr="00180A20" w:rsidRDefault="00A52E77" w:rsidP="007B4408">
            <w:pPr>
              <w:rPr>
                <w:rFonts w:ascii="微软雅黑" w:eastAsia="微软雅黑" w:hAnsi="微软雅黑"/>
              </w:rPr>
            </w:pPr>
            <w:r w:rsidRPr="00180A20">
              <w:rPr>
                <w:rFonts w:ascii="微软雅黑" w:eastAsia="微软雅黑" w:hAnsi="微软雅黑" w:hint="eastAsia"/>
              </w:rPr>
              <w:t xml:space="preserve">         □</w:t>
            </w:r>
            <w:r w:rsidRPr="00180A20">
              <w:rPr>
                <w:rFonts w:ascii="微软雅黑" w:eastAsia="微软雅黑" w:hAnsi="微软雅黑" w:hint="eastAsia"/>
                <w:b/>
              </w:rPr>
              <w:t>草    稿</w:t>
            </w:r>
            <w:r w:rsidRPr="00180A20">
              <w:rPr>
                <w:rFonts w:ascii="微软雅黑" w:eastAsia="微软雅黑" w:hAnsi="微软雅黑" w:hint="eastAsia"/>
              </w:rPr>
              <w:t xml:space="preserve">    </w:t>
            </w:r>
            <w:r w:rsidRPr="00180A20">
              <w:rPr>
                <w:rFonts w:ascii="微软雅黑" w:eastAsia="微软雅黑" w:hAnsi="微软雅黑" w:hint="eastAsia"/>
                <w:color w:val="FF0000"/>
              </w:rPr>
              <w:t>■</w:t>
            </w:r>
            <w:r w:rsidRPr="00180A20">
              <w:rPr>
                <w:rFonts w:ascii="微软雅黑" w:eastAsia="微软雅黑" w:hAnsi="微软雅黑" w:hint="eastAsia"/>
              </w:rPr>
              <w:t xml:space="preserve"> </w:t>
            </w:r>
            <w:r w:rsidRPr="00180A20">
              <w:rPr>
                <w:rFonts w:ascii="微软雅黑" w:eastAsia="微软雅黑" w:hAnsi="微软雅黑" w:hint="eastAsia"/>
                <w:b/>
              </w:rPr>
              <w:t>正式发布</w:t>
            </w:r>
            <w:r w:rsidRPr="00180A20">
              <w:rPr>
                <w:rFonts w:ascii="微软雅黑" w:eastAsia="微软雅黑" w:hAnsi="微软雅黑" w:hint="eastAsia"/>
              </w:rPr>
              <w:t xml:space="preserve">    □</w:t>
            </w:r>
            <w:r w:rsidRPr="00180A20">
              <w:rPr>
                <w:rFonts w:ascii="微软雅黑" w:eastAsia="微软雅黑" w:hAnsi="微软雅黑"/>
              </w:rPr>
              <w:t xml:space="preserve"> </w:t>
            </w:r>
            <w:r w:rsidRPr="00180A20">
              <w:rPr>
                <w:rFonts w:ascii="微软雅黑" w:eastAsia="微软雅黑" w:hAnsi="微软雅黑" w:hint="eastAsia"/>
                <w:b/>
              </w:rPr>
              <w:t>正在修改</w:t>
            </w: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编 写 人</w:t>
            </w:r>
          </w:p>
        </w:tc>
        <w:tc>
          <w:tcPr>
            <w:tcW w:w="2130" w:type="dxa"/>
            <w:vAlign w:val="center"/>
          </w:tcPr>
          <w:p w:rsidR="00A52E77" w:rsidRPr="00C3740B" w:rsidRDefault="00C52A33" w:rsidP="007B4408">
            <w:pPr>
              <w:jc w:val="center"/>
              <w:rPr>
                <w:rFonts w:ascii="微软雅黑" w:eastAsia="微软雅黑" w:hAnsi="微软雅黑"/>
                <w:b/>
              </w:rPr>
            </w:pPr>
            <w:r>
              <w:rPr>
                <w:rFonts w:ascii="微软雅黑" w:eastAsia="微软雅黑" w:hAnsi="微软雅黑" w:hint="eastAsia"/>
                <w:b/>
              </w:rPr>
              <w:t>彭志辉</w:t>
            </w:r>
          </w:p>
        </w:tc>
        <w:tc>
          <w:tcPr>
            <w:tcW w:w="1608"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日    期</w:t>
            </w:r>
          </w:p>
        </w:tc>
        <w:tc>
          <w:tcPr>
            <w:tcW w:w="2654" w:type="dxa"/>
            <w:vAlign w:val="center"/>
          </w:tcPr>
          <w:p w:rsidR="00A52E77" w:rsidRPr="00180A20" w:rsidRDefault="00D340DE" w:rsidP="00C52A33">
            <w:pPr>
              <w:jc w:val="center"/>
              <w:rPr>
                <w:rFonts w:ascii="微软雅黑" w:eastAsia="微软雅黑" w:hAnsi="微软雅黑"/>
              </w:rPr>
            </w:pPr>
            <w:r>
              <w:rPr>
                <w:rFonts w:ascii="微软雅黑" w:eastAsia="微软雅黑" w:hAnsi="微软雅黑" w:hint="eastAsia"/>
              </w:rPr>
              <w:t>201</w:t>
            </w:r>
            <w:r w:rsidR="00C52A33">
              <w:rPr>
                <w:rFonts w:ascii="微软雅黑" w:eastAsia="微软雅黑" w:hAnsi="微软雅黑"/>
              </w:rPr>
              <w:t>8</w:t>
            </w:r>
            <w:r w:rsidR="00A52E77" w:rsidRPr="00180A20">
              <w:rPr>
                <w:rFonts w:ascii="微软雅黑" w:eastAsia="微软雅黑" w:hAnsi="微软雅黑" w:hint="eastAsia"/>
              </w:rPr>
              <w:t>年</w:t>
            </w:r>
            <w:r w:rsidR="00753D60">
              <w:rPr>
                <w:rFonts w:ascii="微软雅黑" w:eastAsia="微软雅黑" w:hAnsi="微软雅黑" w:hint="eastAsia"/>
              </w:rPr>
              <w:t xml:space="preserve"> </w:t>
            </w:r>
            <w:r w:rsidR="00C52A33">
              <w:rPr>
                <w:rFonts w:ascii="微软雅黑" w:eastAsia="微软雅黑" w:hAnsi="微软雅黑"/>
              </w:rPr>
              <w:t>05</w:t>
            </w:r>
            <w:r w:rsidR="00A52E77" w:rsidRPr="00180A20">
              <w:rPr>
                <w:rFonts w:ascii="微软雅黑" w:eastAsia="微软雅黑" w:hAnsi="微软雅黑" w:hint="eastAsia"/>
              </w:rPr>
              <w:t xml:space="preserve">月 </w:t>
            </w:r>
            <w:r w:rsidR="00C52A33">
              <w:rPr>
                <w:rFonts w:ascii="微软雅黑" w:eastAsia="微软雅黑" w:hAnsi="微软雅黑"/>
              </w:rPr>
              <w:t>23</w:t>
            </w:r>
            <w:r w:rsidR="00A52E77" w:rsidRPr="00180A20">
              <w:rPr>
                <w:rFonts w:ascii="微软雅黑" w:eastAsia="微软雅黑" w:hAnsi="微软雅黑" w:hint="eastAsia"/>
              </w:rPr>
              <w:t xml:space="preserve"> 日</w:t>
            </w: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校 对 人</w:t>
            </w:r>
          </w:p>
        </w:tc>
        <w:tc>
          <w:tcPr>
            <w:tcW w:w="2130" w:type="dxa"/>
            <w:vAlign w:val="center"/>
          </w:tcPr>
          <w:p w:rsidR="00A52E77" w:rsidRPr="00180A20" w:rsidRDefault="00A52E77" w:rsidP="007B4408">
            <w:pPr>
              <w:jc w:val="center"/>
              <w:rPr>
                <w:rFonts w:ascii="微软雅黑" w:eastAsia="微软雅黑" w:hAnsi="微软雅黑"/>
              </w:rPr>
            </w:pPr>
          </w:p>
        </w:tc>
        <w:tc>
          <w:tcPr>
            <w:tcW w:w="1608"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日    期</w:t>
            </w:r>
          </w:p>
        </w:tc>
        <w:tc>
          <w:tcPr>
            <w:tcW w:w="2654" w:type="dxa"/>
            <w:vAlign w:val="center"/>
          </w:tcPr>
          <w:p w:rsidR="00A52E77" w:rsidRPr="00180A20" w:rsidRDefault="00A52E77" w:rsidP="007B4408">
            <w:pPr>
              <w:jc w:val="center"/>
              <w:rPr>
                <w:rFonts w:ascii="微软雅黑" w:eastAsia="微软雅黑" w:hAnsi="微软雅黑"/>
              </w:rPr>
            </w:pP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审 核 人</w:t>
            </w:r>
          </w:p>
        </w:tc>
        <w:tc>
          <w:tcPr>
            <w:tcW w:w="2130" w:type="dxa"/>
            <w:vAlign w:val="center"/>
          </w:tcPr>
          <w:p w:rsidR="00A52E77" w:rsidRPr="00180A20" w:rsidRDefault="00A52E77" w:rsidP="007B4408">
            <w:pPr>
              <w:jc w:val="center"/>
              <w:rPr>
                <w:rFonts w:ascii="微软雅黑" w:eastAsia="微软雅黑" w:hAnsi="微软雅黑"/>
                <w:b/>
              </w:rPr>
            </w:pPr>
          </w:p>
        </w:tc>
        <w:tc>
          <w:tcPr>
            <w:tcW w:w="1608"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日    期</w:t>
            </w:r>
          </w:p>
        </w:tc>
        <w:tc>
          <w:tcPr>
            <w:tcW w:w="2654" w:type="dxa"/>
            <w:vAlign w:val="center"/>
          </w:tcPr>
          <w:p w:rsidR="00A52E77" w:rsidRPr="00180A20" w:rsidRDefault="00A52E77" w:rsidP="007B4408">
            <w:pPr>
              <w:jc w:val="center"/>
              <w:rPr>
                <w:rFonts w:ascii="微软雅黑" w:eastAsia="微软雅黑" w:hAnsi="微软雅黑"/>
              </w:rPr>
            </w:pPr>
          </w:p>
        </w:tc>
      </w:tr>
      <w:tr w:rsidR="00A52E77" w:rsidRPr="00180A20" w:rsidTr="007B4408">
        <w:trPr>
          <w:jc w:val="center"/>
        </w:trPr>
        <w:tc>
          <w:tcPr>
            <w:tcW w:w="2130"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批 准 人</w:t>
            </w:r>
          </w:p>
        </w:tc>
        <w:tc>
          <w:tcPr>
            <w:tcW w:w="2130" w:type="dxa"/>
            <w:vAlign w:val="center"/>
          </w:tcPr>
          <w:p w:rsidR="00A52E77" w:rsidRPr="00180A20" w:rsidRDefault="00A52E77" w:rsidP="007B4408">
            <w:pPr>
              <w:jc w:val="center"/>
              <w:rPr>
                <w:rFonts w:ascii="微软雅黑" w:eastAsia="微软雅黑" w:hAnsi="微软雅黑"/>
              </w:rPr>
            </w:pPr>
          </w:p>
        </w:tc>
        <w:tc>
          <w:tcPr>
            <w:tcW w:w="1608" w:type="dxa"/>
            <w:shd w:val="clear" w:color="auto" w:fill="C0C0C0"/>
            <w:vAlign w:val="center"/>
          </w:tcPr>
          <w:p w:rsidR="00A52E77" w:rsidRPr="00180A20" w:rsidRDefault="00A52E77" w:rsidP="007B4408">
            <w:pPr>
              <w:jc w:val="center"/>
              <w:rPr>
                <w:rFonts w:ascii="微软雅黑" w:eastAsia="微软雅黑" w:hAnsi="微软雅黑"/>
                <w:b/>
                <w:sz w:val="28"/>
                <w:szCs w:val="28"/>
              </w:rPr>
            </w:pPr>
            <w:r w:rsidRPr="00180A20">
              <w:rPr>
                <w:rFonts w:ascii="微软雅黑" w:eastAsia="微软雅黑" w:hAnsi="微软雅黑" w:hint="eastAsia"/>
                <w:b/>
                <w:sz w:val="28"/>
                <w:szCs w:val="28"/>
              </w:rPr>
              <w:t>日    期</w:t>
            </w:r>
          </w:p>
        </w:tc>
        <w:tc>
          <w:tcPr>
            <w:tcW w:w="2654" w:type="dxa"/>
            <w:vAlign w:val="center"/>
          </w:tcPr>
          <w:p w:rsidR="00A52E77" w:rsidRPr="00180A20" w:rsidRDefault="00A52E77" w:rsidP="007B4408">
            <w:pPr>
              <w:jc w:val="center"/>
              <w:rPr>
                <w:rFonts w:ascii="微软雅黑" w:eastAsia="微软雅黑" w:hAnsi="微软雅黑"/>
              </w:rPr>
            </w:pPr>
          </w:p>
        </w:tc>
      </w:tr>
    </w:tbl>
    <w:p w:rsidR="00A52E77" w:rsidRPr="00180A20" w:rsidRDefault="00A52E77" w:rsidP="00A52E77">
      <w:pPr>
        <w:pStyle w:val="afd"/>
        <w:ind w:leftChars="0" w:left="0" w:firstLineChars="0" w:firstLine="0"/>
        <w:jc w:val="center"/>
        <w:rPr>
          <w:rFonts w:ascii="微软雅黑" w:eastAsia="微软雅黑" w:hAnsi="微软雅黑"/>
          <w:sz w:val="44"/>
          <w:szCs w:val="44"/>
        </w:rPr>
      </w:pPr>
    </w:p>
    <w:p w:rsidR="00A52E77" w:rsidRPr="00180A20" w:rsidRDefault="00A52E77" w:rsidP="00A52E77">
      <w:pPr>
        <w:pStyle w:val="afd"/>
        <w:ind w:leftChars="0" w:left="0" w:firstLineChars="0" w:firstLine="0"/>
        <w:jc w:val="center"/>
        <w:rPr>
          <w:rFonts w:ascii="微软雅黑" w:eastAsia="微软雅黑" w:hAnsi="微软雅黑"/>
          <w:sz w:val="44"/>
          <w:szCs w:val="44"/>
        </w:rPr>
      </w:pPr>
      <w:r w:rsidRPr="00180A20">
        <w:rPr>
          <w:rFonts w:ascii="微软雅黑" w:eastAsia="微软雅黑" w:hAnsi="微软雅黑" w:hint="eastAsia"/>
          <w:sz w:val="44"/>
          <w:szCs w:val="44"/>
        </w:rPr>
        <w:t>变更记录</w:t>
      </w:r>
    </w:p>
    <w:tbl>
      <w:tblPr>
        <w:tblW w:w="89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648"/>
        <w:gridCol w:w="2160"/>
        <w:gridCol w:w="720"/>
        <w:gridCol w:w="947"/>
        <w:gridCol w:w="947"/>
        <w:gridCol w:w="947"/>
        <w:gridCol w:w="947"/>
        <w:gridCol w:w="712"/>
        <w:gridCol w:w="947"/>
      </w:tblGrid>
      <w:tr w:rsidR="00A52E77" w:rsidRPr="00180A20" w:rsidTr="007B4408">
        <w:trPr>
          <w:jc w:val="center"/>
        </w:trPr>
        <w:tc>
          <w:tcPr>
            <w:tcW w:w="648"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变更序号</w:t>
            </w:r>
          </w:p>
        </w:tc>
        <w:tc>
          <w:tcPr>
            <w:tcW w:w="2160"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变更原因</w:t>
            </w:r>
          </w:p>
        </w:tc>
        <w:tc>
          <w:tcPr>
            <w:tcW w:w="720"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变更页码</w:t>
            </w:r>
          </w:p>
        </w:tc>
        <w:tc>
          <w:tcPr>
            <w:tcW w:w="947"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变更前版本号</w:t>
            </w:r>
          </w:p>
        </w:tc>
        <w:tc>
          <w:tcPr>
            <w:tcW w:w="947"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变更后版本号</w:t>
            </w:r>
          </w:p>
        </w:tc>
        <w:tc>
          <w:tcPr>
            <w:tcW w:w="947"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更改人</w:t>
            </w:r>
          </w:p>
        </w:tc>
        <w:tc>
          <w:tcPr>
            <w:tcW w:w="947"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批准人</w:t>
            </w:r>
          </w:p>
        </w:tc>
        <w:tc>
          <w:tcPr>
            <w:tcW w:w="712"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生效日期</w:t>
            </w:r>
          </w:p>
        </w:tc>
        <w:tc>
          <w:tcPr>
            <w:tcW w:w="947" w:type="dxa"/>
            <w:shd w:val="clear" w:color="auto" w:fill="C0C0C0"/>
            <w:vAlign w:val="center"/>
          </w:tcPr>
          <w:p w:rsidR="00A52E77" w:rsidRPr="00180A20" w:rsidRDefault="00A52E77" w:rsidP="007B4408">
            <w:pPr>
              <w:jc w:val="center"/>
              <w:rPr>
                <w:rFonts w:ascii="微软雅黑" w:eastAsia="微软雅黑" w:hAnsi="微软雅黑"/>
                <w:b/>
              </w:rPr>
            </w:pPr>
            <w:r w:rsidRPr="00180A20">
              <w:rPr>
                <w:rFonts w:ascii="微软雅黑" w:eastAsia="微软雅黑" w:hAnsi="微软雅黑" w:hint="eastAsia"/>
                <w:b/>
              </w:rPr>
              <w:t>备  注</w:t>
            </w:r>
          </w:p>
        </w:tc>
      </w:tr>
      <w:tr w:rsidR="00A52E77" w:rsidRPr="00180A20" w:rsidTr="007B4408">
        <w:trPr>
          <w:jc w:val="center"/>
        </w:trPr>
        <w:tc>
          <w:tcPr>
            <w:tcW w:w="648" w:type="dxa"/>
            <w:vAlign w:val="center"/>
          </w:tcPr>
          <w:p w:rsidR="00A52E77" w:rsidRPr="00180A20" w:rsidRDefault="00A52E77" w:rsidP="007B4408">
            <w:pPr>
              <w:jc w:val="center"/>
              <w:rPr>
                <w:rFonts w:ascii="微软雅黑" w:eastAsia="微软雅黑" w:hAnsi="微软雅黑"/>
              </w:rPr>
            </w:pPr>
          </w:p>
        </w:tc>
        <w:tc>
          <w:tcPr>
            <w:tcW w:w="2160" w:type="dxa"/>
            <w:vAlign w:val="center"/>
          </w:tcPr>
          <w:p w:rsidR="00A52E77" w:rsidRPr="00180A20" w:rsidRDefault="00A52E77" w:rsidP="007B4408">
            <w:pPr>
              <w:rPr>
                <w:rFonts w:ascii="微软雅黑" w:eastAsia="微软雅黑" w:hAnsi="微软雅黑"/>
              </w:rPr>
            </w:pPr>
          </w:p>
        </w:tc>
        <w:tc>
          <w:tcPr>
            <w:tcW w:w="720"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712"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rPr>
                <w:rFonts w:ascii="微软雅黑" w:eastAsia="微软雅黑" w:hAnsi="微软雅黑"/>
              </w:rPr>
            </w:pPr>
          </w:p>
        </w:tc>
      </w:tr>
      <w:tr w:rsidR="00A52E77" w:rsidRPr="00180A20" w:rsidTr="007B4408">
        <w:trPr>
          <w:jc w:val="center"/>
        </w:trPr>
        <w:tc>
          <w:tcPr>
            <w:tcW w:w="648" w:type="dxa"/>
            <w:vAlign w:val="center"/>
          </w:tcPr>
          <w:p w:rsidR="00A52E77" w:rsidRPr="00180A20" w:rsidRDefault="00A52E77" w:rsidP="007B4408">
            <w:pPr>
              <w:jc w:val="center"/>
              <w:rPr>
                <w:rFonts w:ascii="微软雅黑" w:eastAsia="微软雅黑" w:hAnsi="微软雅黑"/>
              </w:rPr>
            </w:pPr>
          </w:p>
        </w:tc>
        <w:tc>
          <w:tcPr>
            <w:tcW w:w="2160" w:type="dxa"/>
            <w:vAlign w:val="center"/>
          </w:tcPr>
          <w:p w:rsidR="00A52E77" w:rsidRPr="00180A20" w:rsidRDefault="00A52E77" w:rsidP="007B4408">
            <w:pPr>
              <w:rPr>
                <w:rFonts w:ascii="微软雅黑" w:eastAsia="微软雅黑" w:hAnsi="微软雅黑"/>
              </w:rPr>
            </w:pPr>
          </w:p>
        </w:tc>
        <w:tc>
          <w:tcPr>
            <w:tcW w:w="720"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712"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rPr>
                <w:rFonts w:ascii="微软雅黑" w:eastAsia="微软雅黑" w:hAnsi="微软雅黑"/>
              </w:rPr>
            </w:pPr>
          </w:p>
        </w:tc>
      </w:tr>
      <w:tr w:rsidR="00A52E77" w:rsidRPr="00180A20" w:rsidTr="007B4408">
        <w:trPr>
          <w:jc w:val="center"/>
        </w:trPr>
        <w:tc>
          <w:tcPr>
            <w:tcW w:w="648" w:type="dxa"/>
            <w:vAlign w:val="center"/>
          </w:tcPr>
          <w:p w:rsidR="00A52E77" w:rsidRPr="00180A20" w:rsidRDefault="00A52E77" w:rsidP="007B4408">
            <w:pPr>
              <w:jc w:val="center"/>
              <w:rPr>
                <w:rFonts w:ascii="微软雅黑" w:eastAsia="微软雅黑" w:hAnsi="微软雅黑"/>
              </w:rPr>
            </w:pPr>
          </w:p>
        </w:tc>
        <w:tc>
          <w:tcPr>
            <w:tcW w:w="2160" w:type="dxa"/>
            <w:vAlign w:val="center"/>
          </w:tcPr>
          <w:p w:rsidR="00A52E77" w:rsidRPr="00180A20" w:rsidRDefault="00A52E77" w:rsidP="007B4408">
            <w:pPr>
              <w:rPr>
                <w:rFonts w:ascii="微软雅黑" w:eastAsia="微软雅黑" w:hAnsi="微软雅黑"/>
              </w:rPr>
            </w:pPr>
          </w:p>
        </w:tc>
        <w:tc>
          <w:tcPr>
            <w:tcW w:w="720"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712"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rPr>
                <w:rFonts w:ascii="微软雅黑" w:eastAsia="微软雅黑" w:hAnsi="微软雅黑"/>
              </w:rPr>
            </w:pPr>
          </w:p>
        </w:tc>
      </w:tr>
      <w:tr w:rsidR="00A52E77" w:rsidRPr="00180A20" w:rsidTr="007B4408">
        <w:trPr>
          <w:jc w:val="center"/>
        </w:trPr>
        <w:tc>
          <w:tcPr>
            <w:tcW w:w="648" w:type="dxa"/>
            <w:vAlign w:val="center"/>
          </w:tcPr>
          <w:p w:rsidR="00A52E77" w:rsidRPr="00180A20" w:rsidRDefault="00A52E77" w:rsidP="007B4408">
            <w:pPr>
              <w:jc w:val="center"/>
              <w:rPr>
                <w:rFonts w:ascii="微软雅黑" w:eastAsia="微软雅黑" w:hAnsi="微软雅黑"/>
              </w:rPr>
            </w:pPr>
          </w:p>
        </w:tc>
        <w:tc>
          <w:tcPr>
            <w:tcW w:w="2160" w:type="dxa"/>
            <w:vAlign w:val="center"/>
          </w:tcPr>
          <w:p w:rsidR="00A52E77" w:rsidRPr="00180A20" w:rsidRDefault="00A52E77" w:rsidP="007B4408">
            <w:pPr>
              <w:rPr>
                <w:rFonts w:ascii="微软雅黑" w:eastAsia="微软雅黑" w:hAnsi="微软雅黑"/>
              </w:rPr>
            </w:pPr>
          </w:p>
        </w:tc>
        <w:tc>
          <w:tcPr>
            <w:tcW w:w="720"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jc w:val="center"/>
              <w:rPr>
                <w:rFonts w:ascii="微软雅黑" w:eastAsia="微软雅黑" w:hAnsi="微软雅黑"/>
              </w:rPr>
            </w:pPr>
          </w:p>
        </w:tc>
        <w:tc>
          <w:tcPr>
            <w:tcW w:w="712" w:type="dxa"/>
            <w:vAlign w:val="center"/>
          </w:tcPr>
          <w:p w:rsidR="00A52E77" w:rsidRPr="00180A20" w:rsidRDefault="00A52E77" w:rsidP="007B4408">
            <w:pPr>
              <w:jc w:val="center"/>
              <w:rPr>
                <w:rFonts w:ascii="微软雅黑" w:eastAsia="微软雅黑" w:hAnsi="微软雅黑"/>
              </w:rPr>
            </w:pPr>
          </w:p>
        </w:tc>
        <w:tc>
          <w:tcPr>
            <w:tcW w:w="947" w:type="dxa"/>
            <w:vAlign w:val="center"/>
          </w:tcPr>
          <w:p w:rsidR="00A52E77" w:rsidRPr="00180A20" w:rsidRDefault="00A52E77" w:rsidP="007B4408">
            <w:pPr>
              <w:rPr>
                <w:rFonts w:ascii="微软雅黑" w:eastAsia="微软雅黑" w:hAnsi="微软雅黑"/>
              </w:rPr>
            </w:pPr>
          </w:p>
        </w:tc>
      </w:tr>
    </w:tbl>
    <w:p w:rsidR="00A52E77" w:rsidRPr="00180A20" w:rsidRDefault="00A52E77" w:rsidP="00A52E77">
      <w:pPr>
        <w:rPr>
          <w:rFonts w:ascii="微软雅黑" w:eastAsia="微软雅黑" w:hAnsi="微软雅黑"/>
          <w:spacing w:val="12"/>
          <w:sz w:val="32"/>
        </w:rPr>
      </w:pPr>
    </w:p>
    <w:p w:rsidR="00A52E77" w:rsidRPr="00B6392D" w:rsidRDefault="00A52E77" w:rsidP="00A52E77">
      <w:pPr>
        <w:ind w:firstLine="480"/>
      </w:pPr>
    </w:p>
    <w:p w:rsidR="00A52E77" w:rsidRPr="00B6392D" w:rsidRDefault="00A52E77" w:rsidP="00A52E77">
      <w:pPr>
        <w:ind w:firstLine="480"/>
      </w:pPr>
    </w:p>
    <w:p w:rsidR="00921542" w:rsidRPr="00E474D4" w:rsidRDefault="00921542" w:rsidP="00921542">
      <w:pPr>
        <w:rPr>
          <w:rFonts w:ascii="微软雅黑" w:eastAsia="微软雅黑" w:hAnsi="微软雅黑"/>
        </w:rPr>
        <w:sectPr w:rsidR="00921542" w:rsidRPr="00E474D4" w:rsidSect="004514CE">
          <w:headerReference w:type="even" r:id="rId8"/>
          <w:headerReference w:type="default" r:id="rId9"/>
          <w:footerReference w:type="even" r:id="rId10"/>
          <w:pgSz w:w="11906" w:h="16838"/>
          <w:pgMar w:top="851" w:right="851" w:bottom="1418" w:left="851"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921542" w:rsidRPr="00E474D4" w:rsidRDefault="00921542" w:rsidP="00921542">
      <w:pPr>
        <w:pStyle w:val="ab"/>
        <w:rPr>
          <w:rFonts w:ascii="微软雅黑" w:eastAsia="微软雅黑" w:hAnsi="微软雅黑"/>
        </w:rPr>
      </w:pPr>
      <w:r w:rsidRPr="00E474D4">
        <w:rPr>
          <w:rFonts w:ascii="微软雅黑" w:eastAsia="微软雅黑" w:hAnsi="微软雅黑" w:hint="eastAsia"/>
        </w:rPr>
        <w:lastRenderedPageBreak/>
        <w:t>目  录</w:t>
      </w:r>
    </w:p>
    <w:p w:rsidR="00590CFA" w:rsidRDefault="00092ADD">
      <w:pPr>
        <w:pStyle w:val="10"/>
        <w:rPr>
          <w:rFonts w:asciiTheme="minorHAnsi" w:eastAsiaTheme="minorEastAsia" w:hAnsiTheme="minorHAnsi" w:cstheme="minorBidi"/>
          <w:noProof/>
          <w:szCs w:val="22"/>
        </w:rPr>
      </w:pPr>
      <w:r w:rsidRPr="00E474D4">
        <w:rPr>
          <w:rFonts w:ascii="微软雅黑" w:eastAsia="微软雅黑" w:hAnsi="微软雅黑"/>
        </w:rPr>
        <w:fldChar w:fldCharType="begin"/>
      </w:r>
      <w:r w:rsidR="00AD2C09" w:rsidRPr="00E474D4">
        <w:rPr>
          <w:rFonts w:ascii="微软雅黑" w:eastAsia="微软雅黑" w:hAnsi="微软雅黑"/>
        </w:rPr>
        <w:instrText xml:space="preserve"> TOC \o "1-3" \h \z \u </w:instrText>
      </w:r>
      <w:r w:rsidRPr="00E474D4">
        <w:rPr>
          <w:rFonts w:ascii="微软雅黑" w:eastAsia="微软雅黑" w:hAnsi="微软雅黑"/>
        </w:rPr>
        <w:fldChar w:fldCharType="separate"/>
      </w:r>
      <w:hyperlink w:anchor="_Toc514837560" w:history="1">
        <w:r w:rsidR="00590CFA" w:rsidRPr="00C948C5">
          <w:rPr>
            <w:rStyle w:val="ac"/>
            <w:rFonts w:ascii="微软雅黑" w:eastAsia="微软雅黑" w:hAnsi="微软雅黑"/>
            <w:noProof/>
          </w:rPr>
          <w:t>1.</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测试概述</w:t>
        </w:r>
        <w:r w:rsidR="00590CFA">
          <w:rPr>
            <w:noProof/>
            <w:webHidden/>
          </w:rPr>
          <w:tab/>
        </w:r>
        <w:r w:rsidR="00590CFA">
          <w:rPr>
            <w:noProof/>
            <w:webHidden/>
          </w:rPr>
          <w:fldChar w:fldCharType="begin"/>
        </w:r>
        <w:r w:rsidR="00590CFA">
          <w:rPr>
            <w:noProof/>
            <w:webHidden/>
          </w:rPr>
          <w:instrText xml:space="preserve"> PAGEREF _Toc514837560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1" w:history="1">
        <w:r w:rsidR="00590CFA" w:rsidRPr="00C948C5">
          <w:rPr>
            <w:rStyle w:val="ac"/>
            <w:rFonts w:ascii="微软雅黑" w:eastAsia="微软雅黑" w:hAnsi="微软雅黑"/>
            <w:noProof/>
          </w:rPr>
          <w:t>1.1.</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测试目的</w:t>
        </w:r>
        <w:r w:rsidR="00590CFA">
          <w:rPr>
            <w:noProof/>
            <w:webHidden/>
          </w:rPr>
          <w:tab/>
        </w:r>
        <w:r w:rsidR="00590CFA">
          <w:rPr>
            <w:noProof/>
            <w:webHidden/>
          </w:rPr>
          <w:fldChar w:fldCharType="begin"/>
        </w:r>
        <w:r w:rsidR="00590CFA">
          <w:rPr>
            <w:noProof/>
            <w:webHidden/>
          </w:rPr>
          <w:instrText xml:space="preserve"> PAGEREF _Toc514837561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2" w:history="1">
        <w:r w:rsidR="00590CFA" w:rsidRPr="00C948C5">
          <w:rPr>
            <w:rStyle w:val="ac"/>
            <w:rFonts w:ascii="微软雅黑" w:eastAsia="微软雅黑" w:hAnsi="微软雅黑"/>
            <w:noProof/>
          </w:rPr>
          <w:t>1.2.</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名词解译</w:t>
        </w:r>
        <w:r w:rsidR="00590CFA">
          <w:rPr>
            <w:noProof/>
            <w:webHidden/>
          </w:rPr>
          <w:tab/>
        </w:r>
        <w:r w:rsidR="00590CFA">
          <w:rPr>
            <w:noProof/>
            <w:webHidden/>
          </w:rPr>
          <w:fldChar w:fldCharType="begin"/>
        </w:r>
        <w:r w:rsidR="00590CFA">
          <w:rPr>
            <w:noProof/>
            <w:webHidden/>
          </w:rPr>
          <w:instrText xml:space="preserve"> PAGEREF _Toc514837562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3" w:history="1">
        <w:r w:rsidR="00590CFA" w:rsidRPr="00C948C5">
          <w:rPr>
            <w:rStyle w:val="ac"/>
            <w:rFonts w:ascii="微软雅黑" w:eastAsia="微软雅黑" w:hAnsi="微软雅黑"/>
            <w:noProof/>
          </w:rPr>
          <w:t>1.3.</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测试工具描述</w:t>
        </w:r>
        <w:r w:rsidR="00590CFA">
          <w:rPr>
            <w:noProof/>
            <w:webHidden/>
          </w:rPr>
          <w:tab/>
        </w:r>
        <w:r w:rsidR="00590CFA">
          <w:rPr>
            <w:noProof/>
            <w:webHidden/>
          </w:rPr>
          <w:fldChar w:fldCharType="begin"/>
        </w:r>
        <w:r w:rsidR="00590CFA">
          <w:rPr>
            <w:noProof/>
            <w:webHidden/>
          </w:rPr>
          <w:instrText xml:space="preserve"> PAGEREF _Toc514837563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4" w:history="1">
        <w:r w:rsidR="00590CFA" w:rsidRPr="00C948C5">
          <w:rPr>
            <w:rStyle w:val="ac"/>
            <w:rFonts w:ascii="微软雅黑" w:eastAsia="微软雅黑" w:hAnsi="微软雅黑"/>
            <w:noProof/>
          </w:rPr>
          <w:t>1.4.</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测试人员</w:t>
        </w:r>
        <w:r w:rsidR="00590CFA">
          <w:rPr>
            <w:noProof/>
            <w:webHidden/>
          </w:rPr>
          <w:tab/>
        </w:r>
        <w:r w:rsidR="00590CFA">
          <w:rPr>
            <w:noProof/>
            <w:webHidden/>
          </w:rPr>
          <w:fldChar w:fldCharType="begin"/>
        </w:r>
        <w:r w:rsidR="00590CFA">
          <w:rPr>
            <w:noProof/>
            <w:webHidden/>
          </w:rPr>
          <w:instrText xml:space="preserve"> PAGEREF _Toc514837564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10"/>
        <w:rPr>
          <w:rFonts w:asciiTheme="minorHAnsi" w:eastAsiaTheme="minorEastAsia" w:hAnsiTheme="minorHAnsi" w:cstheme="minorBidi"/>
          <w:noProof/>
          <w:szCs w:val="22"/>
        </w:rPr>
      </w:pPr>
      <w:hyperlink w:anchor="_Toc514837565" w:history="1">
        <w:r w:rsidR="00590CFA" w:rsidRPr="00C948C5">
          <w:rPr>
            <w:rStyle w:val="ac"/>
            <w:rFonts w:ascii="微软雅黑" w:eastAsia="微软雅黑" w:hAnsi="微软雅黑"/>
            <w:noProof/>
          </w:rPr>
          <w:t>2.</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测试环境描述</w:t>
        </w:r>
        <w:r w:rsidR="00590CFA">
          <w:rPr>
            <w:noProof/>
            <w:webHidden/>
          </w:rPr>
          <w:tab/>
        </w:r>
        <w:r w:rsidR="00590CFA">
          <w:rPr>
            <w:noProof/>
            <w:webHidden/>
          </w:rPr>
          <w:fldChar w:fldCharType="begin"/>
        </w:r>
        <w:r w:rsidR="00590CFA">
          <w:rPr>
            <w:noProof/>
            <w:webHidden/>
          </w:rPr>
          <w:instrText xml:space="preserve"> PAGEREF _Toc514837565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6" w:history="1">
        <w:r w:rsidR="00590CFA" w:rsidRPr="00C948C5">
          <w:rPr>
            <w:rStyle w:val="ac"/>
            <w:rFonts w:ascii="微软雅黑" w:eastAsia="微软雅黑" w:hAnsi="微软雅黑"/>
            <w:noProof/>
          </w:rPr>
          <w:t>2.1.</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测试环境网络环境</w:t>
        </w:r>
        <w:r w:rsidR="00590CFA">
          <w:rPr>
            <w:noProof/>
            <w:webHidden/>
          </w:rPr>
          <w:tab/>
        </w:r>
        <w:r w:rsidR="00590CFA">
          <w:rPr>
            <w:noProof/>
            <w:webHidden/>
          </w:rPr>
          <w:fldChar w:fldCharType="begin"/>
        </w:r>
        <w:r w:rsidR="00590CFA">
          <w:rPr>
            <w:noProof/>
            <w:webHidden/>
          </w:rPr>
          <w:instrText xml:space="preserve"> PAGEREF _Toc514837566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7" w:history="1">
        <w:r w:rsidR="00590CFA" w:rsidRPr="00C948C5">
          <w:rPr>
            <w:rStyle w:val="ac"/>
            <w:rFonts w:ascii="微软雅黑" w:eastAsia="微软雅黑" w:hAnsi="微软雅黑"/>
            <w:noProof/>
          </w:rPr>
          <w:t>2.2.</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服务器软硬件环境</w:t>
        </w:r>
        <w:r w:rsidR="00590CFA">
          <w:rPr>
            <w:noProof/>
            <w:webHidden/>
          </w:rPr>
          <w:tab/>
        </w:r>
        <w:r w:rsidR="00590CFA">
          <w:rPr>
            <w:noProof/>
            <w:webHidden/>
          </w:rPr>
          <w:fldChar w:fldCharType="begin"/>
        </w:r>
        <w:r w:rsidR="00590CFA">
          <w:rPr>
            <w:noProof/>
            <w:webHidden/>
          </w:rPr>
          <w:instrText xml:space="preserve"> PAGEREF _Toc514837567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10"/>
        <w:rPr>
          <w:rFonts w:asciiTheme="minorHAnsi" w:eastAsiaTheme="minorEastAsia" w:hAnsiTheme="minorHAnsi" w:cstheme="minorBidi"/>
          <w:noProof/>
          <w:szCs w:val="22"/>
        </w:rPr>
      </w:pPr>
      <w:hyperlink w:anchor="_Toc514837568" w:history="1">
        <w:r w:rsidR="00590CFA" w:rsidRPr="00C948C5">
          <w:rPr>
            <w:rStyle w:val="ac"/>
            <w:rFonts w:ascii="微软雅黑" w:eastAsia="微软雅黑" w:hAnsi="微软雅黑"/>
            <w:noProof/>
          </w:rPr>
          <w:t>3.</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性能测试目标需求</w:t>
        </w:r>
        <w:r w:rsidR="00590CFA">
          <w:rPr>
            <w:noProof/>
            <w:webHidden/>
          </w:rPr>
          <w:tab/>
        </w:r>
        <w:r w:rsidR="00590CFA">
          <w:rPr>
            <w:noProof/>
            <w:webHidden/>
          </w:rPr>
          <w:fldChar w:fldCharType="begin"/>
        </w:r>
        <w:r w:rsidR="00590CFA">
          <w:rPr>
            <w:noProof/>
            <w:webHidden/>
          </w:rPr>
          <w:instrText xml:space="preserve"> PAGEREF _Toc514837568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69" w:history="1">
        <w:r w:rsidR="00590CFA" w:rsidRPr="00C948C5">
          <w:rPr>
            <w:rStyle w:val="ac"/>
            <w:rFonts w:ascii="微软雅黑" w:eastAsia="微软雅黑" w:hAnsi="微软雅黑"/>
            <w:noProof/>
          </w:rPr>
          <w:t>3.1.</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性能测试方案</w:t>
        </w:r>
        <w:r w:rsidR="00590CFA">
          <w:rPr>
            <w:noProof/>
            <w:webHidden/>
          </w:rPr>
          <w:tab/>
        </w:r>
        <w:r w:rsidR="00590CFA">
          <w:rPr>
            <w:noProof/>
            <w:webHidden/>
          </w:rPr>
          <w:fldChar w:fldCharType="begin"/>
        </w:r>
        <w:r w:rsidR="00590CFA">
          <w:rPr>
            <w:noProof/>
            <w:webHidden/>
          </w:rPr>
          <w:instrText xml:space="preserve"> PAGEREF _Toc514837569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left" w:pos="1260"/>
          <w:tab w:val="right" w:leader="dot" w:pos="10194"/>
        </w:tabs>
        <w:rPr>
          <w:rFonts w:asciiTheme="minorHAnsi" w:eastAsiaTheme="minorEastAsia" w:hAnsiTheme="minorHAnsi" w:cstheme="minorBidi"/>
          <w:noProof/>
          <w:szCs w:val="22"/>
        </w:rPr>
      </w:pPr>
      <w:hyperlink w:anchor="_Toc514837570" w:history="1">
        <w:r w:rsidR="00590CFA" w:rsidRPr="00C948C5">
          <w:rPr>
            <w:rStyle w:val="ac"/>
            <w:rFonts w:ascii="微软雅黑" w:eastAsia="微软雅黑" w:hAnsi="微软雅黑"/>
            <w:noProof/>
          </w:rPr>
          <w:t>3.2.</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性能测试目标</w:t>
        </w:r>
        <w:r w:rsidR="00590CFA">
          <w:rPr>
            <w:noProof/>
            <w:webHidden/>
          </w:rPr>
          <w:tab/>
        </w:r>
        <w:r w:rsidR="00590CFA">
          <w:rPr>
            <w:noProof/>
            <w:webHidden/>
          </w:rPr>
          <w:fldChar w:fldCharType="begin"/>
        </w:r>
        <w:r w:rsidR="00590CFA">
          <w:rPr>
            <w:noProof/>
            <w:webHidden/>
          </w:rPr>
          <w:instrText xml:space="preserve"> PAGEREF _Toc514837570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10"/>
        <w:rPr>
          <w:rFonts w:asciiTheme="minorHAnsi" w:eastAsiaTheme="minorEastAsia" w:hAnsiTheme="minorHAnsi" w:cstheme="minorBidi"/>
          <w:noProof/>
          <w:szCs w:val="22"/>
        </w:rPr>
      </w:pPr>
      <w:hyperlink w:anchor="_Toc514837571" w:history="1">
        <w:r w:rsidR="00590CFA" w:rsidRPr="00C948C5">
          <w:rPr>
            <w:rStyle w:val="ac"/>
            <w:rFonts w:ascii="微软雅黑" w:eastAsia="微软雅黑" w:hAnsi="微软雅黑"/>
            <w:noProof/>
          </w:rPr>
          <w:t>4.</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性能测试场景测试</w:t>
        </w:r>
        <w:r w:rsidR="00590CFA">
          <w:rPr>
            <w:noProof/>
            <w:webHidden/>
          </w:rPr>
          <w:tab/>
        </w:r>
        <w:r w:rsidR="00590CFA">
          <w:rPr>
            <w:noProof/>
            <w:webHidden/>
          </w:rPr>
          <w:fldChar w:fldCharType="begin"/>
        </w:r>
        <w:r w:rsidR="00590CFA">
          <w:rPr>
            <w:noProof/>
            <w:webHidden/>
          </w:rPr>
          <w:instrText xml:space="preserve"> PAGEREF _Toc514837571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right" w:leader="dot" w:pos="10194"/>
        </w:tabs>
        <w:rPr>
          <w:rFonts w:asciiTheme="minorHAnsi" w:eastAsiaTheme="minorEastAsia" w:hAnsiTheme="minorHAnsi" w:cstheme="minorBidi"/>
          <w:noProof/>
          <w:szCs w:val="22"/>
        </w:rPr>
      </w:pPr>
      <w:hyperlink w:anchor="_Toc514837572" w:history="1">
        <w:r w:rsidR="00590CFA" w:rsidRPr="00C948C5">
          <w:rPr>
            <w:rStyle w:val="ac"/>
            <w:rFonts w:ascii="微软雅黑" w:eastAsia="微软雅黑" w:hAnsi="微软雅黑"/>
            <w:noProof/>
          </w:rPr>
          <w:t xml:space="preserve">4.1 </w:t>
        </w:r>
        <w:r w:rsidR="00590CFA" w:rsidRPr="00C948C5">
          <w:rPr>
            <w:rStyle w:val="ac"/>
            <w:rFonts w:ascii="微软雅黑" w:eastAsia="微软雅黑" w:hAnsi="微软雅黑" w:hint="eastAsia"/>
            <w:noProof/>
          </w:rPr>
          <w:t>测试场景</w:t>
        </w:r>
        <w:r w:rsidR="00590CFA" w:rsidRPr="00C948C5">
          <w:rPr>
            <w:rStyle w:val="ac"/>
            <w:rFonts w:ascii="微软雅黑" w:eastAsia="微软雅黑" w:hAnsi="微软雅黑"/>
            <w:noProof/>
          </w:rPr>
          <w:t>: 12</w:t>
        </w:r>
        <w:r w:rsidR="00590CFA" w:rsidRPr="00C948C5">
          <w:rPr>
            <w:rStyle w:val="ac"/>
            <w:rFonts w:ascii="微软雅黑" w:eastAsia="微软雅黑" w:hAnsi="微软雅黑" w:hint="eastAsia"/>
            <w:noProof/>
          </w:rPr>
          <w:t>个线程的请求</w:t>
        </w:r>
        <w:r w:rsidR="00590CFA">
          <w:rPr>
            <w:noProof/>
            <w:webHidden/>
          </w:rPr>
          <w:tab/>
        </w:r>
        <w:r w:rsidR="00590CFA">
          <w:rPr>
            <w:noProof/>
            <w:webHidden/>
          </w:rPr>
          <w:fldChar w:fldCharType="begin"/>
        </w:r>
        <w:r w:rsidR="00590CFA">
          <w:rPr>
            <w:noProof/>
            <w:webHidden/>
          </w:rPr>
          <w:instrText xml:space="preserve"> PAGEREF _Toc514837572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right" w:leader="dot" w:pos="10194"/>
        </w:tabs>
        <w:rPr>
          <w:rFonts w:asciiTheme="minorHAnsi" w:eastAsiaTheme="minorEastAsia" w:hAnsiTheme="minorHAnsi" w:cstheme="minorBidi"/>
          <w:noProof/>
          <w:szCs w:val="22"/>
        </w:rPr>
      </w:pPr>
      <w:hyperlink w:anchor="_Toc514837573" w:history="1">
        <w:r w:rsidR="00590CFA" w:rsidRPr="00C948C5">
          <w:rPr>
            <w:rStyle w:val="ac"/>
            <w:rFonts w:ascii="微软雅黑" w:eastAsia="微软雅黑" w:hAnsi="微软雅黑"/>
            <w:noProof/>
          </w:rPr>
          <w:t xml:space="preserve">4.2 </w:t>
        </w:r>
        <w:r w:rsidR="00590CFA" w:rsidRPr="00C948C5">
          <w:rPr>
            <w:rStyle w:val="ac"/>
            <w:rFonts w:ascii="微软雅黑" w:eastAsia="微软雅黑" w:hAnsi="微软雅黑" w:hint="eastAsia"/>
            <w:noProof/>
          </w:rPr>
          <w:t>测试场景</w:t>
        </w:r>
        <w:r w:rsidR="00590CFA" w:rsidRPr="00C948C5">
          <w:rPr>
            <w:rStyle w:val="ac"/>
            <w:rFonts w:ascii="微软雅黑" w:eastAsia="微软雅黑" w:hAnsi="微软雅黑"/>
            <w:noProof/>
          </w:rPr>
          <w:t>: 20</w:t>
        </w:r>
        <w:r w:rsidR="00590CFA" w:rsidRPr="00C948C5">
          <w:rPr>
            <w:rStyle w:val="ac"/>
            <w:rFonts w:ascii="微软雅黑" w:eastAsia="微软雅黑" w:hAnsi="微软雅黑" w:hint="eastAsia"/>
            <w:noProof/>
          </w:rPr>
          <w:t>个线程的请求</w:t>
        </w:r>
        <w:r w:rsidR="00590CFA">
          <w:rPr>
            <w:noProof/>
            <w:webHidden/>
          </w:rPr>
          <w:tab/>
        </w:r>
        <w:r w:rsidR="00590CFA">
          <w:rPr>
            <w:noProof/>
            <w:webHidden/>
          </w:rPr>
          <w:fldChar w:fldCharType="begin"/>
        </w:r>
        <w:r w:rsidR="00590CFA">
          <w:rPr>
            <w:noProof/>
            <w:webHidden/>
          </w:rPr>
          <w:instrText xml:space="preserve"> PAGEREF _Toc514837573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right" w:leader="dot" w:pos="10194"/>
        </w:tabs>
        <w:rPr>
          <w:rFonts w:asciiTheme="minorHAnsi" w:eastAsiaTheme="minorEastAsia" w:hAnsiTheme="minorHAnsi" w:cstheme="minorBidi"/>
          <w:noProof/>
          <w:szCs w:val="22"/>
        </w:rPr>
      </w:pPr>
      <w:hyperlink w:anchor="_Toc514837574" w:history="1">
        <w:r w:rsidR="00590CFA" w:rsidRPr="00C948C5">
          <w:rPr>
            <w:rStyle w:val="ac"/>
            <w:rFonts w:ascii="微软雅黑" w:eastAsia="微软雅黑" w:hAnsi="微软雅黑"/>
            <w:noProof/>
          </w:rPr>
          <w:t>4.3</w:t>
        </w:r>
        <w:r w:rsidR="00590CFA" w:rsidRPr="00C948C5">
          <w:rPr>
            <w:rStyle w:val="ac"/>
            <w:rFonts w:ascii="微软雅黑" w:eastAsia="微软雅黑" w:hAnsi="微软雅黑" w:hint="eastAsia"/>
            <w:noProof/>
          </w:rPr>
          <w:t>测试场景：</w:t>
        </w:r>
        <w:r w:rsidR="00590CFA" w:rsidRPr="00C948C5">
          <w:rPr>
            <w:rStyle w:val="ac"/>
            <w:rFonts w:ascii="微软雅黑" w:eastAsia="微软雅黑" w:hAnsi="微软雅黑"/>
            <w:noProof/>
          </w:rPr>
          <w:t>100</w:t>
        </w:r>
        <w:r w:rsidR="00590CFA" w:rsidRPr="00C948C5">
          <w:rPr>
            <w:rStyle w:val="ac"/>
            <w:rFonts w:ascii="微软雅黑" w:eastAsia="微软雅黑" w:hAnsi="微软雅黑" w:hint="eastAsia"/>
            <w:noProof/>
          </w:rPr>
          <w:t>个线程的请求</w:t>
        </w:r>
        <w:r w:rsidR="00590CFA">
          <w:rPr>
            <w:noProof/>
            <w:webHidden/>
          </w:rPr>
          <w:tab/>
        </w:r>
        <w:r w:rsidR="00590CFA">
          <w:rPr>
            <w:noProof/>
            <w:webHidden/>
          </w:rPr>
          <w:fldChar w:fldCharType="begin"/>
        </w:r>
        <w:r w:rsidR="00590CFA">
          <w:rPr>
            <w:noProof/>
            <w:webHidden/>
          </w:rPr>
          <w:instrText xml:space="preserve"> PAGEREF _Toc514837574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27"/>
        <w:tabs>
          <w:tab w:val="right" w:leader="dot" w:pos="10194"/>
        </w:tabs>
        <w:rPr>
          <w:rFonts w:asciiTheme="minorHAnsi" w:eastAsiaTheme="minorEastAsia" w:hAnsiTheme="minorHAnsi" w:cstheme="minorBidi"/>
          <w:noProof/>
          <w:szCs w:val="22"/>
        </w:rPr>
      </w:pPr>
      <w:hyperlink w:anchor="_Toc514837575" w:history="1">
        <w:r w:rsidR="00590CFA" w:rsidRPr="00C948C5">
          <w:rPr>
            <w:rStyle w:val="ac"/>
            <w:rFonts w:ascii="微软雅黑" w:eastAsia="微软雅黑" w:hAnsi="微软雅黑"/>
            <w:noProof/>
          </w:rPr>
          <w:t>4.4</w:t>
        </w:r>
        <w:r w:rsidR="00590CFA" w:rsidRPr="00C948C5">
          <w:rPr>
            <w:rStyle w:val="ac"/>
            <w:rFonts w:ascii="微软雅黑" w:eastAsia="微软雅黑" w:hAnsi="微软雅黑" w:hint="eastAsia"/>
            <w:noProof/>
          </w:rPr>
          <w:t>测试场景：</w:t>
        </w:r>
        <w:r w:rsidR="00590CFA" w:rsidRPr="00C948C5">
          <w:rPr>
            <w:rStyle w:val="ac"/>
            <w:rFonts w:ascii="微软雅黑" w:eastAsia="微软雅黑" w:hAnsi="微软雅黑"/>
            <w:noProof/>
          </w:rPr>
          <w:t>200</w:t>
        </w:r>
        <w:r w:rsidR="00590CFA" w:rsidRPr="00C948C5">
          <w:rPr>
            <w:rStyle w:val="ac"/>
            <w:rFonts w:ascii="微软雅黑" w:eastAsia="微软雅黑" w:hAnsi="微软雅黑" w:hint="eastAsia"/>
            <w:noProof/>
          </w:rPr>
          <w:t>个线程的请求</w:t>
        </w:r>
        <w:r w:rsidR="00590CFA">
          <w:rPr>
            <w:noProof/>
            <w:webHidden/>
          </w:rPr>
          <w:tab/>
        </w:r>
        <w:r w:rsidR="00590CFA">
          <w:rPr>
            <w:noProof/>
            <w:webHidden/>
          </w:rPr>
          <w:fldChar w:fldCharType="begin"/>
        </w:r>
        <w:r w:rsidR="00590CFA">
          <w:rPr>
            <w:noProof/>
            <w:webHidden/>
          </w:rPr>
          <w:instrText xml:space="preserve"> PAGEREF _Toc514837575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590CFA" w:rsidRDefault="006A4A16">
      <w:pPr>
        <w:pStyle w:val="10"/>
        <w:rPr>
          <w:rFonts w:asciiTheme="minorHAnsi" w:eastAsiaTheme="minorEastAsia" w:hAnsiTheme="minorHAnsi" w:cstheme="minorBidi"/>
          <w:noProof/>
          <w:szCs w:val="22"/>
        </w:rPr>
      </w:pPr>
      <w:hyperlink w:anchor="_Toc514837576" w:history="1">
        <w:r w:rsidR="00590CFA" w:rsidRPr="00C948C5">
          <w:rPr>
            <w:rStyle w:val="ac"/>
            <w:rFonts w:ascii="微软雅黑" w:eastAsia="微软雅黑" w:hAnsi="微软雅黑"/>
            <w:noProof/>
          </w:rPr>
          <w:t>5.</w:t>
        </w:r>
        <w:r w:rsidR="00590CFA">
          <w:rPr>
            <w:rFonts w:asciiTheme="minorHAnsi" w:eastAsiaTheme="minorEastAsia" w:hAnsiTheme="minorHAnsi" w:cstheme="minorBidi"/>
            <w:noProof/>
            <w:szCs w:val="22"/>
          </w:rPr>
          <w:tab/>
        </w:r>
        <w:r w:rsidR="00590CFA" w:rsidRPr="00C948C5">
          <w:rPr>
            <w:rStyle w:val="ac"/>
            <w:rFonts w:ascii="微软雅黑" w:eastAsia="微软雅黑" w:hAnsi="微软雅黑" w:hint="eastAsia"/>
            <w:noProof/>
          </w:rPr>
          <w:t>压力测试总结</w:t>
        </w:r>
        <w:r w:rsidR="00590CFA">
          <w:rPr>
            <w:noProof/>
            <w:webHidden/>
          </w:rPr>
          <w:tab/>
        </w:r>
        <w:r w:rsidR="00590CFA">
          <w:rPr>
            <w:noProof/>
            <w:webHidden/>
          </w:rPr>
          <w:fldChar w:fldCharType="begin"/>
        </w:r>
        <w:r w:rsidR="00590CFA">
          <w:rPr>
            <w:noProof/>
            <w:webHidden/>
          </w:rPr>
          <w:instrText xml:space="preserve"> PAGEREF _Toc514837576 \h </w:instrText>
        </w:r>
        <w:r w:rsidR="00590CFA">
          <w:rPr>
            <w:noProof/>
            <w:webHidden/>
          </w:rPr>
        </w:r>
        <w:r w:rsidR="00590CFA">
          <w:rPr>
            <w:noProof/>
            <w:webHidden/>
          </w:rPr>
          <w:fldChar w:fldCharType="separate"/>
        </w:r>
        <w:r w:rsidR="00590CFA">
          <w:rPr>
            <w:noProof/>
            <w:webHidden/>
          </w:rPr>
          <w:t>1</w:t>
        </w:r>
        <w:r w:rsidR="00590CFA">
          <w:rPr>
            <w:noProof/>
            <w:webHidden/>
          </w:rPr>
          <w:fldChar w:fldCharType="end"/>
        </w:r>
      </w:hyperlink>
    </w:p>
    <w:p w:rsidR="00EA3F4D" w:rsidRPr="00E474D4" w:rsidRDefault="00092ADD" w:rsidP="00921542">
      <w:pPr>
        <w:rPr>
          <w:rFonts w:ascii="微软雅黑" w:eastAsia="微软雅黑" w:hAnsi="微软雅黑"/>
        </w:rPr>
      </w:pPr>
      <w:r w:rsidRPr="00E474D4">
        <w:rPr>
          <w:rFonts w:ascii="微软雅黑" w:eastAsia="微软雅黑" w:hAnsi="微软雅黑"/>
        </w:rPr>
        <w:fldChar w:fldCharType="end"/>
      </w:r>
    </w:p>
    <w:p w:rsidR="00921542" w:rsidRPr="00E474D4" w:rsidRDefault="00921542" w:rsidP="00921542">
      <w:pPr>
        <w:rPr>
          <w:rFonts w:ascii="微软雅黑" w:eastAsia="微软雅黑" w:hAnsi="微软雅黑"/>
        </w:rPr>
        <w:sectPr w:rsidR="00921542" w:rsidRPr="00E474D4" w:rsidSect="004514CE">
          <w:headerReference w:type="default" r:id="rId11"/>
          <w:footerReference w:type="default" r:id="rId12"/>
          <w:pgSz w:w="11906" w:h="16838"/>
          <w:pgMar w:top="851" w:right="851" w:bottom="1418" w:left="851" w:header="851" w:footer="992"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rsidR="007A46E6" w:rsidRPr="00E63388" w:rsidRDefault="00512388" w:rsidP="00BE3C36">
      <w:pPr>
        <w:pStyle w:val="1"/>
        <w:spacing w:line="240" w:lineRule="auto"/>
        <w:rPr>
          <w:rFonts w:ascii="微软雅黑" w:eastAsia="微软雅黑" w:hAnsi="微软雅黑"/>
          <w:szCs w:val="32"/>
        </w:rPr>
      </w:pPr>
      <w:bookmarkStart w:id="0" w:name="_Toc514837560"/>
      <w:r w:rsidRPr="00E63388">
        <w:rPr>
          <w:rFonts w:ascii="微软雅黑" w:eastAsia="微软雅黑" w:hAnsi="微软雅黑" w:hint="eastAsia"/>
          <w:szCs w:val="32"/>
        </w:rPr>
        <w:lastRenderedPageBreak/>
        <w:t>测试概述</w:t>
      </w:r>
      <w:bookmarkEnd w:id="0"/>
    </w:p>
    <w:p w:rsidR="00554CD4" w:rsidRPr="00E63388" w:rsidRDefault="00290B76" w:rsidP="00BE3C36">
      <w:pPr>
        <w:pStyle w:val="20"/>
        <w:tabs>
          <w:tab w:val="clear" w:pos="567"/>
          <w:tab w:val="num" w:pos="630"/>
        </w:tabs>
        <w:spacing w:line="240" w:lineRule="auto"/>
        <w:ind w:left="420" w:hanging="420"/>
        <w:rPr>
          <w:rFonts w:ascii="微软雅黑" w:eastAsia="微软雅黑" w:hAnsi="微软雅黑"/>
          <w:sz w:val="28"/>
          <w:szCs w:val="28"/>
        </w:rPr>
      </w:pPr>
      <w:bookmarkStart w:id="1" w:name="_Toc514837561"/>
      <w:r w:rsidRPr="00E63388">
        <w:rPr>
          <w:rFonts w:ascii="微软雅黑" w:eastAsia="微软雅黑" w:hAnsi="微软雅黑" w:hint="eastAsia"/>
          <w:sz w:val="28"/>
          <w:szCs w:val="28"/>
        </w:rPr>
        <w:t>测试目的</w:t>
      </w:r>
      <w:bookmarkEnd w:id="1"/>
    </w:p>
    <w:p w:rsidR="00E1639B" w:rsidRPr="00E63388" w:rsidRDefault="00E1639B" w:rsidP="00BE3C36">
      <w:pPr>
        <w:pStyle w:val="l0"/>
        <w:spacing w:line="240" w:lineRule="auto"/>
        <w:ind w:firstLine="440"/>
        <w:rPr>
          <w:rFonts w:ascii="微软雅黑" w:eastAsia="微软雅黑" w:hAnsi="微软雅黑"/>
        </w:rPr>
      </w:pPr>
      <w:r w:rsidRPr="00E63388">
        <w:rPr>
          <w:rFonts w:ascii="微软雅黑" w:eastAsia="微软雅黑" w:hAnsi="微软雅黑" w:hint="eastAsia"/>
        </w:rPr>
        <w:t>本次测试的目的是</w:t>
      </w:r>
      <w:r w:rsidR="00726BB3" w:rsidRPr="00E63388">
        <w:rPr>
          <w:rFonts w:ascii="微软雅黑" w:eastAsia="微软雅黑" w:hAnsi="微软雅黑" w:hint="eastAsia"/>
        </w:rPr>
        <w:t>对</w:t>
      </w:r>
      <w:proofErr w:type="gramStart"/>
      <w:r w:rsidR="00726BB3">
        <w:rPr>
          <w:rFonts w:ascii="微软雅黑" w:eastAsia="微软雅黑" w:hAnsi="微软雅黑" w:hint="eastAsia"/>
        </w:rPr>
        <w:t>电商</w:t>
      </w:r>
      <w:r w:rsidR="00753D60">
        <w:rPr>
          <w:rFonts w:ascii="微软雅黑" w:eastAsia="微软雅黑" w:hAnsi="微软雅黑" w:hint="eastAsia"/>
        </w:rPr>
        <w:t>短链接</w:t>
      </w:r>
      <w:proofErr w:type="gramEnd"/>
      <w:r w:rsidR="00753D60">
        <w:rPr>
          <w:rFonts w:ascii="微软雅黑" w:eastAsia="微软雅黑" w:hAnsi="微软雅黑"/>
        </w:rPr>
        <w:t>项目</w:t>
      </w:r>
      <w:r w:rsidR="00753D60">
        <w:rPr>
          <w:rFonts w:ascii="微软雅黑" w:eastAsia="微软雅黑" w:hAnsi="微软雅黑" w:hint="eastAsia"/>
        </w:rPr>
        <w:t>进行</w:t>
      </w:r>
      <w:r w:rsidR="00753D60">
        <w:rPr>
          <w:rFonts w:ascii="微软雅黑" w:eastAsia="微软雅黑" w:hAnsi="微软雅黑"/>
        </w:rPr>
        <w:t>性能评估</w:t>
      </w:r>
      <w:r w:rsidR="00726BB3" w:rsidRPr="00E63388">
        <w:rPr>
          <w:rFonts w:ascii="微软雅黑" w:eastAsia="微软雅黑" w:hAnsi="微软雅黑" w:hint="eastAsia"/>
        </w:rPr>
        <w:t>，根据单节点服务器的测试结果，对</w:t>
      </w:r>
      <w:r w:rsidR="00753D60">
        <w:rPr>
          <w:rFonts w:ascii="微软雅黑" w:eastAsia="微软雅黑" w:hAnsi="微软雅黑" w:hint="eastAsia"/>
        </w:rPr>
        <w:t>项目</w:t>
      </w:r>
      <w:r w:rsidR="00753D60">
        <w:rPr>
          <w:rFonts w:ascii="微软雅黑" w:eastAsia="微软雅黑" w:hAnsi="微软雅黑"/>
        </w:rPr>
        <w:t>正式</w:t>
      </w:r>
      <w:r w:rsidR="00753D60">
        <w:rPr>
          <w:rFonts w:ascii="微软雅黑" w:eastAsia="微软雅黑" w:hAnsi="微软雅黑" w:hint="eastAsia"/>
        </w:rPr>
        <w:t>使用</w:t>
      </w:r>
      <w:r w:rsidR="00726BB3" w:rsidRPr="00E63388">
        <w:rPr>
          <w:rFonts w:ascii="微软雅黑" w:eastAsia="微软雅黑" w:hAnsi="微软雅黑" w:hint="eastAsia"/>
        </w:rPr>
        <w:t>进行数据量化评估</w:t>
      </w:r>
      <w:r w:rsidR="00726BB3">
        <w:rPr>
          <w:rFonts w:ascii="微软雅黑" w:eastAsia="微软雅黑" w:hAnsi="微软雅黑" w:hint="eastAsia"/>
        </w:rPr>
        <w:t>，</w:t>
      </w:r>
      <w:r w:rsidR="00944662" w:rsidRPr="00E63388">
        <w:rPr>
          <w:rFonts w:ascii="微软雅黑" w:eastAsia="微软雅黑" w:hAnsi="微软雅黑" w:hint="eastAsia"/>
        </w:rPr>
        <w:t>以预期所需服务器数量</w:t>
      </w:r>
      <w:r w:rsidR="00753D60">
        <w:rPr>
          <w:rFonts w:ascii="微软雅黑" w:eastAsia="微软雅黑" w:hAnsi="微软雅黑" w:hint="eastAsia"/>
        </w:rPr>
        <w:t>和</w:t>
      </w:r>
      <w:r w:rsidR="00753D60">
        <w:rPr>
          <w:rFonts w:ascii="微软雅黑" w:eastAsia="微软雅黑" w:hAnsi="微软雅黑"/>
        </w:rPr>
        <w:t>配置</w:t>
      </w:r>
      <w:r w:rsidR="00333B2C" w:rsidRPr="00E63388">
        <w:rPr>
          <w:rFonts w:ascii="微软雅黑" w:eastAsia="微软雅黑" w:hAnsi="微软雅黑" w:hint="eastAsia"/>
        </w:rPr>
        <w:t>。</w:t>
      </w:r>
    </w:p>
    <w:p w:rsidR="00C038DF" w:rsidRPr="00E63388" w:rsidRDefault="004D01B2" w:rsidP="00E63388">
      <w:pPr>
        <w:pStyle w:val="l0"/>
        <w:ind w:firstLine="440"/>
        <w:rPr>
          <w:rFonts w:ascii="微软雅黑" w:eastAsia="微软雅黑" w:hAnsi="微软雅黑"/>
        </w:rPr>
      </w:pPr>
      <w:r w:rsidRPr="00E63388">
        <w:rPr>
          <w:rFonts w:ascii="微软雅黑" w:eastAsia="微软雅黑" w:hAnsi="微软雅黑" w:hint="eastAsia"/>
        </w:rPr>
        <w:t>性能测试指标及目标</w:t>
      </w:r>
      <w:r w:rsidR="00C038DF" w:rsidRPr="00E63388">
        <w:rPr>
          <w:rFonts w:ascii="微软雅黑" w:eastAsia="微软雅黑" w:hAnsi="微软雅黑" w:hint="eastAsia"/>
        </w:rPr>
        <w:t>如下</w:t>
      </w:r>
      <w:r w:rsidRPr="00E63388">
        <w:rPr>
          <w:rFonts w:ascii="微软雅黑" w:eastAsia="微软雅黑" w:hAnsi="微软雅黑" w:hint="eastAsia"/>
        </w:rPr>
        <w:t>：</w:t>
      </w:r>
    </w:p>
    <w:p w:rsidR="00C038DF" w:rsidRPr="00E63388" w:rsidRDefault="00E30F1E" w:rsidP="00A52E77">
      <w:pPr>
        <w:pStyle w:val="3"/>
        <w:ind w:left="1259"/>
        <w:rPr>
          <w:rFonts w:ascii="微软雅黑" w:eastAsia="微软雅黑" w:hAnsi="微软雅黑"/>
          <w:sz w:val="22"/>
          <w:szCs w:val="22"/>
        </w:rPr>
      </w:pPr>
      <w:r w:rsidRPr="00E63388">
        <w:rPr>
          <w:rFonts w:ascii="微软雅黑" w:eastAsia="微软雅黑" w:hAnsi="微软雅黑" w:hint="eastAsia"/>
          <w:sz w:val="22"/>
          <w:szCs w:val="22"/>
        </w:rPr>
        <w:t>在</w:t>
      </w:r>
      <w:r>
        <w:rPr>
          <w:rFonts w:ascii="微软雅黑" w:eastAsia="微软雅黑" w:hAnsi="微软雅黑" w:hint="eastAsia"/>
          <w:sz w:val="22"/>
          <w:szCs w:val="22"/>
        </w:rPr>
        <w:t>线上单节点</w:t>
      </w:r>
      <w:r w:rsidRPr="00E63388">
        <w:rPr>
          <w:rFonts w:ascii="微软雅黑" w:eastAsia="微软雅黑" w:hAnsi="微软雅黑" w:hint="eastAsia"/>
          <w:sz w:val="22"/>
          <w:szCs w:val="22"/>
        </w:rPr>
        <w:t>服务器进行</w:t>
      </w:r>
      <w:r>
        <w:rPr>
          <w:rFonts w:ascii="微软雅黑" w:eastAsia="微软雅黑" w:hAnsi="微软雅黑" w:hint="eastAsia"/>
          <w:sz w:val="22"/>
          <w:szCs w:val="22"/>
        </w:rPr>
        <w:t>压力</w:t>
      </w:r>
      <w:r w:rsidRPr="00E63388">
        <w:rPr>
          <w:rFonts w:ascii="微软雅黑" w:eastAsia="微软雅黑" w:hAnsi="微软雅黑" w:hint="eastAsia"/>
          <w:sz w:val="22"/>
          <w:szCs w:val="22"/>
        </w:rPr>
        <w:t>测试</w:t>
      </w:r>
      <w:r w:rsidR="00C038DF" w:rsidRPr="00E63388">
        <w:rPr>
          <w:rFonts w:ascii="微软雅黑" w:eastAsia="微软雅黑" w:hAnsi="微软雅黑" w:hint="eastAsia"/>
          <w:sz w:val="22"/>
          <w:szCs w:val="22"/>
        </w:rPr>
        <w:t>，获得</w:t>
      </w:r>
      <w:r w:rsidR="0067699C" w:rsidRPr="00E63388">
        <w:rPr>
          <w:rFonts w:ascii="微软雅黑" w:eastAsia="微软雅黑" w:hAnsi="微软雅黑" w:hint="eastAsia"/>
          <w:sz w:val="22"/>
          <w:szCs w:val="22"/>
        </w:rPr>
        <w:t>并发</w:t>
      </w:r>
      <w:r w:rsidR="00F21017" w:rsidRPr="00E63388">
        <w:rPr>
          <w:rFonts w:ascii="微软雅黑" w:eastAsia="微软雅黑" w:hAnsi="微软雅黑" w:hint="eastAsia"/>
          <w:sz w:val="22"/>
          <w:szCs w:val="22"/>
        </w:rPr>
        <w:t>测试后</w:t>
      </w:r>
      <w:r w:rsidR="006136A3" w:rsidRPr="00E63388">
        <w:rPr>
          <w:rFonts w:ascii="微软雅黑" w:eastAsia="微软雅黑" w:hAnsi="微软雅黑" w:hint="eastAsia"/>
          <w:sz w:val="22"/>
          <w:szCs w:val="22"/>
        </w:rPr>
        <w:t>的</w:t>
      </w:r>
      <w:r w:rsidR="00C038DF" w:rsidRPr="00E63388">
        <w:rPr>
          <w:rFonts w:ascii="微软雅黑" w:eastAsia="微软雅黑" w:hAnsi="微软雅黑" w:hint="eastAsia"/>
          <w:sz w:val="22"/>
          <w:szCs w:val="22"/>
        </w:rPr>
        <w:t>性能指标——</w:t>
      </w:r>
      <w:r w:rsidR="00FA2A31">
        <w:rPr>
          <w:rFonts w:ascii="微软雅黑" w:eastAsia="微软雅黑" w:hAnsi="微软雅黑" w:hint="eastAsia"/>
          <w:sz w:val="22"/>
          <w:szCs w:val="22"/>
        </w:rPr>
        <w:t>PV量</w:t>
      </w:r>
      <w:r w:rsidR="00FA2A31">
        <w:rPr>
          <w:rFonts w:ascii="微软雅黑" w:eastAsia="微软雅黑" w:hAnsi="微软雅黑"/>
          <w:sz w:val="22"/>
          <w:szCs w:val="22"/>
        </w:rPr>
        <w:t>、</w:t>
      </w:r>
      <w:r w:rsidR="00FA2A31" w:rsidRPr="00F268EA">
        <w:rPr>
          <w:rFonts w:ascii="微软雅黑" w:eastAsia="微软雅黑" w:hAnsi="微软雅黑" w:hint="eastAsia"/>
          <w:sz w:val="22"/>
          <w:szCs w:val="22"/>
        </w:rPr>
        <w:t>并发用户数、</w:t>
      </w:r>
      <w:r w:rsidR="00FA2A31">
        <w:rPr>
          <w:rFonts w:ascii="微软雅黑" w:eastAsia="微软雅黑" w:hAnsi="微软雅黑" w:hint="eastAsia"/>
          <w:sz w:val="22"/>
          <w:szCs w:val="22"/>
        </w:rPr>
        <w:t>每秒</w:t>
      </w:r>
      <w:r w:rsidR="00FA2A31">
        <w:rPr>
          <w:rFonts w:ascii="微软雅黑" w:eastAsia="微软雅黑" w:hAnsi="微软雅黑"/>
          <w:sz w:val="22"/>
          <w:szCs w:val="22"/>
        </w:rPr>
        <w:t>处理事务</w:t>
      </w:r>
      <w:r w:rsidR="00FA2A31">
        <w:rPr>
          <w:rFonts w:ascii="微软雅黑" w:eastAsia="微软雅黑" w:hAnsi="微软雅黑" w:hint="eastAsia"/>
          <w:sz w:val="22"/>
          <w:szCs w:val="22"/>
        </w:rPr>
        <w:t>数</w:t>
      </w:r>
      <w:r w:rsidR="00FA2A31" w:rsidRPr="00F268EA">
        <w:rPr>
          <w:rFonts w:ascii="微软雅黑" w:eastAsia="微软雅黑" w:hAnsi="微软雅黑" w:hint="eastAsia"/>
          <w:sz w:val="22"/>
          <w:szCs w:val="22"/>
        </w:rPr>
        <w:t>TPS</w:t>
      </w:r>
      <w:r w:rsidR="00FA2A31">
        <w:rPr>
          <w:rFonts w:ascii="微软雅黑" w:eastAsia="微软雅黑" w:hAnsi="微软雅黑" w:hint="eastAsia"/>
          <w:sz w:val="22"/>
          <w:szCs w:val="22"/>
        </w:rPr>
        <w:t>、</w:t>
      </w:r>
      <w:r w:rsidR="00FA2A31" w:rsidRPr="00F268EA">
        <w:rPr>
          <w:rFonts w:ascii="微软雅黑" w:eastAsia="微软雅黑" w:hAnsi="微软雅黑" w:hint="eastAsia"/>
          <w:sz w:val="22"/>
          <w:szCs w:val="22"/>
        </w:rPr>
        <w:t>事务响应时间、事务通过率等</w:t>
      </w:r>
      <w:r w:rsidR="004D01B2" w:rsidRPr="00E63388">
        <w:rPr>
          <w:rFonts w:ascii="微软雅黑" w:eastAsia="微软雅黑" w:hAnsi="微软雅黑" w:hint="eastAsia"/>
          <w:sz w:val="22"/>
          <w:szCs w:val="22"/>
        </w:rPr>
        <w:t>；</w:t>
      </w:r>
    </w:p>
    <w:p w:rsidR="00554CD4" w:rsidRPr="00E63388" w:rsidRDefault="00937C7C" w:rsidP="00A52E77">
      <w:pPr>
        <w:pStyle w:val="3"/>
        <w:ind w:left="1259"/>
        <w:rPr>
          <w:rFonts w:ascii="微软雅黑" w:eastAsia="微软雅黑" w:hAnsi="微软雅黑"/>
          <w:sz w:val="22"/>
          <w:szCs w:val="22"/>
        </w:rPr>
      </w:pPr>
      <w:r w:rsidRPr="00E63388">
        <w:rPr>
          <w:rFonts w:ascii="微软雅黑" w:eastAsia="微软雅黑" w:hAnsi="微软雅黑" w:hint="eastAsia"/>
          <w:sz w:val="22"/>
          <w:szCs w:val="22"/>
        </w:rPr>
        <w:t>监控</w:t>
      </w:r>
      <w:r w:rsidR="00512388" w:rsidRPr="00E63388">
        <w:rPr>
          <w:rFonts w:ascii="微软雅黑" w:eastAsia="微软雅黑" w:hAnsi="微软雅黑" w:hint="eastAsia"/>
          <w:sz w:val="22"/>
          <w:szCs w:val="22"/>
        </w:rPr>
        <w:t>服务器资源利用率——</w:t>
      </w:r>
      <w:r w:rsidRPr="00E63388">
        <w:rPr>
          <w:rFonts w:ascii="微软雅黑" w:eastAsia="微软雅黑" w:hAnsi="微软雅黑" w:hint="eastAsia"/>
          <w:sz w:val="22"/>
          <w:szCs w:val="22"/>
        </w:rPr>
        <w:t>记录</w:t>
      </w:r>
      <w:r w:rsidR="00DD07EF" w:rsidRPr="00E63388">
        <w:rPr>
          <w:rFonts w:ascii="微软雅黑" w:eastAsia="微软雅黑" w:hAnsi="微软雅黑" w:hint="eastAsia"/>
          <w:sz w:val="22"/>
          <w:szCs w:val="22"/>
        </w:rPr>
        <w:t>被测</w:t>
      </w:r>
      <w:r w:rsidRPr="00E63388">
        <w:rPr>
          <w:rFonts w:ascii="微软雅黑" w:eastAsia="微软雅黑" w:hAnsi="微软雅黑" w:hint="eastAsia"/>
          <w:sz w:val="22"/>
          <w:szCs w:val="22"/>
        </w:rPr>
        <w:t>系统在不同应用场景执行中的</w:t>
      </w:r>
      <w:r w:rsidR="00554CD4" w:rsidRPr="00E63388">
        <w:rPr>
          <w:rFonts w:ascii="微软雅黑" w:eastAsia="微软雅黑" w:hAnsi="微软雅黑" w:hint="eastAsia"/>
          <w:sz w:val="22"/>
          <w:szCs w:val="22"/>
        </w:rPr>
        <w:t>CPU、内存利用率</w:t>
      </w:r>
      <w:r w:rsidRPr="00E63388">
        <w:rPr>
          <w:rFonts w:ascii="微软雅黑" w:eastAsia="微软雅黑" w:hAnsi="微软雅黑" w:hint="eastAsia"/>
          <w:sz w:val="22"/>
          <w:szCs w:val="22"/>
        </w:rPr>
        <w:t>，记录网络流量</w:t>
      </w:r>
      <w:r w:rsidR="004D01B2" w:rsidRPr="00E63388">
        <w:rPr>
          <w:rFonts w:ascii="微软雅黑" w:eastAsia="微软雅黑" w:hAnsi="微软雅黑" w:hint="eastAsia"/>
          <w:sz w:val="22"/>
          <w:szCs w:val="22"/>
        </w:rPr>
        <w:t>；</w:t>
      </w:r>
    </w:p>
    <w:p w:rsidR="00554CD4" w:rsidRPr="00E63388" w:rsidRDefault="0067699C" w:rsidP="00A52E77">
      <w:pPr>
        <w:pStyle w:val="3"/>
        <w:ind w:left="1259"/>
        <w:rPr>
          <w:rFonts w:ascii="微软雅黑" w:eastAsia="微软雅黑" w:hAnsi="微软雅黑"/>
          <w:sz w:val="22"/>
          <w:szCs w:val="22"/>
        </w:rPr>
      </w:pPr>
      <w:r w:rsidRPr="00E63388">
        <w:rPr>
          <w:rFonts w:ascii="微软雅黑" w:eastAsia="微软雅黑" w:hAnsi="微软雅黑" w:hint="eastAsia"/>
          <w:sz w:val="22"/>
          <w:szCs w:val="22"/>
        </w:rPr>
        <w:t>对于</w:t>
      </w:r>
      <w:r w:rsidR="00554CD4" w:rsidRPr="00E63388">
        <w:rPr>
          <w:rFonts w:ascii="微软雅黑" w:eastAsia="微软雅黑" w:hAnsi="微软雅黑" w:hint="eastAsia"/>
          <w:sz w:val="22"/>
          <w:szCs w:val="22"/>
        </w:rPr>
        <w:t>出现</w:t>
      </w:r>
      <w:r w:rsidRPr="00E63388">
        <w:rPr>
          <w:rFonts w:ascii="微软雅黑" w:eastAsia="微软雅黑" w:hAnsi="微软雅黑" w:hint="eastAsia"/>
          <w:sz w:val="22"/>
          <w:szCs w:val="22"/>
        </w:rPr>
        <w:t>的error、及影响系统平稳运行的性能瓶颈</w:t>
      </w:r>
      <w:r w:rsidR="00554CD4" w:rsidRPr="00E63388">
        <w:rPr>
          <w:rFonts w:ascii="微软雅黑" w:eastAsia="微软雅黑" w:hAnsi="微软雅黑" w:hint="eastAsia"/>
          <w:sz w:val="22"/>
          <w:szCs w:val="22"/>
        </w:rPr>
        <w:t>，</w:t>
      </w:r>
      <w:r w:rsidR="001D51E1" w:rsidRPr="00E63388">
        <w:rPr>
          <w:rFonts w:ascii="微软雅黑" w:eastAsia="微软雅黑" w:hAnsi="微软雅黑" w:hint="eastAsia"/>
          <w:sz w:val="22"/>
          <w:szCs w:val="22"/>
        </w:rPr>
        <w:t>记录问题，查看服务器日志，逐</w:t>
      </w:r>
      <w:r w:rsidR="00476F37" w:rsidRPr="00E63388">
        <w:rPr>
          <w:rFonts w:ascii="微软雅黑" w:eastAsia="微软雅黑" w:hAnsi="微软雅黑" w:hint="eastAsia"/>
          <w:sz w:val="22"/>
          <w:szCs w:val="22"/>
        </w:rPr>
        <w:t>步定位问题区域，</w:t>
      </w:r>
      <w:r w:rsidR="001D51E1" w:rsidRPr="00E63388">
        <w:rPr>
          <w:rFonts w:ascii="微软雅黑" w:eastAsia="微软雅黑" w:hAnsi="微软雅黑" w:hint="eastAsia"/>
          <w:sz w:val="22"/>
          <w:szCs w:val="22"/>
        </w:rPr>
        <w:t>协同开发人员进行问题排查</w:t>
      </w:r>
      <w:r w:rsidR="00554CD4" w:rsidRPr="00E63388">
        <w:rPr>
          <w:rFonts w:ascii="微软雅黑" w:eastAsia="微软雅黑" w:hAnsi="微软雅黑" w:hint="eastAsia"/>
          <w:sz w:val="22"/>
          <w:szCs w:val="22"/>
        </w:rPr>
        <w:t>及调优。</w:t>
      </w:r>
    </w:p>
    <w:p w:rsidR="00AF2EC0" w:rsidRPr="00E63388" w:rsidRDefault="00AF2EC0" w:rsidP="00E1639B">
      <w:pPr>
        <w:pStyle w:val="20"/>
        <w:tabs>
          <w:tab w:val="clear" w:pos="567"/>
          <w:tab w:val="num" w:pos="630"/>
        </w:tabs>
        <w:ind w:left="420" w:hanging="420"/>
        <w:rPr>
          <w:rFonts w:ascii="微软雅黑" w:eastAsia="微软雅黑" w:hAnsi="微软雅黑"/>
          <w:sz w:val="28"/>
          <w:szCs w:val="28"/>
        </w:rPr>
      </w:pPr>
      <w:bookmarkStart w:id="2" w:name="_Toc514837562"/>
      <w:r w:rsidRPr="00E63388">
        <w:rPr>
          <w:rFonts w:ascii="微软雅黑" w:eastAsia="微软雅黑" w:hAnsi="微软雅黑" w:hint="eastAsia"/>
          <w:sz w:val="28"/>
          <w:szCs w:val="28"/>
        </w:rPr>
        <w:t>名词解译</w:t>
      </w:r>
      <w:bookmarkEnd w:id="2"/>
    </w:p>
    <w:p w:rsidR="00AF2EC0" w:rsidRPr="00E63388" w:rsidRDefault="00AF2EC0" w:rsidP="00333B07">
      <w:pPr>
        <w:pStyle w:val="30"/>
        <w:numPr>
          <w:ilvl w:val="0"/>
          <w:numId w:val="12"/>
        </w:numPr>
        <w:rPr>
          <w:rFonts w:ascii="微软雅黑" w:eastAsia="微软雅黑" w:hAnsi="微软雅黑"/>
          <w:b/>
          <w:sz w:val="22"/>
          <w:szCs w:val="22"/>
        </w:rPr>
      </w:pPr>
      <w:r w:rsidRPr="00E63388">
        <w:rPr>
          <w:rFonts w:ascii="微软雅黑" w:eastAsia="微软雅黑" w:hAnsi="微软雅黑" w:hint="eastAsia"/>
          <w:b/>
          <w:sz w:val="22"/>
          <w:szCs w:val="22"/>
        </w:rPr>
        <w:t>系统的响应能力：</w:t>
      </w:r>
    </w:p>
    <w:p w:rsidR="00AF2EC0" w:rsidRPr="00E63388" w:rsidRDefault="00AF2EC0" w:rsidP="00AF2EC0">
      <w:pPr>
        <w:pStyle w:val="l0"/>
        <w:ind w:left="860" w:firstLineChars="0" w:firstLine="0"/>
        <w:rPr>
          <w:rFonts w:ascii="微软雅黑" w:eastAsia="微软雅黑" w:hAnsi="微软雅黑"/>
        </w:rPr>
      </w:pPr>
      <w:r w:rsidRPr="00E63388">
        <w:rPr>
          <w:rFonts w:ascii="微软雅黑" w:eastAsia="微软雅黑" w:hAnsi="微软雅黑" w:hint="eastAsia"/>
        </w:rPr>
        <w:t>即在各种负载压力情况下，系统的响应时间，也就是从客户端交易发起，到服务器</w:t>
      </w:r>
      <w:proofErr w:type="gramStart"/>
      <w:r w:rsidRPr="00E63388">
        <w:rPr>
          <w:rFonts w:ascii="微软雅黑" w:eastAsia="微软雅黑" w:hAnsi="微软雅黑" w:hint="eastAsia"/>
        </w:rPr>
        <w:t>端交易</w:t>
      </w:r>
      <w:proofErr w:type="gramEnd"/>
      <w:r w:rsidRPr="00E63388">
        <w:rPr>
          <w:rFonts w:ascii="微软雅黑" w:eastAsia="微软雅黑" w:hAnsi="微软雅黑" w:hint="eastAsia"/>
        </w:rPr>
        <w:t>应答返回所需要的时间，包括网络传输时间和服务器处理时间。</w:t>
      </w:r>
    </w:p>
    <w:p w:rsidR="001E0275" w:rsidRPr="00E63388" w:rsidRDefault="001E0275" w:rsidP="00333B07">
      <w:pPr>
        <w:pStyle w:val="30"/>
        <w:numPr>
          <w:ilvl w:val="0"/>
          <w:numId w:val="12"/>
        </w:numPr>
        <w:rPr>
          <w:rFonts w:ascii="微软雅黑" w:eastAsia="微软雅黑" w:hAnsi="微软雅黑"/>
          <w:b/>
          <w:sz w:val="22"/>
          <w:szCs w:val="22"/>
        </w:rPr>
      </w:pPr>
      <w:r w:rsidRPr="00E63388">
        <w:rPr>
          <w:rFonts w:ascii="微软雅黑" w:eastAsia="微软雅黑" w:hAnsi="微软雅黑" w:hint="eastAsia"/>
          <w:b/>
          <w:sz w:val="22"/>
          <w:szCs w:val="22"/>
        </w:rPr>
        <w:t>并发用户数</w:t>
      </w:r>
      <w:r w:rsidR="0020411D" w:rsidRPr="00E63388">
        <w:rPr>
          <w:rFonts w:ascii="微软雅黑" w:eastAsia="微软雅黑" w:hAnsi="微软雅黑" w:hint="eastAsia"/>
          <w:b/>
          <w:sz w:val="22"/>
          <w:szCs w:val="22"/>
        </w:rPr>
        <w:t>：</w:t>
      </w:r>
    </w:p>
    <w:p w:rsidR="001E0275" w:rsidRPr="00E63388" w:rsidRDefault="001E0275" w:rsidP="00AF2EC0">
      <w:pPr>
        <w:pStyle w:val="l0"/>
        <w:ind w:left="860" w:firstLineChars="0" w:firstLine="0"/>
        <w:rPr>
          <w:rFonts w:ascii="微软雅黑" w:eastAsia="微软雅黑" w:hAnsi="微软雅黑"/>
        </w:rPr>
      </w:pPr>
      <w:r w:rsidRPr="00E63388">
        <w:rPr>
          <w:rFonts w:ascii="微软雅黑" w:eastAsia="微软雅黑" w:hAnsi="微软雅黑" w:hint="eastAsia"/>
        </w:rPr>
        <w:t>用户通过客户端（如Web浏览器）与应用程序进行交互。用户对应用服务器发送请求，这是用户的会话处于活动状态，即为“在线用户”；当多个类似的用户请求同时访问应用服务器，这就是“并发用户”。</w:t>
      </w:r>
    </w:p>
    <w:p w:rsidR="00AF2EC0" w:rsidRPr="00E63388" w:rsidRDefault="00AF2EC0" w:rsidP="00333B07">
      <w:pPr>
        <w:pStyle w:val="30"/>
        <w:numPr>
          <w:ilvl w:val="0"/>
          <w:numId w:val="12"/>
        </w:numPr>
        <w:rPr>
          <w:rFonts w:ascii="微软雅黑" w:eastAsia="微软雅黑" w:hAnsi="微软雅黑"/>
          <w:b/>
          <w:sz w:val="22"/>
          <w:szCs w:val="22"/>
        </w:rPr>
      </w:pPr>
      <w:r w:rsidRPr="00E63388">
        <w:rPr>
          <w:rFonts w:ascii="微软雅黑" w:eastAsia="微软雅黑" w:hAnsi="微软雅黑" w:hint="eastAsia"/>
          <w:b/>
          <w:sz w:val="22"/>
          <w:szCs w:val="22"/>
        </w:rPr>
        <w:t>应用系统的吞吐率：</w:t>
      </w:r>
    </w:p>
    <w:p w:rsidR="00AF2EC0" w:rsidRPr="00E63388" w:rsidRDefault="00AF2EC0" w:rsidP="00AF2EC0">
      <w:pPr>
        <w:pStyle w:val="l0"/>
        <w:ind w:left="860" w:firstLineChars="0" w:firstLine="0"/>
        <w:rPr>
          <w:rFonts w:ascii="微软雅黑" w:eastAsia="微软雅黑" w:hAnsi="微软雅黑"/>
        </w:rPr>
      </w:pPr>
      <w:r w:rsidRPr="00E63388">
        <w:rPr>
          <w:rFonts w:ascii="微软雅黑" w:eastAsia="微软雅黑" w:hAnsi="微软雅黑" w:hint="eastAsia"/>
        </w:rPr>
        <w:t>即应用系统在单位时间内完成的交易量，也就是在单位时间内，应用系统针对不同的负载压力，所能完成的交易数量。</w:t>
      </w:r>
    </w:p>
    <w:p w:rsidR="00AF2EC0" w:rsidRPr="00E63388" w:rsidRDefault="00AF2EC0" w:rsidP="00333B07">
      <w:pPr>
        <w:pStyle w:val="30"/>
        <w:numPr>
          <w:ilvl w:val="0"/>
          <w:numId w:val="12"/>
        </w:numPr>
        <w:rPr>
          <w:rFonts w:ascii="微软雅黑" w:eastAsia="微软雅黑" w:hAnsi="微软雅黑"/>
          <w:b/>
          <w:sz w:val="22"/>
          <w:szCs w:val="22"/>
        </w:rPr>
      </w:pPr>
      <w:r w:rsidRPr="00E63388">
        <w:rPr>
          <w:rFonts w:ascii="微软雅黑" w:eastAsia="微软雅黑" w:hAnsi="微软雅黑" w:hint="eastAsia"/>
          <w:b/>
          <w:sz w:val="22"/>
          <w:szCs w:val="22"/>
        </w:rPr>
        <w:lastRenderedPageBreak/>
        <w:t>应用系统的负载能力：</w:t>
      </w:r>
    </w:p>
    <w:p w:rsidR="00AF2EC0" w:rsidRPr="00E63388" w:rsidRDefault="00AF2EC0" w:rsidP="00AF2EC0">
      <w:pPr>
        <w:pStyle w:val="l0"/>
        <w:ind w:left="860" w:firstLineChars="0" w:firstLine="0"/>
        <w:rPr>
          <w:rFonts w:ascii="微软雅黑" w:eastAsia="微软雅黑" w:hAnsi="微软雅黑"/>
        </w:rPr>
      </w:pPr>
      <w:r w:rsidRPr="00E63388">
        <w:rPr>
          <w:rFonts w:ascii="微软雅黑" w:eastAsia="微软雅黑" w:hAnsi="微软雅黑" w:hint="eastAsia"/>
        </w:rPr>
        <w:t>即系统所能容忍的最大用户数量，也就是在正常的响应时间中，系统能够支持的最多的客户端的数量。</w:t>
      </w:r>
    </w:p>
    <w:p w:rsidR="001E0275" w:rsidRPr="00E63388" w:rsidRDefault="001E0275" w:rsidP="00333B07">
      <w:pPr>
        <w:pStyle w:val="30"/>
        <w:numPr>
          <w:ilvl w:val="0"/>
          <w:numId w:val="12"/>
        </w:numPr>
        <w:rPr>
          <w:rFonts w:ascii="微软雅黑" w:eastAsia="微软雅黑" w:hAnsi="微软雅黑"/>
          <w:b/>
          <w:sz w:val="22"/>
          <w:szCs w:val="22"/>
        </w:rPr>
      </w:pPr>
      <w:r w:rsidRPr="00E63388">
        <w:rPr>
          <w:rFonts w:ascii="微软雅黑" w:eastAsia="微软雅黑" w:hAnsi="微软雅黑" w:hint="eastAsia"/>
          <w:b/>
          <w:sz w:val="22"/>
          <w:szCs w:val="22"/>
        </w:rPr>
        <w:t>TPS</w:t>
      </w:r>
      <w:r w:rsidR="0020411D" w:rsidRPr="00E63388">
        <w:rPr>
          <w:rFonts w:ascii="微软雅黑" w:eastAsia="微软雅黑" w:hAnsi="微软雅黑" w:hint="eastAsia"/>
          <w:b/>
          <w:sz w:val="22"/>
          <w:szCs w:val="22"/>
        </w:rPr>
        <w:t>：</w:t>
      </w:r>
    </w:p>
    <w:p w:rsidR="001E0275" w:rsidRPr="00E63388" w:rsidRDefault="001E0275" w:rsidP="00AF2EC0">
      <w:pPr>
        <w:pStyle w:val="l0"/>
        <w:ind w:left="860" w:firstLineChars="0" w:firstLine="0"/>
        <w:rPr>
          <w:rFonts w:ascii="微软雅黑" w:eastAsia="微软雅黑" w:hAnsi="微软雅黑"/>
        </w:rPr>
      </w:pPr>
      <w:r w:rsidRPr="00E63388">
        <w:rPr>
          <w:rFonts w:ascii="微软雅黑" w:eastAsia="微软雅黑" w:hAnsi="微软雅黑" w:hint="eastAsia"/>
        </w:rPr>
        <w:t>即每秒</w:t>
      </w:r>
      <w:r w:rsidR="00D340DE">
        <w:rPr>
          <w:rFonts w:ascii="微软雅黑" w:eastAsia="微软雅黑" w:hAnsi="微软雅黑" w:hint="eastAsia"/>
        </w:rPr>
        <w:t>系统能够处理的交易或事务的数量。它是衡量系统处理能力的重要指标。</w:t>
      </w:r>
    </w:p>
    <w:p w:rsidR="00512388" w:rsidRPr="00E63388" w:rsidRDefault="00512388" w:rsidP="00512388">
      <w:pPr>
        <w:pStyle w:val="20"/>
        <w:tabs>
          <w:tab w:val="clear" w:pos="567"/>
          <w:tab w:val="num" w:pos="630"/>
        </w:tabs>
        <w:ind w:left="420" w:hanging="420"/>
        <w:rPr>
          <w:rFonts w:ascii="微软雅黑" w:eastAsia="微软雅黑" w:hAnsi="微软雅黑"/>
          <w:sz w:val="28"/>
          <w:szCs w:val="28"/>
        </w:rPr>
      </w:pPr>
      <w:bookmarkStart w:id="3" w:name="_Toc256438381"/>
      <w:bookmarkStart w:id="4" w:name="_Toc256438636"/>
      <w:bookmarkStart w:id="5" w:name="_Toc256514528"/>
      <w:bookmarkStart w:id="6" w:name="_Toc514837563"/>
      <w:r w:rsidRPr="00E63388">
        <w:rPr>
          <w:rFonts w:ascii="微软雅黑" w:eastAsia="微软雅黑" w:hAnsi="微软雅黑" w:hint="eastAsia"/>
          <w:sz w:val="28"/>
          <w:szCs w:val="28"/>
        </w:rPr>
        <w:t>测试工具描述</w:t>
      </w:r>
      <w:bookmarkEnd w:id="3"/>
      <w:bookmarkEnd w:id="4"/>
      <w:bookmarkEnd w:id="5"/>
      <w:bookmarkEnd w:id="6"/>
    </w:p>
    <w:p w:rsidR="00B720F0" w:rsidRPr="00E63388" w:rsidRDefault="00D340DE" w:rsidP="004A3ED5">
      <w:pPr>
        <w:pStyle w:val="l0"/>
        <w:ind w:firstLineChars="300" w:firstLine="660"/>
        <w:rPr>
          <w:rFonts w:ascii="微软雅黑" w:eastAsia="微软雅黑" w:hAnsi="微软雅黑"/>
        </w:rPr>
      </w:pPr>
      <w:r>
        <w:rPr>
          <w:rFonts w:ascii="微软雅黑" w:eastAsia="微软雅黑" w:hAnsi="微软雅黑"/>
        </w:rPr>
        <w:t>Apache JMeter</w:t>
      </w:r>
      <w:r w:rsidR="00B720F0" w:rsidRPr="00E63388">
        <w:rPr>
          <w:rFonts w:ascii="微软雅黑" w:eastAsia="微软雅黑" w:hAnsi="微软雅黑"/>
        </w:rPr>
        <w:t>，是一种预测系统行为和性能的负载测试工具。通过以模拟上千万用户实施并发负载及实时性能监测的方式来确认和查找问题，</w:t>
      </w:r>
      <w:r>
        <w:rPr>
          <w:rFonts w:ascii="微软雅黑" w:eastAsia="微软雅黑" w:hAnsi="微软雅黑"/>
        </w:rPr>
        <w:t>Apache JMeter</w:t>
      </w:r>
      <w:r w:rsidR="00B720F0" w:rsidRPr="00E63388">
        <w:rPr>
          <w:rFonts w:ascii="微软雅黑" w:eastAsia="微软雅黑" w:hAnsi="微软雅黑"/>
        </w:rPr>
        <w:t xml:space="preserve">能够对整个企业架构进行测试。通过使用 </w:t>
      </w:r>
      <w:r>
        <w:rPr>
          <w:rFonts w:ascii="微软雅黑" w:eastAsia="微软雅黑" w:hAnsi="微软雅黑"/>
        </w:rPr>
        <w:t>Apache JMeter</w:t>
      </w:r>
      <w:r w:rsidR="00B720F0" w:rsidRPr="00E63388">
        <w:rPr>
          <w:rFonts w:ascii="微软雅黑" w:eastAsia="微软雅黑" w:hAnsi="微软雅黑"/>
        </w:rPr>
        <w:t xml:space="preserve">，企业能最大限度地缩短测试时间，优化性能和加速应用系统的发布周期。 </w:t>
      </w:r>
      <w:r>
        <w:rPr>
          <w:rFonts w:ascii="微软雅黑" w:eastAsia="微软雅黑" w:hAnsi="微软雅黑"/>
        </w:rPr>
        <w:t>Apache JMeter</w:t>
      </w:r>
      <w:r w:rsidR="00B720F0" w:rsidRPr="00E63388">
        <w:rPr>
          <w:rFonts w:ascii="微软雅黑" w:eastAsia="微软雅黑" w:hAnsi="微软雅黑"/>
        </w:rPr>
        <w:t>是一种适用于各种体系架构的自动负载测试工具，它能预测系统行为并优化系统性能。</w:t>
      </w:r>
    </w:p>
    <w:p w:rsidR="00BA31E4" w:rsidRPr="00BE3C36" w:rsidRDefault="00B720F0" w:rsidP="00BE3C36">
      <w:pPr>
        <w:pStyle w:val="afb"/>
        <w:ind w:left="360" w:firstLineChars="0" w:firstLine="0"/>
        <w:rPr>
          <w:szCs w:val="21"/>
        </w:rPr>
      </w:pPr>
      <w:r w:rsidRPr="00E63388">
        <w:rPr>
          <w:rFonts w:ascii="微软雅黑" w:eastAsia="微软雅黑" w:hAnsi="微软雅黑" w:hint="eastAsia"/>
        </w:rPr>
        <w:t>本次</w:t>
      </w:r>
      <w:r w:rsidR="00512388" w:rsidRPr="00E63388">
        <w:rPr>
          <w:rFonts w:ascii="微软雅黑" w:eastAsia="微软雅黑" w:hAnsi="微软雅黑" w:hint="eastAsia"/>
        </w:rPr>
        <w:t>性能测试工具使用的性能测试软件</w:t>
      </w:r>
      <w:r w:rsidR="00753D60">
        <w:rPr>
          <w:rFonts w:ascii="微软雅黑" w:eastAsia="微软雅黑" w:hAnsi="微软雅黑"/>
        </w:rPr>
        <w:t>Apache JMeter3.1</w:t>
      </w:r>
      <w:r w:rsidR="00BA31E4" w:rsidRPr="00E63388">
        <w:rPr>
          <w:rFonts w:ascii="微软雅黑" w:eastAsia="微软雅黑" w:hAnsi="微软雅黑" w:hint="eastAsia"/>
        </w:rPr>
        <w:t>，使用</w:t>
      </w:r>
      <w:r w:rsidR="00DD07EF" w:rsidRPr="00E63388">
        <w:rPr>
          <w:rFonts w:ascii="微软雅黑" w:eastAsia="微软雅黑" w:hAnsi="微软雅黑" w:hint="eastAsia"/>
        </w:rPr>
        <w:t>Http</w:t>
      </w:r>
      <w:r w:rsidR="00D340DE">
        <w:rPr>
          <w:rFonts w:ascii="微软雅黑" w:eastAsia="微软雅黑" w:hAnsi="微软雅黑" w:hint="eastAsia"/>
        </w:rPr>
        <w:t>协议编写</w:t>
      </w:r>
      <w:r w:rsidR="00D340DE">
        <w:rPr>
          <w:rFonts w:ascii="微软雅黑" w:eastAsia="微软雅黑" w:hAnsi="微软雅黑"/>
        </w:rPr>
        <w:t>测试脚本</w:t>
      </w:r>
      <w:r w:rsidR="00BA31E4" w:rsidRPr="00E63388">
        <w:rPr>
          <w:rFonts w:ascii="微软雅黑" w:eastAsia="微软雅黑" w:hAnsi="微软雅黑" w:hint="eastAsia"/>
        </w:rPr>
        <w:t>，</w:t>
      </w:r>
      <w:r w:rsidR="00807AE9" w:rsidRPr="00E63388">
        <w:rPr>
          <w:rFonts w:ascii="微软雅黑" w:eastAsia="微软雅黑" w:hAnsi="微软雅黑" w:hint="eastAsia"/>
        </w:rPr>
        <w:t>模拟</w:t>
      </w:r>
      <w:r w:rsidR="00753D60">
        <w:rPr>
          <w:rFonts w:ascii="微软雅黑" w:eastAsia="微软雅黑" w:hAnsi="微软雅黑" w:hint="eastAsia"/>
        </w:rPr>
        <w:t>使用者</w:t>
      </w:r>
      <w:r w:rsidR="00807AE9" w:rsidRPr="00E63388">
        <w:rPr>
          <w:rFonts w:ascii="微软雅黑" w:eastAsia="微软雅黑" w:hAnsi="微软雅黑" w:hint="eastAsia"/>
        </w:rPr>
        <w:t>发送请求，</w:t>
      </w:r>
      <w:r w:rsidR="00175CEB">
        <w:rPr>
          <w:rFonts w:ascii="微软雅黑" w:eastAsia="微软雅黑" w:hAnsi="微软雅黑" w:hint="eastAsia"/>
          <w:b/>
        </w:rPr>
        <w:t>通过</w:t>
      </w:r>
      <w:r w:rsidR="00175CEB">
        <w:rPr>
          <w:rFonts w:ascii="微软雅黑" w:eastAsia="微软雅黑" w:hAnsi="微软雅黑"/>
          <w:b/>
        </w:rPr>
        <w:t>不同的航线</w:t>
      </w:r>
      <w:r w:rsidR="00175CEB">
        <w:rPr>
          <w:rFonts w:ascii="微软雅黑" w:eastAsia="微软雅黑" w:hAnsi="微软雅黑" w:hint="eastAsia"/>
          <w:b/>
        </w:rPr>
        <w:t>随机2个月内</w:t>
      </w:r>
      <w:r w:rsidR="00175CEB">
        <w:rPr>
          <w:rFonts w:ascii="微软雅黑" w:eastAsia="微软雅黑" w:hAnsi="微软雅黑"/>
          <w:b/>
        </w:rPr>
        <w:t>的日期进行航班搜索，价格日历的查询</w:t>
      </w:r>
      <w:r w:rsidR="00807AE9" w:rsidRPr="00E63388">
        <w:rPr>
          <w:rFonts w:ascii="微软雅黑" w:eastAsia="微软雅黑" w:hAnsi="微软雅黑" w:hint="eastAsia"/>
        </w:rPr>
        <w:t>，</w:t>
      </w:r>
      <w:r w:rsidR="00D340DE">
        <w:rPr>
          <w:rFonts w:ascii="微软雅黑" w:eastAsia="微软雅黑" w:hAnsi="微软雅黑" w:hint="eastAsia"/>
        </w:rPr>
        <w:t>进行</w:t>
      </w:r>
      <w:r w:rsidR="0020411D" w:rsidRPr="00E63388">
        <w:rPr>
          <w:rFonts w:ascii="微软雅黑" w:eastAsia="微软雅黑" w:hAnsi="微软雅黑" w:hint="eastAsia"/>
        </w:rPr>
        <w:t>并发</w:t>
      </w:r>
      <w:r w:rsidR="0067699C" w:rsidRPr="00E63388">
        <w:rPr>
          <w:rFonts w:ascii="微软雅黑" w:eastAsia="微软雅黑" w:hAnsi="微软雅黑" w:hint="eastAsia"/>
        </w:rPr>
        <w:t>性能测试</w:t>
      </w:r>
      <w:r w:rsidR="00BA31E4" w:rsidRPr="00E63388">
        <w:rPr>
          <w:rFonts w:ascii="微软雅黑" w:eastAsia="微软雅黑" w:hAnsi="微软雅黑" w:hint="eastAsia"/>
        </w:rPr>
        <w:t>。</w:t>
      </w:r>
    </w:p>
    <w:p w:rsidR="00512388" w:rsidRPr="00E63388" w:rsidRDefault="00B720F0" w:rsidP="004A3ED5">
      <w:pPr>
        <w:pStyle w:val="l0"/>
        <w:ind w:firstLineChars="300" w:firstLine="660"/>
        <w:rPr>
          <w:rFonts w:ascii="微软雅黑" w:eastAsia="微软雅黑" w:hAnsi="微软雅黑"/>
        </w:rPr>
      </w:pPr>
      <w:r w:rsidRPr="00E63388">
        <w:rPr>
          <w:rFonts w:ascii="微软雅黑" w:eastAsia="微软雅黑" w:hAnsi="微软雅黑" w:hint="eastAsia"/>
        </w:rPr>
        <w:t>在</w:t>
      </w:r>
      <w:r w:rsidR="00512388" w:rsidRPr="00E63388">
        <w:rPr>
          <w:rFonts w:ascii="微软雅黑" w:eastAsia="微软雅黑" w:hAnsi="微软雅黑" w:hint="eastAsia"/>
        </w:rPr>
        <w:t>测试过程中，由</w:t>
      </w:r>
      <w:r w:rsidR="00D340DE">
        <w:rPr>
          <w:rFonts w:ascii="微软雅黑" w:eastAsia="微软雅黑" w:hAnsi="微软雅黑"/>
        </w:rPr>
        <w:t>Apache JMeter</w:t>
      </w:r>
      <w:r w:rsidR="00512388" w:rsidRPr="00E63388">
        <w:rPr>
          <w:rFonts w:ascii="微软雅黑" w:eastAsia="微软雅黑" w:hAnsi="微软雅黑" w:hint="eastAsia"/>
        </w:rPr>
        <w:t>的管理平台</w:t>
      </w:r>
      <w:r w:rsidR="00D340DE">
        <w:rPr>
          <w:rFonts w:ascii="Arial" w:hAnsi="Arial" w:cs="Arial"/>
          <w:color w:val="333333"/>
          <w:sz w:val="20"/>
          <w:szCs w:val="20"/>
          <w:shd w:val="clear" w:color="auto" w:fill="FFFFFF"/>
        </w:rPr>
        <w:t>Master</w:t>
      </w:r>
      <w:r w:rsidR="00512388" w:rsidRPr="00E63388">
        <w:rPr>
          <w:rFonts w:ascii="微软雅黑" w:eastAsia="微软雅黑" w:hAnsi="微软雅黑" w:hint="eastAsia"/>
        </w:rPr>
        <w:t>调用</w:t>
      </w:r>
      <w:r w:rsidR="00175CEB">
        <w:rPr>
          <w:rFonts w:ascii="微软雅黑" w:eastAsia="微软雅黑" w:hAnsi="微软雅黑"/>
        </w:rPr>
        <w:t>4</w:t>
      </w:r>
      <w:r w:rsidR="00512388" w:rsidRPr="00E63388">
        <w:rPr>
          <w:rFonts w:ascii="微软雅黑" w:eastAsia="微软雅黑" w:hAnsi="微软雅黑" w:hint="eastAsia"/>
        </w:rPr>
        <w:t>台测试</w:t>
      </w:r>
      <w:r w:rsidR="00FA3813" w:rsidRPr="00E63388">
        <w:rPr>
          <w:rFonts w:ascii="微软雅黑" w:eastAsia="微软雅黑" w:hAnsi="微软雅黑" w:hint="eastAsia"/>
        </w:rPr>
        <w:t>压力机</w:t>
      </w:r>
      <w:r w:rsidR="009B7680" w:rsidRPr="00E63388">
        <w:rPr>
          <w:rFonts w:ascii="微软雅黑" w:eastAsia="微软雅黑" w:hAnsi="微软雅黑" w:hint="eastAsia"/>
        </w:rPr>
        <w:t>上的</w:t>
      </w:r>
      <w:r w:rsidR="00D340DE" w:rsidRPr="00D340DE">
        <w:rPr>
          <w:color w:val="333333"/>
        </w:rPr>
        <w:t>Slave</w:t>
      </w:r>
      <w:r w:rsidR="00512388" w:rsidRPr="00E63388">
        <w:rPr>
          <w:rFonts w:ascii="微软雅黑" w:eastAsia="微软雅黑" w:hAnsi="微软雅黑" w:hint="eastAsia"/>
        </w:rPr>
        <w:t>，发起各种场景下的交易请求，并跟踪记录服务器端的运行情况和返回给客户端的运行结果。</w:t>
      </w:r>
    </w:p>
    <w:p w:rsidR="00512388" w:rsidRPr="00E63388" w:rsidRDefault="00512388" w:rsidP="00512388">
      <w:pPr>
        <w:pStyle w:val="20"/>
        <w:tabs>
          <w:tab w:val="clear" w:pos="567"/>
          <w:tab w:val="num" w:pos="630"/>
        </w:tabs>
        <w:ind w:left="420" w:hanging="420"/>
        <w:rPr>
          <w:rFonts w:ascii="微软雅黑" w:eastAsia="微软雅黑" w:hAnsi="微软雅黑"/>
          <w:sz w:val="28"/>
          <w:szCs w:val="28"/>
        </w:rPr>
      </w:pPr>
      <w:bookmarkStart w:id="7" w:name="_Toc514837564"/>
      <w:r w:rsidRPr="00E63388">
        <w:rPr>
          <w:rFonts w:ascii="微软雅黑" w:eastAsia="微软雅黑" w:hAnsi="微软雅黑" w:hint="eastAsia"/>
          <w:sz w:val="28"/>
          <w:szCs w:val="28"/>
        </w:rPr>
        <w:t>测试人员</w:t>
      </w:r>
      <w:bookmarkEnd w:id="7"/>
    </w:p>
    <w:p w:rsidR="00416E8F" w:rsidRDefault="008C6D5C" w:rsidP="002C0DA3">
      <w:pPr>
        <w:pStyle w:val="30"/>
        <w:numPr>
          <w:ilvl w:val="0"/>
          <w:numId w:val="19"/>
        </w:numPr>
        <w:rPr>
          <w:rFonts w:ascii="微软雅黑" w:eastAsia="微软雅黑" w:hAnsi="微软雅黑"/>
          <w:sz w:val="24"/>
          <w:szCs w:val="24"/>
        </w:rPr>
      </w:pPr>
      <w:r>
        <w:rPr>
          <w:rFonts w:ascii="微软雅黑" w:eastAsia="微软雅黑" w:hAnsi="微软雅黑" w:hint="eastAsia"/>
          <w:sz w:val="24"/>
          <w:szCs w:val="24"/>
        </w:rPr>
        <w:t>压力</w:t>
      </w:r>
      <w:r w:rsidR="009D1F62" w:rsidRPr="00E474D4">
        <w:rPr>
          <w:rFonts w:ascii="微软雅黑" w:eastAsia="微软雅黑" w:hAnsi="微软雅黑" w:hint="eastAsia"/>
          <w:sz w:val="24"/>
          <w:szCs w:val="24"/>
        </w:rPr>
        <w:t>测试：</w:t>
      </w:r>
      <w:r w:rsidR="000B5B32">
        <w:rPr>
          <w:rFonts w:ascii="微软雅黑" w:eastAsia="微软雅黑" w:hAnsi="微软雅黑" w:hint="eastAsia"/>
          <w:sz w:val="24"/>
          <w:szCs w:val="24"/>
        </w:rPr>
        <w:t xml:space="preserve"> </w:t>
      </w:r>
      <w:r w:rsidR="00D340DE">
        <w:rPr>
          <w:rFonts w:ascii="微软雅黑" w:eastAsia="微软雅黑" w:hAnsi="微软雅黑" w:hint="eastAsia"/>
          <w:sz w:val="24"/>
          <w:szCs w:val="24"/>
        </w:rPr>
        <w:t>王会勇</w:t>
      </w:r>
      <w:r w:rsidR="00B55B1B">
        <w:rPr>
          <w:rFonts w:ascii="微软雅黑" w:eastAsia="微软雅黑" w:hAnsi="微软雅黑" w:hint="eastAsia"/>
          <w:sz w:val="24"/>
          <w:szCs w:val="24"/>
        </w:rPr>
        <w:t xml:space="preserve"> </w:t>
      </w:r>
      <w:r w:rsidR="00753D60">
        <w:rPr>
          <w:rFonts w:ascii="微软雅黑" w:eastAsia="微软雅黑" w:hAnsi="微软雅黑" w:hint="eastAsia"/>
          <w:sz w:val="24"/>
          <w:szCs w:val="24"/>
        </w:rPr>
        <w:t>彭志辉</w:t>
      </w:r>
    </w:p>
    <w:p w:rsidR="00B55B1B" w:rsidRPr="00E474D4" w:rsidRDefault="007801C7" w:rsidP="00175CEB">
      <w:pPr>
        <w:pStyle w:val="30"/>
        <w:numPr>
          <w:ilvl w:val="0"/>
          <w:numId w:val="19"/>
        </w:numPr>
        <w:rPr>
          <w:rFonts w:ascii="微软雅黑" w:eastAsia="微软雅黑" w:hAnsi="微软雅黑"/>
          <w:sz w:val="24"/>
          <w:szCs w:val="24"/>
        </w:rPr>
      </w:pPr>
      <w:r>
        <w:rPr>
          <w:rFonts w:ascii="微软雅黑" w:eastAsia="微软雅黑" w:hAnsi="微软雅黑" w:hint="eastAsia"/>
          <w:sz w:val="24"/>
          <w:szCs w:val="24"/>
        </w:rPr>
        <w:t>服务器</w:t>
      </w:r>
      <w:r w:rsidR="00B55B1B">
        <w:rPr>
          <w:rFonts w:ascii="微软雅黑" w:eastAsia="微软雅黑" w:hAnsi="微软雅黑" w:hint="eastAsia"/>
          <w:sz w:val="24"/>
          <w:szCs w:val="24"/>
        </w:rPr>
        <w:t>监控</w:t>
      </w:r>
      <w:r w:rsidR="00B55B1B">
        <w:rPr>
          <w:rFonts w:ascii="微软雅黑" w:eastAsia="微软雅黑" w:hAnsi="微软雅黑"/>
          <w:sz w:val="24"/>
          <w:szCs w:val="24"/>
        </w:rPr>
        <w:t>：</w:t>
      </w:r>
      <w:r w:rsidR="00B55B1B">
        <w:rPr>
          <w:rFonts w:ascii="微软雅黑" w:eastAsia="微软雅黑" w:hAnsi="微软雅黑" w:hint="eastAsia"/>
          <w:sz w:val="24"/>
          <w:szCs w:val="24"/>
        </w:rPr>
        <w:t xml:space="preserve"> </w:t>
      </w:r>
      <w:r w:rsidR="00175CEB" w:rsidRPr="00175CEB">
        <w:rPr>
          <w:rFonts w:ascii="微软雅黑" w:eastAsia="微软雅黑" w:hAnsi="微软雅黑"/>
          <w:sz w:val="24"/>
          <w:szCs w:val="24"/>
        </w:rPr>
        <w:t>Grafana</w:t>
      </w:r>
    </w:p>
    <w:p w:rsidR="00620DBE" w:rsidRPr="00620DBE" w:rsidRDefault="00416E8F" w:rsidP="002C0DA3">
      <w:pPr>
        <w:pStyle w:val="30"/>
        <w:numPr>
          <w:ilvl w:val="0"/>
          <w:numId w:val="19"/>
        </w:numPr>
        <w:rPr>
          <w:rFonts w:ascii="微软雅黑" w:eastAsia="微软雅黑" w:hAnsi="微软雅黑"/>
          <w:sz w:val="24"/>
          <w:szCs w:val="24"/>
        </w:rPr>
      </w:pPr>
      <w:r w:rsidRPr="00E474D4">
        <w:rPr>
          <w:rFonts w:ascii="微软雅黑" w:eastAsia="微软雅黑" w:hAnsi="微软雅黑" w:hint="eastAsia"/>
          <w:sz w:val="24"/>
          <w:szCs w:val="24"/>
        </w:rPr>
        <w:t>测试时间：</w:t>
      </w:r>
      <w:r w:rsidR="000B5B32">
        <w:rPr>
          <w:rFonts w:ascii="微软雅黑" w:eastAsia="微软雅黑" w:hAnsi="微软雅黑" w:hint="eastAsia"/>
          <w:sz w:val="24"/>
          <w:szCs w:val="24"/>
        </w:rPr>
        <w:t xml:space="preserve"> </w:t>
      </w:r>
      <w:r w:rsidR="009C72C4" w:rsidRPr="00E474D4">
        <w:rPr>
          <w:rFonts w:ascii="微软雅黑" w:eastAsia="微软雅黑" w:hAnsi="微软雅黑"/>
          <w:sz w:val="24"/>
          <w:szCs w:val="24"/>
        </w:rPr>
        <w:t>201</w:t>
      </w:r>
      <w:r w:rsidR="00175CEB">
        <w:rPr>
          <w:rFonts w:ascii="微软雅黑" w:eastAsia="微软雅黑" w:hAnsi="微软雅黑"/>
          <w:sz w:val="24"/>
          <w:szCs w:val="24"/>
        </w:rPr>
        <w:t>8</w:t>
      </w:r>
      <w:r w:rsidR="009C72C4" w:rsidRPr="00E474D4">
        <w:rPr>
          <w:rFonts w:ascii="微软雅黑" w:eastAsia="微软雅黑" w:hAnsi="微软雅黑"/>
          <w:sz w:val="24"/>
          <w:szCs w:val="24"/>
        </w:rPr>
        <w:t>-</w:t>
      </w:r>
      <w:r w:rsidR="00175CEB">
        <w:rPr>
          <w:rFonts w:ascii="微软雅黑" w:eastAsia="微软雅黑" w:hAnsi="微软雅黑"/>
          <w:sz w:val="24"/>
          <w:szCs w:val="24"/>
        </w:rPr>
        <w:t>05</w:t>
      </w:r>
      <w:r w:rsidR="009C72C4" w:rsidRPr="00E474D4">
        <w:rPr>
          <w:rFonts w:ascii="微软雅黑" w:eastAsia="微软雅黑" w:hAnsi="微软雅黑"/>
          <w:sz w:val="24"/>
          <w:szCs w:val="24"/>
        </w:rPr>
        <w:t>-</w:t>
      </w:r>
      <w:proofErr w:type="gramStart"/>
      <w:r w:rsidR="00175CEB">
        <w:rPr>
          <w:rFonts w:ascii="微软雅黑" w:eastAsia="微软雅黑" w:hAnsi="微软雅黑"/>
          <w:sz w:val="24"/>
          <w:szCs w:val="24"/>
        </w:rPr>
        <w:t>23</w:t>
      </w:r>
      <w:r w:rsidR="006D4CDE">
        <w:rPr>
          <w:rFonts w:ascii="微软雅黑" w:eastAsia="微软雅黑" w:hAnsi="微软雅黑"/>
          <w:sz w:val="24"/>
          <w:szCs w:val="24"/>
        </w:rPr>
        <w:t xml:space="preserve">  </w:t>
      </w:r>
      <w:r w:rsidR="00753D60">
        <w:rPr>
          <w:rFonts w:ascii="微软雅黑" w:eastAsia="微软雅黑" w:hAnsi="微软雅黑"/>
          <w:sz w:val="24"/>
          <w:szCs w:val="24"/>
        </w:rPr>
        <w:t>19</w:t>
      </w:r>
      <w:r w:rsidR="00753D60">
        <w:rPr>
          <w:rFonts w:ascii="微软雅黑" w:eastAsia="微软雅黑" w:hAnsi="微软雅黑" w:hint="eastAsia"/>
          <w:sz w:val="24"/>
          <w:szCs w:val="24"/>
        </w:rPr>
        <w:t>:3</w:t>
      </w:r>
      <w:r w:rsidR="006D4CDE">
        <w:rPr>
          <w:rFonts w:ascii="微软雅黑" w:eastAsia="微软雅黑" w:hAnsi="微软雅黑" w:hint="eastAsia"/>
          <w:sz w:val="24"/>
          <w:szCs w:val="24"/>
        </w:rPr>
        <w:t>0</w:t>
      </w:r>
      <w:proofErr w:type="gramEnd"/>
    </w:p>
    <w:p w:rsidR="009F113B" w:rsidRPr="00E63388" w:rsidRDefault="00554CD4" w:rsidP="00D46082">
      <w:pPr>
        <w:pStyle w:val="1"/>
        <w:spacing w:line="240" w:lineRule="auto"/>
        <w:rPr>
          <w:rFonts w:ascii="微软雅黑" w:eastAsia="微软雅黑" w:hAnsi="微软雅黑"/>
          <w:szCs w:val="32"/>
        </w:rPr>
      </w:pPr>
      <w:bookmarkStart w:id="8" w:name="_Toc514837565"/>
      <w:r w:rsidRPr="00E63388">
        <w:rPr>
          <w:rFonts w:ascii="微软雅黑" w:eastAsia="微软雅黑" w:hAnsi="微软雅黑" w:hint="eastAsia"/>
          <w:szCs w:val="32"/>
        </w:rPr>
        <w:lastRenderedPageBreak/>
        <w:t>测试环境描述</w:t>
      </w:r>
      <w:bookmarkEnd w:id="8"/>
    </w:p>
    <w:p w:rsidR="00AF2EC0" w:rsidRPr="00AC7470" w:rsidRDefault="00AF2EC0" w:rsidP="00D46082">
      <w:pPr>
        <w:pStyle w:val="20"/>
        <w:tabs>
          <w:tab w:val="clear" w:pos="567"/>
          <w:tab w:val="num" w:pos="630"/>
        </w:tabs>
        <w:spacing w:line="240" w:lineRule="auto"/>
        <w:ind w:left="420" w:hanging="420"/>
        <w:rPr>
          <w:rFonts w:ascii="微软雅黑" w:eastAsia="微软雅黑" w:hAnsi="微软雅黑"/>
          <w:sz w:val="28"/>
          <w:szCs w:val="28"/>
        </w:rPr>
      </w:pPr>
      <w:bookmarkStart w:id="9" w:name="_Toc514837566"/>
      <w:r w:rsidRPr="00AC7470">
        <w:rPr>
          <w:rFonts w:ascii="微软雅黑" w:eastAsia="微软雅黑" w:hAnsi="微软雅黑" w:hint="eastAsia"/>
          <w:sz w:val="28"/>
          <w:szCs w:val="28"/>
        </w:rPr>
        <w:t>测试环境网络</w:t>
      </w:r>
      <w:r w:rsidR="00512388" w:rsidRPr="00AC7470">
        <w:rPr>
          <w:rFonts w:ascii="微软雅黑" w:eastAsia="微软雅黑" w:hAnsi="微软雅黑" w:hint="eastAsia"/>
          <w:sz w:val="28"/>
          <w:szCs w:val="28"/>
        </w:rPr>
        <w:t>环境</w:t>
      </w:r>
      <w:bookmarkEnd w:id="9"/>
    </w:p>
    <w:p w:rsidR="00AF2EC0" w:rsidRDefault="00191E91" w:rsidP="00D26294">
      <w:pPr>
        <w:spacing w:line="240" w:lineRule="auto"/>
        <w:ind w:left="420" w:firstLine="435"/>
        <w:rPr>
          <w:rFonts w:ascii="微软雅黑" w:eastAsia="微软雅黑" w:hAnsi="微软雅黑"/>
          <w:sz w:val="22"/>
          <w:szCs w:val="22"/>
        </w:rPr>
      </w:pPr>
      <w:r w:rsidRPr="00191E91">
        <w:rPr>
          <w:rFonts w:ascii="微软雅黑" w:eastAsia="微软雅黑" w:hAnsi="微软雅黑" w:hint="eastAsia"/>
          <w:sz w:val="22"/>
          <w:szCs w:val="22"/>
        </w:rPr>
        <w:t>生产线上环境</w:t>
      </w:r>
      <w:r w:rsidRPr="00191E91">
        <w:rPr>
          <w:rFonts w:ascii="微软雅黑" w:eastAsia="微软雅黑" w:hAnsi="微软雅黑"/>
          <w:sz w:val="22"/>
          <w:szCs w:val="22"/>
        </w:rPr>
        <w:t>配置</w:t>
      </w:r>
      <w:r w:rsidRPr="00191E91">
        <w:rPr>
          <w:rFonts w:ascii="微软雅黑" w:eastAsia="微软雅黑" w:hAnsi="微软雅黑" w:hint="eastAsia"/>
          <w:sz w:val="22"/>
          <w:szCs w:val="22"/>
        </w:rPr>
        <w:t>，</w:t>
      </w:r>
      <w:r w:rsidRPr="00191E91">
        <w:rPr>
          <w:rFonts w:ascii="微软雅黑" w:eastAsia="微软雅黑" w:hAnsi="微软雅黑"/>
          <w:sz w:val="22"/>
          <w:szCs w:val="22"/>
        </w:rPr>
        <w:t>单台应用压力测试</w:t>
      </w:r>
      <w:r w:rsidRPr="00191E91">
        <w:rPr>
          <w:rFonts w:ascii="微软雅黑" w:eastAsia="微软雅黑" w:hAnsi="微软雅黑" w:hint="eastAsia"/>
          <w:sz w:val="22"/>
          <w:szCs w:val="22"/>
        </w:rPr>
        <w:t>，</w:t>
      </w:r>
      <w:r w:rsidRPr="00191E91">
        <w:rPr>
          <w:rFonts w:ascii="微软雅黑" w:eastAsia="微软雅黑" w:hAnsi="微软雅黑"/>
          <w:sz w:val="22"/>
          <w:szCs w:val="22"/>
        </w:rPr>
        <w:t>数据库保持</w:t>
      </w:r>
      <w:r w:rsidRPr="00191E91">
        <w:rPr>
          <w:rFonts w:ascii="微软雅黑" w:eastAsia="微软雅黑" w:hAnsi="微软雅黑" w:hint="eastAsia"/>
          <w:sz w:val="22"/>
          <w:szCs w:val="22"/>
        </w:rPr>
        <w:t>不变</w:t>
      </w:r>
      <w:r w:rsidRPr="00191E91">
        <w:rPr>
          <w:rFonts w:ascii="微软雅黑" w:eastAsia="微软雅黑" w:hAnsi="微软雅黑"/>
          <w:sz w:val="22"/>
          <w:szCs w:val="22"/>
        </w:rPr>
        <w:t>。</w:t>
      </w:r>
    </w:p>
    <w:p w:rsidR="00D26294" w:rsidRDefault="00D26294" w:rsidP="00D26294">
      <w:pPr>
        <w:widowControl/>
        <w:numPr>
          <w:ilvl w:val="0"/>
          <w:numId w:val="24"/>
        </w:numPr>
        <w:snapToGrid/>
        <w:rPr>
          <w:rFonts w:ascii="宋体" w:hAnsi="宋体"/>
          <w:sz w:val="22"/>
          <w:szCs w:val="22"/>
        </w:rPr>
      </w:pPr>
      <w:r>
        <w:rPr>
          <w:rFonts w:ascii="宋体" w:hAnsi="宋体"/>
          <w:sz w:val="22"/>
          <w:szCs w:val="22"/>
        </w:rPr>
        <w:t>应用服务器</w:t>
      </w:r>
    </w:p>
    <w:p w:rsidR="00D26294" w:rsidRDefault="00E4036A" w:rsidP="00E4036A">
      <w:pPr>
        <w:widowControl/>
        <w:ind w:left="444" w:firstLine="420"/>
      </w:pPr>
      <w:r>
        <w:t>10.16.17.21</w:t>
      </w:r>
      <w:r w:rsidR="00A125ED">
        <w:t xml:space="preserve"> master</w:t>
      </w:r>
    </w:p>
    <w:p w:rsidR="00A125ED" w:rsidRPr="00E4036A" w:rsidRDefault="00A125ED" w:rsidP="00E4036A">
      <w:pPr>
        <w:widowControl/>
        <w:ind w:left="444" w:firstLine="420"/>
      </w:pPr>
      <w:r>
        <w:t>10.16.17.23 slave</w:t>
      </w:r>
    </w:p>
    <w:p w:rsidR="00512388" w:rsidRPr="00AC7470" w:rsidRDefault="00512388" w:rsidP="00D46082">
      <w:pPr>
        <w:pStyle w:val="20"/>
        <w:tabs>
          <w:tab w:val="clear" w:pos="567"/>
          <w:tab w:val="num" w:pos="630"/>
        </w:tabs>
        <w:spacing w:line="240" w:lineRule="auto"/>
        <w:ind w:left="420" w:hanging="420"/>
        <w:rPr>
          <w:rFonts w:ascii="微软雅黑" w:eastAsia="微软雅黑" w:hAnsi="微软雅黑"/>
          <w:sz w:val="28"/>
          <w:szCs w:val="28"/>
        </w:rPr>
      </w:pPr>
      <w:bookmarkStart w:id="10" w:name="_Toc514837567"/>
      <w:r w:rsidRPr="00AC7470">
        <w:rPr>
          <w:rFonts w:ascii="微软雅黑" w:eastAsia="微软雅黑" w:hAnsi="微软雅黑" w:hint="eastAsia"/>
          <w:sz w:val="28"/>
          <w:szCs w:val="28"/>
        </w:rPr>
        <w:t>服务器软硬件环境</w:t>
      </w:r>
      <w:bookmarkEnd w:id="10"/>
    </w:p>
    <w:p w:rsidR="00554CD4" w:rsidRPr="009D0F7A" w:rsidRDefault="00554CD4" w:rsidP="00D46082">
      <w:pPr>
        <w:pStyle w:val="23"/>
        <w:numPr>
          <w:ilvl w:val="0"/>
          <w:numId w:val="10"/>
        </w:numPr>
        <w:spacing w:line="240" w:lineRule="auto"/>
        <w:rPr>
          <w:rFonts w:ascii="微软雅黑" w:eastAsia="微软雅黑" w:hAnsi="微软雅黑"/>
          <w:sz w:val="22"/>
          <w:szCs w:val="22"/>
        </w:rPr>
      </w:pPr>
      <w:r w:rsidRPr="009D0F7A">
        <w:rPr>
          <w:rFonts w:ascii="微软雅黑" w:eastAsia="微软雅黑" w:hAnsi="微软雅黑" w:hint="eastAsia"/>
          <w:sz w:val="22"/>
          <w:szCs w:val="22"/>
        </w:rPr>
        <w:t>客户端</w:t>
      </w:r>
      <w:r w:rsidR="00E638CF">
        <w:rPr>
          <w:rFonts w:ascii="微软雅黑" w:eastAsia="微软雅黑" w:hAnsi="微软雅黑"/>
        </w:rPr>
        <w:t>Apache JMeter</w:t>
      </w:r>
      <w:r w:rsidR="00AF2EC0" w:rsidRPr="009D0F7A">
        <w:rPr>
          <w:rFonts w:ascii="微软雅黑" w:eastAsia="微软雅黑" w:hAnsi="微软雅黑" w:hint="eastAsia"/>
          <w:sz w:val="22"/>
          <w:szCs w:val="22"/>
        </w:rPr>
        <w:t>环境描述</w:t>
      </w:r>
      <w:r w:rsidRPr="009D0F7A">
        <w:rPr>
          <w:rFonts w:ascii="微软雅黑" w:eastAsia="微软雅黑" w:hAnsi="微软雅黑" w:hint="eastAsia"/>
          <w:sz w:val="22"/>
          <w:szCs w:val="22"/>
        </w:rPr>
        <w:t>：</w:t>
      </w:r>
    </w:p>
    <w:p w:rsidR="00E66585" w:rsidRPr="009D0F7A" w:rsidRDefault="00E638CF" w:rsidP="00333B07">
      <w:pPr>
        <w:pStyle w:val="3"/>
        <w:numPr>
          <w:ilvl w:val="0"/>
          <w:numId w:val="11"/>
        </w:numPr>
        <w:rPr>
          <w:rFonts w:ascii="微软雅黑" w:eastAsia="微软雅黑" w:hAnsi="微软雅黑"/>
          <w:sz w:val="22"/>
          <w:szCs w:val="22"/>
        </w:rPr>
      </w:pPr>
      <w:r>
        <w:rPr>
          <w:rFonts w:ascii="微软雅黑" w:eastAsia="微软雅黑" w:hAnsi="微软雅黑"/>
        </w:rPr>
        <w:t>Apache JMeter</w:t>
      </w:r>
      <w:r w:rsidR="00E66585" w:rsidRPr="009D0F7A">
        <w:rPr>
          <w:rFonts w:ascii="微软雅黑" w:eastAsia="微软雅黑" w:hAnsi="微软雅黑" w:hint="eastAsia"/>
          <w:sz w:val="22"/>
          <w:szCs w:val="22"/>
        </w:rPr>
        <w:t>：</w:t>
      </w:r>
    </w:p>
    <w:p w:rsidR="00DD3FA8" w:rsidRDefault="00913508" w:rsidP="00913508">
      <w:pPr>
        <w:pStyle w:val="3"/>
        <w:numPr>
          <w:ilvl w:val="0"/>
          <w:numId w:val="0"/>
        </w:numPr>
        <w:ind w:left="1260"/>
        <w:rPr>
          <w:rFonts w:ascii="微软雅黑" w:eastAsia="微软雅黑" w:hAnsi="微软雅黑"/>
          <w:sz w:val="22"/>
          <w:szCs w:val="22"/>
        </w:rPr>
      </w:pPr>
      <w:r w:rsidRPr="009D0F7A">
        <w:rPr>
          <w:rFonts w:ascii="微软雅黑" w:eastAsia="微软雅黑" w:hAnsi="微软雅黑" w:hint="eastAsia"/>
          <w:sz w:val="22"/>
          <w:szCs w:val="22"/>
        </w:rPr>
        <w:t>负载机：</w:t>
      </w:r>
      <w:r w:rsidR="00D87E75" w:rsidRPr="009D0F7A">
        <w:rPr>
          <w:rFonts w:ascii="微软雅黑" w:eastAsia="微软雅黑" w:hAnsi="微软雅黑" w:hint="eastAsia"/>
          <w:sz w:val="22"/>
          <w:szCs w:val="22"/>
        </w:rPr>
        <w:t xml:space="preserve"> </w:t>
      </w:r>
      <w:r w:rsidR="00DD3FA8" w:rsidRPr="004340E9">
        <w:rPr>
          <w:rFonts w:ascii="微软雅黑" w:eastAsia="微软雅黑" w:hAnsi="微软雅黑"/>
          <w:sz w:val="22"/>
          <w:szCs w:val="22"/>
        </w:rPr>
        <w:t>windows server</w:t>
      </w:r>
      <w:r w:rsidR="00753D60">
        <w:rPr>
          <w:rFonts w:ascii="微软雅黑" w:eastAsia="微软雅黑" w:hAnsi="微软雅黑" w:hint="eastAsia"/>
          <w:sz w:val="22"/>
          <w:szCs w:val="22"/>
        </w:rPr>
        <w:t>系统的机器，</w:t>
      </w:r>
      <w:r w:rsidR="00B824D4">
        <w:rPr>
          <w:rFonts w:ascii="微软雅黑" w:eastAsia="微软雅黑" w:hAnsi="微软雅黑" w:hint="eastAsia"/>
          <w:sz w:val="22"/>
          <w:szCs w:val="22"/>
        </w:rPr>
        <w:t>四</w:t>
      </w:r>
      <w:r w:rsidRPr="009D0F7A">
        <w:rPr>
          <w:rFonts w:ascii="微软雅黑" w:eastAsia="微软雅黑" w:hAnsi="微软雅黑" w:hint="eastAsia"/>
          <w:sz w:val="22"/>
          <w:szCs w:val="22"/>
        </w:rPr>
        <w:t>核，内存</w:t>
      </w:r>
      <w:r w:rsidR="00B824D4">
        <w:rPr>
          <w:rFonts w:ascii="微软雅黑" w:eastAsia="微软雅黑" w:hAnsi="微软雅黑"/>
          <w:sz w:val="22"/>
          <w:szCs w:val="22"/>
        </w:rPr>
        <w:t>6</w:t>
      </w:r>
      <w:r w:rsidRPr="009D0F7A">
        <w:rPr>
          <w:rFonts w:ascii="微软雅黑" w:eastAsia="微软雅黑" w:hAnsi="微软雅黑" w:hint="eastAsia"/>
          <w:sz w:val="22"/>
          <w:szCs w:val="22"/>
        </w:rPr>
        <w:t>G</w:t>
      </w:r>
      <w:r w:rsidR="00D87E75" w:rsidRPr="009D0F7A">
        <w:rPr>
          <w:rFonts w:ascii="微软雅黑" w:eastAsia="微软雅黑" w:hAnsi="微软雅黑" w:hint="eastAsia"/>
          <w:sz w:val="22"/>
          <w:szCs w:val="22"/>
        </w:rPr>
        <w:t>，</w:t>
      </w:r>
      <w:r w:rsidR="00E810B2" w:rsidRPr="00E810B2">
        <w:rPr>
          <w:rFonts w:ascii="微软雅黑" w:eastAsia="微软雅黑" w:hAnsi="微软雅黑"/>
          <w:sz w:val="22"/>
          <w:szCs w:val="22"/>
        </w:rPr>
        <w:t>硬盘</w:t>
      </w:r>
      <w:r w:rsidR="00E810B2" w:rsidRPr="00E810B2">
        <w:rPr>
          <w:rFonts w:ascii="微软雅黑" w:eastAsia="微软雅黑" w:hAnsi="微软雅黑" w:hint="eastAsia"/>
          <w:sz w:val="22"/>
          <w:szCs w:val="22"/>
        </w:rPr>
        <w:t>大于20G空间</w:t>
      </w:r>
      <w:r w:rsidR="00E810B2">
        <w:rPr>
          <w:rFonts w:ascii="微软雅黑" w:eastAsia="微软雅黑" w:hAnsi="微软雅黑" w:hint="eastAsia"/>
          <w:sz w:val="22"/>
          <w:szCs w:val="22"/>
        </w:rPr>
        <w:t>。</w:t>
      </w:r>
    </w:p>
    <w:p w:rsidR="00913508" w:rsidRPr="009D0F7A" w:rsidRDefault="00D87E75" w:rsidP="00913508">
      <w:pPr>
        <w:pStyle w:val="3"/>
        <w:numPr>
          <w:ilvl w:val="0"/>
          <w:numId w:val="0"/>
        </w:numPr>
        <w:ind w:left="1260"/>
        <w:rPr>
          <w:rFonts w:ascii="微软雅黑" w:eastAsia="微软雅黑" w:hAnsi="微软雅黑"/>
          <w:sz w:val="22"/>
          <w:szCs w:val="22"/>
        </w:rPr>
      </w:pPr>
      <w:r w:rsidRPr="009D0F7A">
        <w:rPr>
          <w:rFonts w:ascii="微软雅黑" w:eastAsia="微软雅黑" w:hAnsi="微软雅黑" w:hint="eastAsia"/>
          <w:sz w:val="22"/>
          <w:szCs w:val="22"/>
        </w:rPr>
        <w:t>IP</w:t>
      </w:r>
      <w:r w:rsidR="00DD3FA8">
        <w:rPr>
          <w:rFonts w:ascii="微软雅黑" w:eastAsia="微软雅黑" w:hAnsi="微软雅黑" w:hint="eastAsia"/>
          <w:sz w:val="22"/>
          <w:szCs w:val="22"/>
        </w:rPr>
        <w:t>地址：</w:t>
      </w:r>
      <w:r w:rsidR="00EE3F0C">
        <w:rPr>
          <w:rFonts w:ascii="微软雅黑" w:eastAsia="微软雅黑" w:hAnsi="微软雅黑"/>
          <w:sz w:val="22"/>
          <w:szCs w:val="22"/>
        </w:rPr>
        <w:t xml:space="preserve"> 10.16.20.231</w:t>
      </w:r>
      <w:r w:rsidR="00EE3F0C">
        <w:rPr>
          <w:rFonts w:ascii="微软雅黑" w:eastAsia="微软雅黑" w:hAnsi="微软雅黑" w:hint="eastAsia"/>
          <w:sz w:val="22"/>
          <w:szCs w:val="22"/>
        </w:rPr>
        <w:t>，</w:t>
      </w:r>
      <w:r w:rsidR="00EE3F0C">
        <w:rPr>
          <w:rFonts w:ascii="微软雅黑" w:eastAsia="微软雅黑" w:hAnsi="微软雅黑"/>
          <w:sz w:val="22"/>
          <w:szCs w:val="22"/>
        </w:rPr>
        <w:t>10.16.20.232</w:t>
      </w:r>
      <w:r w:rsidR="00EE3F0C">
        <w:rPr>
          <w:rFonts w:ascii="微软雅黑" w:eastAsia="微软雅黑" w:hAnsi="微软雅黑" w:hint="eastAsia"/>
          <w:sz w:val="22"/>
          <w:szCs w:val="22"/>
        </w:rPr>
        <w:t>，</w:t>
      </w:r>
      <w:r w:rsidR="00EE3F0C">
        <w:rPr>
          <w:rFonts w:ascii="微软雅黑" w:eastAsia="微软雅黑" w:hAnsi="微软雅黑"/>
          <w:sz w:val="22"/>
          <w:szCs w:val="22"/>
        </w:rPr>
        <w:t>10.16.20.233</w:t>
      </w:r>
      <w:r w:rsidR="00EE3F0C">
        <w:rPr>
          <w:rFonts w:ascii="微软雅黑" w:eastAsia="微软雅黑" w:hAnsi="微软雅黑" w:hint="eastAsia"/>
          <w:sz w:val="22"/>
          <w:szCs w:val="22"/>
        </w:rPr>
        <w:t>，</w:t>
      </w:r>
      <w:r w:rsidR="00EE3F0C">
        <w:rPr>
          <w:rFonts w:ascii="微软雅黑" w:eastAsia="微软雅黑" w:hAnsi="微软雅黑"/>
          <w:sz w:val="22"/>
          <w:szCs w:val="22"/>
        </w:rPr>
        <w:t>10.16.20.233</w:t>
      </w:r>
      <w:r w:rsidRPr="009D0F7A">
        <w:rPr>
          <w:rFonts w:ascii="微软雅黑" w:eastAsia="微软雅黑" w:hAnsi="微软雅黑" w:hint="eastAsia"/>
          <w:sz w:val="22"/>
          <w:szCs w:val="22"/>
        </w:rPr>
        <w:t xml:space="preserve"> 共</w:t>
      </w:r>
      <w:r w:rsidR="00EE3F0C">
        <w:rPr>
          <w:rFonts w:ascii="微软雅黑" w:eastAsia="微软雅黑" w:hAnsi="微软雅黑"/>
          <w:sz w:val="22"/>
          <w:szCs w:val="22"/>
        </w:rPr>
        <w:t>4</w:t>
      </w:r>
      <w:r w:rsidR="00432506" w:rsidRPr="009D0F7A">
        <w:rPr>
          <w:rFonts w:ascii="微软雅黑" w:eastAsia="微软雅黑" w:hAnsi="微软雅黑" w:hint="eastAsia"/>
          <w:sz w:val="22"/>
          <w:szCs w:val="22"/>
        </w:rPr>
        <w:t>台</w:t>
      </w:r>
      <w:r w:rsidRPr="009D0F7A">
        <w:rPr>
          <w:rFonts w:ascii="微软雅黑" w:eastAsia="微软雅黑" w:hAnsi="微软雅黑" w:hint="eastAsia"/>
          <w:sz w:val="22"/>
          <w:szCs w:val="22"/>
        </w:rPr>
        <w:t>负载机。</w:t>
      </w:r>
    </w:p>
    <w:p w:rsidR="00913508" w:rsidRPr="00E638CF" w:rsidRDefault="009C120A" w:rsidP="00E638CF">
      <w:pPr>
        <w:pStyle w:val="3"/>
        <w:numPr>
          <w:ilvl w:val="0"/>
          <w:numId w:val="0"/>
        </w:numPr>
        <w:ind w:left="1260"/>
        <w:rPr>
          <w:rFonts w:ascii="微软雅黑" w:eastAsia="微软雅黑" w:hAnsi="微软雅黑"/>
          <w:sz w:val="22"/>
          <w:szCs w:val="22"/>
        </w:rPr>
      </w:pPr>
      <w:r>
        <w:rPr>
          <w:rFonts w:ascii="微软雅黑" w:eastAsia="微软雅黑" w:hAnsi="微软雅黑"/>
          <w:sz w:val="22"/>
          <w:szCs w:val="22"/>
        </w:rPr>
        <w:t>Master</w:t>
      </w:r>
      <w:r w:rsidR="00D87E75" w:rsidRPr="009D0F7A">
        <w:rPr>
          <w:rFonts w:ascii="微软雅黑" w:eastAsia="微软雅黑" w:hAnsi="微软雅黑" w:hint="eastAsia"/>
          <w:sz w:val="22"/>
          <w:szCs w:val="22"/>
        </w:rPr>
        <w:t>机器：</w:t>
      </w:r>
      <w:r w:rsidR="00EE3F0C">
        <w:rPr>
          <w:rFonts w:ascii="微软雅黑" w:eastAsia="微软雅黑" w:hAnsi="微软雅黑"/>
          <w:sz w:val="22"/>
          <w:szCs w:val="22"/>
        </w:rPr>
        <w:t>10.16.20.230</w:t>
      </w:r>
      <w:r w:rsidR="00EE3F0C" w:rsidRPr="004340E9">
        <w:rPr>
          <w:rFonts w:ascii="微软雅黑" w:eastAsia="微软雅黑" w:hAnsi="微软雅黑" w:hint="eastAsia"/>
          <w:sz w:val="22"/>
          <w:szCs w:val="22"/>
        </w:rPr>
        <w:t>，</w:t>
      </w:r>
    </w:p>
    <w:p w:rsidR="0057082E" w:rsidRPr="005B65F8" w:rsidRDefault="0057082E" w:rsidP="0057082E">
      <w:pPr>
        <w:pStyle w:val="1"/>
        <w:rPr>
          <w:rFonts w:ascii="微软雅黑" w:eastAsia="微软雅黑" w:hAnsi="微软雅黑"/>
          <w:sz w:val="30"/>
          <w:szCs w:val="30"/>
        </w:rPr>
      </w:pPr>
      <w:bookmarkStart w:id="11" w:name="_Toc514837568"/>
      <w:r w:rsidRPr="005B65F8">
        <w:rPr>
          <w:rFonts w:ascii="微软雅黑" w:eastAsia="微软雅黑" w:hAnsi="微软雅黑" w:hint="eastAsia"/>
          <w:sz w:val="30"/>
          <w:szCs w:val="30"/>
        </w:rPr>
        <w:t>性能测试目标需求</w:t>
      </w:r>
      <w:bookmarkEnd w:id="11"/>
    </w:p>
    <w:p w:rsidR="00631BAA" w:rsidRDefault="00631BAA" w:rsidP="00631BAA">
      <w:pPr>
        <w:pStyle w:val="20"/>
        <w:tabs>
          <w:tab w:val="clear" w:pos="567"/>
          <w:tab w:val="num" w:pos="630"/>
        </w:tabs>
        <w:ind w:left="420" w:hanging="420"/>
        <w:rPr>
          <w:rFonts w:ascii="微软雅黑" w:eastAsia="微软雅黑" w:hAnsi="微软雅黑"/>
          <w:sz w:val="28"/>
          <w:szCs w:val="28"/>
        </w:rPr>
      </w:pPr>
      <w:bookmarkStart w:id="12" w:name="_Toc514837569"/>
      <w:r w:rsidRPr="005B65F8">
        <w:rPr>
          <w:rFonts w:ascii="微软雅黑" w:eastAsia="微软雅黑" w:hAnsi="微软雅黑" w:hint="eastAsia"/>
          <w:sz w:val="28"/>
          <w:szCs w:val="28"/>
        </w:rPr>
        <w:t>性能测试方案</w:t>
      </w:r>
      <w:bookmarkEnd w:id="12"/>
    </w:p>
    <w:p w:rsidR="009C120A" w:rsidRPr="009C120A" w:rsidRDefault="00D26294" w:rsidP="002263A7">
      <w:pPr>
        <w:pStyle w:val="afb"/>
        <w:numPr>
          <w:ilvl w:val="0"/>
          <w:numId w:val="21"/>
        </w:numPr>
        <w:ind w:firstLineChars="0"/>
        <w:rPr>
          <w:rFonts w:ascii="微软雅黑" w:eastAsia="微软雅黑" w:hAnsi="微软雅黑"/>
          <w:sz w:val="22"/>
        </w:rPr>
      </w:pPr>
      <w:r>
        <w:rPr>
          <w:rFonts w:ascii="微软雅黑" w:eastAsia="微软雅黑" w:hAnsi="微软雅黑" w:hint="eastAsia"/>
          <w:sz w:val="22"/>
        </w:rPr>
        <w:t>使用</w:t>
      </w:r>
      <w:r w:rsidR="009C120A" w:rsidRPr="009C120A">
        <w:rPr>
          <w:rFonts w:ascii="微软雅黑" w:eastAsia="微软雅黑" w:hAnsi="微软雅黑" w:hint="eastAsia"/>
          <w:sz w:val="22"/>
        </w:rPr>
        <w:t>线上</w:t>
      </w:r>
      <w:r>
        <w:rPr>
          <w:rFonts w:ascii="微软雅黑" w:eastAsia="微软雅黑" w:hAnsi="微软雅黑" w:hint="eastAsia"/>
          <w:sz w:val="22"/>
        </w:rPr>
        <w:t>机器</w:t>
      </w:r>
      <w:r w:rsidR="002263A7" w:rsidRPr="002263A7">
        <w:t>10.16.17.21</w:t>
      </w:r>
      <w:r>
        <w:rPr>
          <w:rFonts w:ascii="微软雅黑" w:eastAsia="微软雅黑" w:hAnsi="微软雅黑" w:hint="eastAsia"/>
          <w:sz w:val="22"/>
        </w:rPr>
        <w:t>加</w:t>
      </w:r>
      <w:r>
        <w:rPr>
          <w:rFonts w:ascii="微软雅黑" w:eastAsia="微软雅黑" w:hAnsi="微软雅黑"/>
          <w:sz w:val="22"/>
        </w:rPr>
        <w:t>端口</w:t>
      </w:r>
      <w:r w:rsidR="002263A7" w:rsidRPr="002263A7">
        <w:rPr>
          <w:rFonts w:ascii="微软雅黑" w:eastAsia="微软雅黑" w:hAnsi="微软雅黑"/>
          <w:sz w:val="22"/>
        </w:rPr>
        <w:t>31118</w:t>
      </w:r>
      <w:r>
        <w:rPr>
          <w:rFonts w:ascii="微软雅黑" w:eastAsia="微软雅黑" w:hAnsi="微软雅黑" w:hint="eastAsia"/>
          <w:sz w:val="22"/>
        </w:rPr>
        <w:t>走</w:t>
      </w:r>
      <w:r>
        <w:rPr>
          <w:rFonts w:ascii="微软雅黑" w:eastAsia="微软雅黑" w:hAnsi="微软雅黑"/>
          <w:sz w:val="22"/>
        </w:rPr>
        <w:t>内网</w:t>
      </w:r>
      <w:r>
        <w:rPr>
          <w:rFonts w:ascii="微软雅黑" w:eastAsia="微软雅黑" w:hAnsi="微软雅黑" w:hint="eastAsia"/>
          <w:sz w:val="22"/>
        </w:rPr>
        <w:t>的</w:t>
      </w:r>
      <w:r>
        <w:rPr>
          <w:rFonts w:ascii="微软雅黑" w:eastAsia="微软雅黑" w:hAnsi="微软雅黑"/>
          <w:sz w:val="22"/>
        </w:rPr>
        <w:t>方式访问</w:t>
      </w:r>
      <w:proofErr w:type="spellStart"/>
      <w:r w:rsidR="00197C19">
        <w:rPr>
          <w:rFonts w:ascii="微软雅黑" w:eastAsia="微软雅黑" w:hAnsi="微软雅黑" w:hint="eastAsia"/>
          <w:sz w:val="22"/>
        </w:rPr>
        <w:t>e</w:t>
      </w:r>
      <w:r w:rsidR="00197C19">
        <w:rPr>
          <w:rFonts w:ascii="微软雅黑" w:eastAsia="微软雅黑" w:hAnsi="微软雅黑"/>
          <w:sz w:val="22"/>
        </w:rPr>
        <w:t>c</w:t>
      </w:r>
      <w:r w:rsidR="0046411C">
        <w:rPr>
          <w:rFonts w:ascii="微软雅黑" w:eastAsia="微软雅黑" w:hAnsi="微软雅黑"/>
          <w:sz w:val="22"/>
        </w:rPr>
        <w:t>old</w:t>
      </w:r>
      <w:proofErr w:type="spellEnd"/>
      <w:r>
        <w:rPr>
          <w:rFonts w:ascii="微软雅黑" w:eastAsia="微软雅黑" w:hAnsi="微软雅黑"/>
          <w:sz w:val="22"/>
        </w:rPr>
        <w:t>服务</w:t>
      </w:r>
      <w:r>
        <w:rPr>
          <w:rFonts w:ascii="微软雅黑" w:eastAsia="微软雅黑" w:hAnsi="微软雅黑" w:hint="eastAsia"/>
          <w:sz w:val="22"/>
        </w:rPr>
        <w:t>；</w:t>
      </w:r>
    </w:p>
    <w:p w:rsidR="007F0FF8" w:rsidRDefault="007F0FF8" w:rsidP="009C120A">
      <w:pPr>
        <w:pStyle w:val="afb"/>
        <w:numPr>
          <w:ilvl w:val="0"/>
          <w:numId w:val="21"/>
        </w:numPr>
        <w:ind w:firstLineChars="0"/>
        <w:rPr>
          <w:rFonts w:ascii="微软雅黑" w:eastAsia="微软雅黑" w:hAnsi="微软雅黑"/>
          <w:sz w:val="22"/>
        </w:rPr>
      </w:pPr>
    </w:p>
    <w:p w:rsidR="009C120A" w:rsidRDefault="007F0FF8" w:rsidP="007F0FF8">
      <w:pPr>
        <w:pStyle w:val="afb"/>
        <w:ind w:left="780" w:firstLineChars="0" w:firstLine="0"/>
        <w:rPr>
          <w:rFonts w:ascii="微软雅黑" w:eastAsia="微软雅黑" w:hAnsi="微软雅黑"/>
          <w:sz w:val="22"/>
        </w:rPr>
      </w:pPr>
      <w:r>
        <w:rPr>
          <w:rFonts w:ascii="微软雅黑" w:eastAsia="微软雅黑" w:hAnsi="微软雅黑"/>
          <w:sz w:val="22"/>
        </w:rPr>
        <w:t>2.1</w:t>
      </w:r>
      <w:r w:rsidR="009C120A" w:rsidRPr="009C120A">
        <w:rPr>
          <w:rFonts w:ascii="微软雅黑" w:eastAsia="微软雅黑" w:hAnsi="微软雅黑" w:hint="eastAsia"/>
          <w:sz w:val="22"/>
        </w:rPr>
        <w:t>从</w:t>
      </w:r>
      <w:r w:rsidR="0086778E">
        <w:rPr>
          <w:rFonts w:ascii="微软雅黑" w:eastAsia="微软雅黑" w:hAnsi="微软雅黑"/>
          <w:sz w:val="22"/>
        </w:rPr>
        <w:t>12</w:t>
      </w:r>
      <w:r w:rsidR="0086778E">
        <w:rPr>
          <w:rFonts w:ascii="微软雅黑" w:eastAsia="微软雅黑" w:hAnsi="微软雅黑" w:hint="eastAsia"/>
          <w:sz w:val="22"/>
        </w:rPr>
        <w:t>个</w:t>
      </w:r>
      <w:r w:rsidR="0086778E">
        <w:rPr>
          <w:rFonts w:ascii="微软雅黑" w:eastAsia="微软雅黑" w:hAnsi="微软雅黑"/>
          <w:sz w:val="22"/>
        </w:rPr>
        <w:t>线程</w:t>
      </w:r>
      <w:r w:rsidR="0086778E">
        <w:rPr>
          <w:rFonts w:ascii="微软雅黑" w:eastAsia="微软雅黑" w:hAnsi="微软雅黑" w:hint="eastAsia"/>
          <w:sz w:val="22"/>
        </w:rPr>
        <w:t>10秒</w:t>
      </w:r>
      <w:r w:rsidR="0086778E">
        <w:rPr>
          <w:rFonts w:ascii="微软雅黑" w:eastAsia="微软雅黑" w:hAnsi="微软雅黑"/>
          <w:sz w:val="22"/>
        </w:rPr>
        <w:t>内启动</w:t>
      </w:r>
      <w:r>
        <w:rPr>
          <w:rFonts w:ascii="微软雅黑" w:eastAsia="微软雅黑" w:hAnsi="微软雅黑" w:hint="eastAsia"/>
          <w:sz w:val="22"/>
        </w:rPr>
        <w:t>超时</w:t>
      </w:r>
      <w:r>
        <w:rPr>
          <w:rFonts w:ascii="微软雅黑" w:eastAsia="微软雅黑" w:hAnsi="微软雅黑"/>
          <w:sz w:val="22"/>
        </w:rPr>
        <w:t>时间设置</w:t>
      </w:r>
      <w:r>
        <w:rPr>
          <w:rFonts w:ascii="微软雅黑" w:eastAsia="微软雅黑" w:hAnsi="微软雅黑" w:hint="eastAsia"/>
          <w:sz w:val="22"/>
        </w:rPr>
        <w:t>10秒</w:t>
      </w:r>
      <w:r w:rsidR="009C120A" w:rsidRPr="009C120A">
        <w:rPr>
          <w:rFonts w:ascii="微软雅黑" w:eastAsia="微软雅黑" w:hAnsi="微软雅黑"/>
          <w:sz w:val="22"/>
        </w:rPr>
        <w:t>，</w:t>
      </w:r>
      <w:r w:rsidR="00D26294">
        <w:rPr>
          <w:rFonts w:ascii="微软雅黑" w:eastAsia="微软雅黑" w:hAnsi="微软雅黑" w:hint="eastAsia"/>
          <w:sz w:val="22"/>
        </w:rPr>
        <w:t>模拟</w:t>
      </w:r>
      <w:r w:rsidR="0086778E">
        <w:rPr>
          <w:rFonts w:ascii="微软雅黑" w:eastAsia="微软雅黑" w:hAnsi="微软雅黑" w:hint="eastAsia"/>
          <w:sz w:val="22"/>
        </w:rPr>
        <w:t>不同航线不同</w:t>
      </w:r>
      <w:r w:rsidR="0086778E">
        <w:rPr>
          <w:rFonts w:ascii="微软雅黑" w:eastAsia="微软雅黑" w:hAnsi="微软雅黑"/>
          <w:sz w:val="22"/>
        </w:rPr>
        <w:t>日期的航班搜索，价格日历</w:t>
      </w:r>
      <w:r w:rsidR="00D26294">
        <w:rPr>
          <w:rFonts w:ascii="微软雅黑" w:eastAsia="微软雅黑" w:hAnsi="微软雅黑"/>
          <w:sz w:val="22"/>
        </w:rPr>
        <w:t>。</w:t>
      </w:r>
      <w:r w:rsidR="009C120A" w:rsidRPr="009C120A">
        <w:rPr>
          <w:rFonts w:ascii="微软雅黑" w:eastAsia="微软雅黑" w:hAnsi="微软雅黑"/>
          <w:sz w:val="22"/>
        </w:rPr>
        <w:t>观察TPS、响应时间、</w:t>
      </w:r>
      <w:r w:rsidR="009C120A" w:rsidRPr="009C120A">
        <w:rPr>
          <w:rFonts w:ascii="微软雅黑" w:eastAsia="微软雅黑" w:hAnsi="微软雅黑" w:hint="eastAsia"/>
          <w:sz w:val="22"/>
        </w:rPr>
        <w:t>内存</w:t>
      </w:r>
      <w:r w:rsidR="009C120A" w:rsidRPr="009C120A">
        <w:rPr>
          <w:rFonts w:ascii="微软雅黑" w:eastAsia="微软雅黑" w:hAnsi="微软雅黑"/>
          <w:sz w:val="22"/>
        </w:rPr>
        <w:t>、CPU利用率等指标</w:t>
      </w:r>
      <w:r w:rsidR="00D26294">
        <w:rPr>
          <w:rFonts w:ascii="微软雅黑" w:eastAsia="微软雅黑" w:hAnsi="微软雅黑" w:hint="eastAsia"/>
          <w:sz w:val="22"/>
        </w:rPr>
        <w:t>；</w:t>
      </w:r>
    </w:p>
    <w:p w:rsidR="007F0FF8" w:rsidRDefault="007F0FF8" w:rsidP="007F0FF8">
      <w:pPr>
        <w:pStyle w:val="afb"/>
        <w:ind w:left="780" w:firstLineChars="0" w:firstLine="0"/>
        <w:rPr>
          <w:rFonts w:ascii="微软雅黑" w:eastAsia="微软雅黑" w:hAnsi="微软雅黑"/>
          <w:sz w:val="22"/>
        </w:rPr>
      </w:pPr>
      <w:r>
        <w:rPr>
          <w:rFonts w:ascii="微软雅黑" w:eastAsia="微软雅黑" w:hAnsi="微软雅黑" w:hint="eastAsia"/>
          <w:sz w:val="22"/>
        </w:rPr>
        <w:t>2.2从20个</w:t>
      </w:r>
      <w:r>
        <w:rPr>
          <w:rFonts w:ascii="微软雅黑" w:eastAsia="微软雅黑" w:hAnsi="微软雅黑"/>
          <w:sz w:val="22"/>
        </w:rPr>
        <w:t>线程</w:t>
      </w:r>
      <w:r>
        <w:rPr>
          <w:rFonts w:ascii="微软雅黑" w:eastAsia="微软雅黑" w:hAnsi="微软雅黑" w:hint="eastAsia"/>
          <w:sz w:val="22"/>
        </w:rPr>
        <w:t>10秒</w:t>
      </w:r>
      <w:r>
        <w:rPr>
          <w:rFonts w:ascii="微软雅黑" w:eastAsia="微软雅黑" w:hAnsi="微软雅黑"/>
          <w:sz w:val="22"/>
        </w:rPr>
        <w:t>内启动超时时间设置</w:t>
      </w:r>
      <w:r>
        <w:rPr>
          <w:rFonts w:ascii="微软雅黑" w:eastAsia="微软雅黑" w:hAnsi="微软雅黑" w:hint="eastAsia"/>
          <w:sz w:val="22"/>
        </w:rPr>
        <w:t>10秒</w:t>
      </w:r>
      <w:r>
        <w:rPr>
          <w:rFonts w:ascii="微软雅黑" w:eastAsia="微软雅黑" w:hAnsi="微软雅黑"/>
          <w:sz w:val="22"/>
        </w:rPr>
        <w:t>，</w:t>
      </w:r>
      <w:r>
        <w:rPr>
          <w:rFonts w:ascii="微软雅黑" w:eastAsia="微软雅黑" w:hAnsi="微软雅黑" w:hint="eastAsia"/>
          <w:sz w:val="22"/>
        </w:rPr>
        <w:t>模拟不同航线不同</w:t>
      </w:r>
      <w:r>
        <w:rPr>
          <w:rFonts w:ascii="微软雅黑" w:eastAsia="微软雅黑" w:hAnsi="微软雅黑"/>
          <w:sz w:val="22"/>
        </w:rPr>
        <w:t>日期的航班搜索，价格日历。</w:t>
      </w:r>
      <w:r w:rsidRPr="009C120A">
        <w:rPr>
          <w:rFonts w:ascii="微软雅黑" w:eastAsia="微软雅黑" w:hAnsi="微软雅黑"/>
          <w:sz w:val="22"/>
        </w:rPr>
        <w:t>观察TPS、响应时间、</w:t>
      </w:r>
      <w:r w:rsidRPr="009C120A">
        <w:rPr>
          <w:rFonts w:ascii="微软雅黑" w:eastAsia="微软雅黑" w:hAnsi="微软雅黑" w:hint="eastAsia"/>
          <w:sz w:val="22"/>
        </w:rPr>
        <w:t>内存</w:t>
      </w:r>
      <w:r w:rsidRPr="009C120A">
        <w:rPr>
          <w:rFonts w:ascii="微软雅黑" w:eastAsia="微软雅黑" w:hAnsi="微软雅黑"/>
          <w:sz w:val="22"/>
        </w:rPr>
        <w:t>、CPU利用率等指标</w:t>
      </w:r>
    </w:p>
    <w:p w:rsidR="007F0FF8" w:rsidRDefault="007F0FF8" w:rsidP="007F0FF8">
      <w:pPr>
        <w:pStyle w:val="afb"/>
        <w:ind w:left="780" w:firstLineChars="0" w:firstLine="0"/>
        <w:rPr>
          <w:rFonts w:ascii="微软雅黑" w:eastAsia="微软雅黑" w:hAnsi="微软雅黑"/>
          <w:sz w:val="22"/>
        </w:rPr>
      </w:pPr>
      <w:r>
        <w:rPr>
          <w:rFonts w:ascii="微软雅黑" w:eastAsia="微软雅黑" w:hAnsi="微软雅黑" w:hint="eastAsia"/>
          <w:sz w:val="22"/>
        </w:rPr>
        <w:t>2.3从100个</w:t>
      </w:r>
      <w:r>
        <w:rPr>
          <w:rFonts w:ascii="微软雅黑" w:eastAsia="微软雅黑" w:hAnsi="微软雅黑"/>
          <w:sz w:val="22"/>
        </w:rPr>
        <w:t>线程</w:t>
      </w:r>
      <w:r>
        <w:rPr>
          <w:rFonts w:ascii="微软雅黑" w:eastAsia="微软雅黑" w:hAnsi="微软雅黑" w:hint="eastAsia"/>
          <w:sz w:val="22"/>
        </w:rPr>
        <w:t>10秒</w:t>
      </w:r>
      <w:r>
        <w:rPr>
          <w:rFonts w:ascii="微软雅黑" w:eastAsia="微软雅黑" w:hAnsi="微软雅黑"/>
          <w:sz w:val="22"/>
        </w:rPr>
        <w:t>内启动超时时间设置</w:t>
      </w:r>
      <w:r>
        <w:rPr>
          <w:rFonts w:ascii="微软雅黑" w:eastAsia="微软雅黑" w:hAnsi="微软雅黑" w:hint="eastAsia"/>
          <w:sz w:val="22"/>
        </w:rPr>
        <w:t>30秒</w:t>
      </w:r>
      <w:r>
        <w:rPr>
          <w:rFonts w:ascii="微软雅黑" w:eastAsia="微软雅黑" w:hAnsi="微软雅黑"/>
          <w:sz w:val="22"/>
        </w:rPr>
        <w:t>，</w:t>
      </w:r>
      <w:r>
        <w:rPr>
          <w:rFonts w:ascii="微软雅黑" w:eastAsia="微软雅黑" w:hAnsi="微软雅黑" w:hint="eastAsia"/>
          <w:sz w:val="22"/>
        </w:rPr>
        <w:t>模拟不同航线不同</w:t>
      </w:r>
      <w:r>
        <w:rPr>
          <w:rFonts w:ascii="微软雅黑" w:eastAsia="微软雅黑" w:hAnsi="微软雅黑"/>
          <w:sz w:val="22"/>
        </w:rPr>
        <w:t>日期的航班搜索，价格日历。</w:t>
      </w:r>
      <w:r w:rsidRPr="009C120A">
        <w:rPr>
          <w:rFonts w:ascii="微软雅黑" w:eastAsia="微软雅黑" w:hAnsi="微软雅黑"/>
          <w:sz w:val="22"/>
        </w:rPr>
        <w:t>观察TPS、响应时间、</w:t>
      </w:r>
      <w:r w:rsidRPr="009C120A">
        <w:rPr>
          <w:rFonts w:ascii="微软雅黑" w:eastAsia="微软雅黑" w:hAnsi="微软雅黑" w:hint="eastAsia"/>
          <w:sz w:val="22"/>
        </w:rPr>
        <w:t>内存</w:t>
      </w:r>
      <w:r w:rsidRPr="009C120A">
        <w:rPr>
          <w:rFonts w:ascii="微软雅黑" w:eastAsia="微软雅黑" w:hAnsi="微软雅黑"/>
          <w:sz w:val="22"/>
        </w:rPr>
        <w:t>、CPU利用率等指标</w:t>
      </w:r>
    </w:p>
    <w:p w:rsidR="007F0FF8" w:rsidRDefault="007F0FF8" w:rsidP="007F0FF8">
      <w:pPr>
        <w:pStyle w:val="afb"/>
        <w:ind w:left="780" w:firstLineChars="0" w:firstLine="0"/>
        <w:rPr>
          <w:rFonts w:ascii="微软雅黑" w:eastAsia="微软雅黑" w:hAnsi="微软雅黑"/>
          <w:sz w:val="22"/>
        </w:rPr>
      </w:pPr>
      <w:r>
        <w:rPr>
          <w:rFonts w:ascii="微软雅黑" w:eastAsia="微软雅黑" w:hAnsi="微软雅黑" w:hint="eastAsia"/>
          <w:sz w:val="22"/>
        </w:rPr>
        <w:lastRenderedPageBreak/>
        <w:t>2.4从200个</w:t>
      </w:r>
      <w:r>
        <w:rPr>
          <w:rFonts w:ascii="微软雅黑" w:eastAsia="微软雅黑" w:hAnsi="微软雅黑"/>
          <w:sz w:val="22"/>
        </w:rPr>
        <w:t>线程</w:t>
      </w:r>
      <w:r>
        <w:rPr>
          <w:rFonts w:ascii="微软雅黑" w:eastAsia="微软雅黑" w:hAnsi="微软雅黑" w:hint="eastAsia"/>
          <w:sz w:val="22"/>
        </w:rPr>
        <w:t>30秒</w:t>
      </w:r>
      <w:r>
        <w:rPr>
          <w:rFonts w:ascii="微软雅黑" w:eastAsia="微软雅黑" w:hAnsi="微软雅黑"/>
          <w:sz w:val="22"/>
        </w:rPr>
        <w:t>内</w:t>
      </w:r>
      <w:r>
        <w:rPr>
          <w:rFonts w:ascii="微软雅黑" w:eastAsia="微软雅黑" w:hAnsi="微软雅黑" w:hint="eastAsia"/>
          <w:sz w:val="22"/>
        </w:rPr>
        <w:t>启动</w:t>
      </w:r>
      <w:r>
        <w:rPr>
          <w:rFonts w:ascii="微软雅黑" w:eastAsia="微软雅黑" w:hAnsi="微软雅黑"/>
          <w:sz w:val="22"/>
        </w:rPr>
        <w:t>超时时间设置为</w:t>
      </w:r>
      <w:r>
        <w:rPr>
          <w:rFonts w:ascii="微软雅黑" w:eastAsia="微软雅黑" w:hAnsi="微软雅黑" w:hint="eastAsia"/>
          <w:sz w:val="22"/>
        </w:rPr>
        <w:t>60秒</w:t>
      </w:r>
      <w:r>
        <w:rPr>
          <w:rFonts w:ascii="微软雅黑" w:eastAsia="微软雅黑" w:hAnsi="微软雅黑"/>
          <w:sz w:val="22"/>
        </w:rPr>
        <w:t>，</w:t>
      </w:r>
      <w:r>
        <w:rPr>
          <w:rFonts w:ascii="微软雅黑" w:eastAsia="微软雅黑" w:hAnsi="微软雅黑" w:hint="eastAsia"/>
          <w:sz w:val="22"/>
        </w:rPr>
        <w:t>模拟不同航线不同</w:t>
      </w:r>
      <w:r>
        <w:rPr>
          <w:rFonts w:ascii="微软雅黑" w:eastAsia="微软雅黑" w:hAnsi="微软雅黑"/>
          <w:sz w:val="22"/>
        </w:rPr>
        <w:t>日期的航班搜索，价格日历。</w:t>
      </w:r>
      <w:r w:rsidRPr="009C120A">
        <w:rPr>
          <w:rFonts w:ascii="微软雅黑" w:eastAsia="微软雅黑" w:hAnsi="微软雅黑"/>
          <w:sz w:val="22"/>
        </w:rPr>
        <w:t>观察TPS、响应时间、</w:t>
      </w:r>
      <w:r w:rsidRPr="009C120A">
        <w:rPr>
          <w:rFonts w:ascii="微软雅黑" w:eastAsia="微软雅黑" w:hAnsi="微软雅黑" w:hint="eastAsia"/>
          <w:sz w:val="22"/>
        </w:rPr>
        <w:t>内存</w:t>
      </w:r>
      <w:r w:rsidRPr="009C120A">
        <w:rPr>
          <w:rFonts w:ascii="微软雅黑" w:eastAsia="微软雅黑" w:hAnsi="微软雅黑"/>
          <w:sz w:val="22"/>
        </w:rPr>
        <w:t>、CPU利用率等指标</w:t>
      </w:r>
    </w:p>
    <w:p w:rsidR="00631BAA" w:rsidRPr="005B65F8" w:rsidRDefault="00631BAA" w:rsidP="007762A3">
      <w:pPr>
        <w:pStyle w:val="20"/>
        <w:tabs>
          <w:tab w:val="clear" w:pos="567"/>
          <w:tab w:val="num" w:pos="630"/>
        </w:tabs>
        <w:ind w:left="420" w:hanging="420"/>
        <w:rPr>
          <w:rFonts w:ascii="微软雅黑" w:eastAsia="微软雅黑" w:hAnsi="微软雅黑"/>
          <w:sz w:val="28"/>
          <w:szCs w:val="28"/>
        </w:rPr>
      </w:pPr>
      <w:bookmarkStart w:id="13" w:name="_Toc514837570"/>
      <w:r w:rsidRPr="005B65F8">
        <w:rPr>
          <w:rFonts w:ascii="微软雅黑" w:eastAsia="微软雅黑" w:hAnsi="微软雅黑" w:hint="eastAsia"/>
          <w:sz w:val="28"/>
          <w:szCs w:val="28"/>
        </w:rPr>
        <w:t>性能测试目标</w:t>
      </w:r>
      <w:bookmarkEnd w:id="13"/>
    </w:p>
    <w:p w:rsidR="00631BAA" w:rsidRPr="00FD3001" w:rsidRDefault="00FD3001" w:rsidP="00FD3001">
      <w:pPr>
        <w:pStyle w:val="afb"/>
        <w:numPr>
          <w:ilvl w:val="0"/>
          <w:numId w:val="25"/>
        </w:numPr>
        <w:ind w:leftChars="200" w:left="840" w:firstLineChars="0"/>
        <w:rPr>
          <w:rFonts w:ascii="微软雅黑" w:eastAsia="微软雅黑" w:hAnsi="微软雅黑"/>
          <w:sz w:val="22"/>
        </w:rPr>
      </w:pPr>
      <w:r w:rsidRPr="00FD3001">
        <w:rPr>
          <w:rFonts w:ascii="微软雅黑" w:eastAsia="微软雅黑" w:hAnsi="微软雅黑" w:hint="eastAsia"/>
          <w:sz w:val="22"/>
        </w:rPr>
        <w:t>在大促销高峰时期，每秒处理的请求</w:t>
      </w:r>
      <w:r w:rsidRPr="00FD3001">
        <w:rPr>
          <w:rFonts w:ascii="微软雅黑" w:eastAsia="微软雅黑" w:hAnsi="微软雅黑"/>
          <w:sz w:val="22"/>
        </w:rPr>
        <w:t>量</w:t>
      </w:r>
      <w:r w:rsidRPr="00FD3001">
        <w:rPr>
          <w:rFonts w:ascii="微软雅黑" w:eastAsia="微软雅黑" w:hAnsi="微软雅黑" w:hint="eastAsia"/>
          <w:sz w:val="22"/>
        </w:rPr>
        <w:t>不低于</w:t>
      </w:r>
      <w:r>
        <w:rPr>
          <w:rFonts w:ascii="微软雅黑" w:eastAsia="微软雅黑" w:hAnsi="微软雅黑" w:hint="eastAsia"/>
          <w:sz w:val="22"/>
        </w:rPr>
        <w:t>9</w:t>
      </w:r>
      <w:r w:rsidRPr="00FD3001">
        <w:rPr>
          <w:rFonts w:ascii="微软雅黑" w:eastAsia="微软雅黑" w:hAnsi="微软雅黑" w:hint="eastAsia"/>
          <w:sz w:val="22"/>
        </w:rPr>
        <w:t>0</w:t>
      </w:r>
      <w:r>
        <w:rPr>
          <w:rFonts w:ascii="微软雅黑" w:eastAsia="微软雅黑" w:hAnsi="微软雅黑" w:hint="eastAsia"/>
          <w:sz w:val="22"/>
        </w:rPr>
        <w:t>。</w:t>
      </w:r>
    </w:p>
    <w:p w:rsidR="00B30893" w:rsidRPr="00FD3001" w:rsidRDefault="00D26294" w:rsidP="00FD3001">
      <w:pPr>
        <w:pStyle w:val="afb"/>
        <w:numPr>
          <w:ilvl w:val="0"/>
          <w:numId w:val="25"/>
        </w:numPr>
        <w:ind w:left="840" w:firstLineChars="0"/>
        <w:rPr>
          <w:rFonts w:ascii="微软雅黑" w:eastAsia="微软雅黑" w:hAnsi="微软雅黑"/>
          <w:sz w:val="22"/>
        </w:rPr>
      </w:pPr>
      <w:r w:rsidRPr="00FD3001">
        <w:rPr>
          <w:rFonts w:ascii="微软雅黑" w:eastAsia="微软雅黑" w:hAnsi="微软雅黑" w:hint="eastAsia"/>
          <w:sz w:val="22"/>
        </w:rPr>
        <w:t>请求</w:t>
      </w:r>
      <w:r w:rsidR="00631BAA" w:rsidRPr="00FD3001">
        <w:rPr>
          <w:rFonts w:ascii="微软雅黑" w:eastAsia="微软雅黑" w:hAnsi="微软雅黑" w:hint="eastAsia"/>
          <w:sz w:val="22"/>
        </w:rPr>
        <w:t>成功率为99.99%</w:t>
      </w:r>
      <w:r w:rsidR="00FD3001">
        <w:rPr>
          <w:rFonts w:ascii="微软雅黑" w:eastAsia="微软雅黑" w:hAnsi="微软雅黑" w:hint="eastAsia"/>
          <w:sz w:val="22"/>
        </w:rPr>
        <w:t>。</w:t>
      </w:r>
    </w:p>
    <w:p w:rsidR="00D26294" w:rsidRPr="00FD3001" w:rsidRDefault="00D26294" w:rsidP="00FD3001">
      <w:pPr>
        <w:pStyle w:val="afb"/>
        <w:numPr>
          <w:ilvl w:val="0"/>
          <w:numId w:val="25"/>
        </w:numPr>
        <w:ind w:leftChars="200" w:left="840" w:firstLineChars="0"/>
        <w:rPr>
          <w:rFonts w:ascii="微软雅黑" w:eastAsia="微软雅黑" w:hAnsi="微软雅黑"/>
          <w:sz w:val="22"/>
        </w:rPr>
      </w:pPr>
      <w:r w:rsidRPr="00FD3001">
        <w:rPr>
          <w:rFonts w:ascii="微软雅黑" w:eastAsia="微软雅黑" w:hAnsi="微软雅黑" w:hint="eastAsia"/>
          <w:sz w:val="22"/>
        </w:rPr>
        <w:t>资源使用指标：核心系统各服务器CPU（</w:t>
      </w:r>
      <w:r w:rsidRPr="00FD3001">
        <w:rPr>
          <w:rFonts w:ascii="微软雅黑" w:eastAsia="微软雅黑" w:hAnsi="微软雅黑" w:hint="eastAsia"/>
          <w:b/>
          <w:sz w:val="22"/>
        </w:rPr>
        <w:t>80%以下</w:t>
      </w:r>
      <w:r w:rsidRPr="00FD3001">
        <w:rPr>
          <w:rFonts w:ascii="微软雅黑" w:eastAsia="微软雅黑" w:hAnsi="微软雅黑" w:hint="eastAsia"/>
          <w:sz w:val="22"/>
        </w:rPr>
        <w:t>）、内存占用率（</w:t>
      </w:r>
      <w:r w:rsidRPr="00FD3001">
        <w:rPr>
          <w:rFonts w:ascii="微软雅黑" w:eastAsia="微软雅黑" w:hAnsi="微软雅黑" w:hint="eastAsia"/>
          <w:b/>
          <w:sz w:val="22"/>
        </w:rPr>
        <w:t>80%以下</w:t>
      </w:r>
      <w:r w:rsidRPr="00FD3001">
        <w:rPr>
          <w:rFonts w:ascii="微软雅黑" w:eastAsia="微软雅黑" w:hAnsi="微软雅黑" w:hint="eastAsia"/>
          <w:sz w:val="22"/>
        </w:rPr>
        <w:t>）、数据库服务器（</w:t>
      </w:r>
      <w:r w:rsidRPr="00FD3001">
        <w:rPr>
          <w:rFonts w:ascii="微软雅黑" w:eastAsia="微软雅黑" w:hAnsi="微软雅黑" w:hint="eastAsia"/>
          <w:b/>
          <w:sz w:val="22"/>
        </w:rPr>
        <w:t>80%以下</w:t>
      </w:r>
      <w:r w:rsidRPr="00FD3001">
        <w:rPr>
          <w:rFonts w:ascii="微软雅黑" w:eastAsia="微软雅黑" w:hAnsi="微软雅黑" w:hint="eastAsia"/>
          <w:sz w:val="22"/>
        </w:rPr>
        <w:t>）；</w:t>
      </w:r>
      <w:r w:rsidRPr="00FD3001">
        <w:rPr>
          <w:rFonts w:ascii="微软雅黑" w:eastAsia="微软雅黑" w:hAnsi="微软雅黑"/>
        </w:rPr>
        <w:t>Apache JMeter</w:t>
      </w:r>
      <w:r w:rsidRPr="00FD3001">
        <w:rPr>
          <w:rFonts w:ascii="微软雅黑" w:eastAsia="微软雅黑" w:hAnsi="微软雅黑" w:hint="eastAsia"/>
          <w:sz w:val="22"/>
        </w:rPr>
        <w:t>压力机器CPU使用率、内存占用率都不能高于80%</w:t>
      </w:r>
      <w:r w:rsidR="00FD3001">
        <w:rPr>
          <w:rFonts w:ascii="微软雅黑" w:eastAsia="微软雅黑" w:hAnsi="微软雅黑" w:hint="eastAsia"/>
          <w:sz w:val="22"/>
        </w:rPr>
        <w:t>。</w:t>
      </w:r>
    </w:p>
    <w:p w:rsidR="00B30893" w:rsidRPr="005B65F8" w:rsidRDefault="00B30893" w:rsidP="005B65F8">
      <w:pPr>
        <w:pStyle w:val="1"/>
        <w:spacing w:line="240" w:lineRule="auto"/>
        <w:rPr>
          <w:rFonts w:ascii="微软雅黑" w:eastAsia="微软雅黑" w:hAnsi="微软雅黑"/>
          <w:sz w:val="30"/>
          <w:szCs w:val="30"/>
        </w:rPr>
      </w:pPr>
      <w:bookmarkStart w:id="14" w:name="_Toc514837571"/>
      <w:r w:rsidRPr="005B65F8">
        <w:rPr>
          <w:rFonts w:ascii="微软雅黑" w:eastAsia="微软雅黑" w:hAnsi="微软雅黑" w:hint="eastAsia"/>
          <w:sz w:val="30"/>
          <w:szCs w:val="30"/>
        </w:rPr>
        <w:t>性能测试</w:t>
      </w:r>
      <w:r w:rsidR="00592DBC">
        <w:rPr>
          <w:rFonts w:ascii="微软雅黑" w:eastAsia="微软雅黑" w:hAnsi="微软雅黑"/>
          <w:sz w:val="30"/>
          <w:szCs w:val="30"/>
        </w:rPr>
        <w:t>场</w:t>
      </w:r>
      <w:r w:rsidRPr="005B65F8">
        <w:rPr>
          <w:rFonts w:ascii="微软雅黑" w:eastAsia="微软雅黑" w:hAnsi="微软雅黑" w:hint="eastAsia"/>
          <w:sz w:val="30"/>
          <w:szCs w:val="30"/>
        </w:rPr>
        <w:t>景</w:t>
      </w:r>
      <w:r w:rsidR="00B37DE3" w:rsidRPr="005B65F8">
        <w:rPr>
          <w:rFonts w:ascii="微软雅黑" w:eastAsia="微软雅黑" w:hAnsi="微软雅黑" w:hint="eastAsia"/>
          <w:sz w:val="30"/>
          <w:szCs w:val="30"/>
        </w:rPr>
        <w:t>测试</w:t>
      </w:r>
      <w:bookmarkEnd w:id="14"/>
    </w:p>
    <w:p w:rsidR="00B30893" w:rsidRPr="00E474D4" w:rsidRDefault="009852A5" w:rsidP="00592DBC">
      <w:pPr>
        <w:pStyle w:val="l0"/>
        <w:spacing w:line="240" w:lineRule="auto"/>
        <w:ind w:firstLineChars="300" w:firstLine="660"/>
        <w:rPr>
          <w:rFonts w:ascii="微软雅黑" w:eastAsia="微软雅黑" w:hAnsi="微软雅黑"/>
        </w:rPr>
      </w:pPr>
      <w:r w:rsidRPr="00E474D4">
        <w:rPr>
          <w:rFonts w:ascii="微软雅黑" w:eastAsia="微软雅黑" w:hAnsi="微软雅黑" w:hint="eastAsia"/>
        </w:rPr>
        <w:t>在</w:t>
      </w:r>
      <w:r w:rsidR="00E50A7E" w:rsidRPr="00E474D4">
        <w:rPr>
          <w:rFonts w:ascii="微软雅黑" w:eastAsia="微软雅黑" w:hAnsi="微软雅黑" w:hint="eastAsia"/>
        </w:rPr>
        <w:t>生产线环境</w:t>
      </w:r>
      <w:r w:rsidR="00B30893" w:rsidRPr="00E474D4">
        <w:rPr>
          <w:rFonts w:ascii="微软雅黑" w:eastAsia="微软雅黑" w:hAnsi="微软雅黑" w:hint="eastAsia"/>
        </w:rPr>
        <w:t>，并发测试采用</w:t>
      </w:r>
      <w:r w:rsidRPr="00E474D4">
        <w:rPr>
          <w:rFonts w:ascii="微软雅黑" w:eastAsia="微软雅黑" w:hAnsi="微软雅黑" w:hint="eastAsia"/>
        </w:rPr>
        <w:t>初始</w:t>
      </w:r>
      <w:r w:rsidR="00FD3001">
        <w:rPr>
          <w:rFonts w:ascii="微软雅黑" w:eastAsia="微软雅黑" w:hAnsi="微软雅黑"/>
        </w:rPr>
        <w:t>1</w:t>
      </w:r>
      <w:r w:rsidRPr="00E474D4">
        <w:rPr>
          <w:rFonts w:ascii="微软雅黑" w:eastAsia="微软雅黑" w:hAnsi="微软雅黑" w:hint="eastAsia"/>
        </w:rPr>
        <w:t>用户</w:t>
      </w:r>
      <w:r w:rsidR="00B30893" w:rsidRPr="00E474D4">
        <w:rPr>
          <w:rFonts w:ascii="微软雅黑" w:eastAsia="微软雅黑" w:hAnsi="微软雅黑" w:hint="eastAsia"/>
        </w:rPr>
        <w:t>进行测试，然后按照比例递增（</w:t>
      </w:r>
      <w:r w:rsidR="00FD3001">
        <w:rPr>
          <w:rFonts w:ascii="微软雅黑" w:eastAsia="微软雅黑" w:hAnsi="微软雅黑"/>
        </w:rPr>
        <w:t>1</w:t>
      </w:r>
      <w:r w:rsidR="00B30893" w:rsidRPr="00E474D4">
        <w:rPr>
          <w:rFonts w:ascii="微软雅黑" w:eastAsia="微软雅黑" w:hAnsi="微软雅黑" w:hint="eastAsia"/>
        </w:rPr>
        <w:t>用户）</w:t>
      </w:r>
      <w:r w:rsidR="001E13E6">
        <w:rPr>
          <w:rFonts w:ascii="微软雅黑" w:eastAsia="微软雅黑" w:hAnsi="微软雅黑" w:hint="eastAsia"/>
        </w:rPr>
        <w:t>至</w:t>
      </w:r>
      <w:r w:rsidR="00A67CF8">
        <w:rPr>
          <w:rFonts w:ascii="微软雅黑" w:eastAsia="微软雅黑" w:hAnsi="微软雅黑" w:hint="eastAsia"/>
        </w:rPr>
        <w:t>2</w:t>
      </w:r>
      <w:r w:rsidR="001E13E6">
        <w:rPr>
          <w:rFonts w:ascii="微软雅黑" w:eastAsia="微软雅黑" w:hAnsi="微软雅黑" w:hint="eastAsia"/>
        </w:rPr>
        <w:t>00</w:t>
      </w:r>
      <w:r w:rsidR="00FD3001">
        <w:rPr>
          <w:rFonts w:ascii="微软雅黑" w:eastAsia="微软雅黑" w:hAnsi="微软雅黑" w:hint="eastAsia"/>
        </w:rPr>
        <w:t>，请求</w:t>
      </w:r>
      <w:r w:rsidR="00FD3001">
        <w:rPr>
          <w:rFonts w:ascii="微软雅黑" w:eastAsia="微软雅黑" w:hAnsi="微软雅黑"/>
        </w:rPr>
        <w:t>数据</w:t>
      </w:r>
      <w:r w:rsidR="00FD3001">
        <w:rPr>
          <w:rFonts w:ascii="微软雅黑" w:eastAsia="微软雅黑" w:hAnsi="微软雅黑" w:hint="eastAsia"/>
        </w:rPr>
        <w:t>参数化，用户每次发送</w:t>
      </w:r>
      <w:r w:rsidR="00FD3001">
        <w:rPr>
          <w:rFonts w:ascii="微软雅黑" w:eastAsia="微软雅黑" w:hAnsi="微软雅黑"/>
        </w:rPr>
        <w:t>的参数</w:t>
      </w:r>
      <w:r w:rsidR="00FD3001">
        <w:rPr>
          <w:rFonts w:ascii="微软雅黑" w:eastAsia="微软雅黑" w:hAnsi="微软雅黑" w:hint="eastAsia"/>
        </w:rPr>
        <w:t>不同</w:t>
      </w:r>
      <w:r w:rsidR="00B30893" w:rsidRPr="00E474D4">
        <w:rPr>
          <w:rFonts w:ascii="微软雅黑" w:eastAsia="微软雅黑" w:hAnsi="微软雅黑" w:hint="eastAsia"/>
        </w:rPr>
        <w:t>，</w:t>
      </w:r>
      <w:proofErr w:type="gramStart"/>
      <w:r w:rsidR="00B30893" w:rsidRPr="00E474D4">
        <w:rPr>
          <w:rFonts w:ascii="微软雅黑" w:eastAsia="微软雅黑" w:hAnsi="微软雅黑" w:hint="eastAsia"/>
        </w:rPr>
        <w:t>当做</w:t>
      </w:r>
      <w:proofErr w:type="gramEnd"/>
      <w:r w:rsidR="00B30893" w:rsidRPr="00E474D4">
        <w:rPr>
          <w:rFonts w:ascii="微软雅黑" w:eastAsia="微软雅黑" w:hAnsi="微软雅黑" w:hint="eastAsia"/>
        </w:rPr>
        <w:t>新用户进行访问。</w:t>
      </w:r>
    </w:p>
    <w:p w:rsidR="00B30893" w:rsidRDefault="005B65F8" w:rsidP="00EC09E2">
      <w:pPr>
        <w:pStyle w:val="20"/>
        <w:numPr>
          <w:ilvl w:val="0"/>
          <w:numId w:val="0"/>
        </w:numPr>
        <w:spacing w:line="240" w:lineRule="auto"/>
        <w:ind w:left="284"/>
        <w:rPr>
          <w:rFonts w:ascii="微软雅黑" w:eastAsia="微软雅黑" w:hAnsi="微软雅黑"/>
          <w:sz w:val="28"/>
          <w:szCs w:val="28"/>
        </w:rPr>
      </w:pPr>
      <w:bookmarkStart w:id="15" w:name="_Toc384312078"/>
      <w:bookmarkStart w:id="16" w:name="_Toc514837572"/>
      <w:r w:rsidRPr="0052168A">
        <w:rPr>
          <w:rFonts w:ascii="微软雅黑" w:eastAsia="微软雅黑" w:hAnsi="微软雅黑" w:hint="eastAsia"/>
          <w:sz w:val="28"/>
          <w:szCs w:val="28"/>
        </w:rPr>
        <w:t>4</w:t>
      </w:r>
      <w:r w:rsidR="00B30893" w:rsidRPr="0052168A">
        <w:rPr>
          <w:rFonts w:ascii="微软雅黑" w:eastAsia="微软雅黑" w:hAnsi="微软雅黑" w:hint="eastAsia"/>
          <w:sz w:val="28"/>
          <w:szCs w:val="28"/>
        </w:rPr>
        <w:t>.1</w:t>
      </w:r>
      <w:bookmarkEnd w:id="15"/>
      <w:r w:rsidR="00E50A7E" w:rsidRPr="0052168A">
        <w:rPr>
          <w:rFonts w:ascii="微软雅黑" w:eastAsia="微软雅黑" w:hAnsi="微软雅黑"/>
          <w:sz w:val="28"/>
          <w:szCs w:val="28"/>
        </w:rPr>
        <w:t xml:space="preserve"> </w:t>
      </w:r>
      <w:r w:rsidR="00E50A7E" w:rsidRPr="0052168A">
        <w:rPr>
          <w:rFonts w:ascii="微软雅黑" w:eastAsia="微软雅黑" w:hAnsi="微软雅黑" w:hint="eastAsia"/>
          <w:sz w:val="28"/>
          <w:szCs w:val="28"/>
        </w:rPr>
        <w:t>测试场景:</w:t>
      </w:r>
      <w:r w:rsidR="00592DBC">
        <w:rPr>
          <w:rFonts w:ascii="微软雅黑" w:eastAsia="微软雅黑" w:hAnsi="微软雅黑"/>
          <w:sz w:val="28"/>
          <w:szCs w:val="28"/>
        </w:rPr>
        <w:t xml:space="preserve"> </w:t>
      </w:r>
      <w:r w:rsidR="00AF52DC">
        <w:rPr>
          <w:rFonts w:ascii="微软雅黑" w:eastAsia="微软雅黑" w:hAnsi="微软雅黑"/>
          <w:sz w:val="28"/>
          <w:szCs w:val="28"/>
        </w:rPr>
        <w:t>12</w:t>
      </w:r>
      <w:r w:rsidR="00AF52DC">
        <w:rPr>
          <w:rFonts w:ascii="微软雅黑" w:eastAsia="微软雅黑" w:hAnsi="微软雅黑" w:hint="eastAsia"/>
          <w:sz w:val="28"/>
          <w:szCs w:val="28"/>
        </w:rPr>
        <w:t>个</w:t>
      </w:r>
      <w:r w:rsidR="00AF52DC">
        <w:rPr>
          <w:rFonts w:ascii="微软雅黑" w:eastAsia="微软雅黑" w:hAnsi="微软雅黑"/>
          <w:sz w:val="28"/>
          <w:szCs w:val="28"/>
        </w:rPr>
        <w:t>线程</w:t>
      </w:r>
      <w:r w:rsidR="00AF52DC">
        <w:rPr>
          <w:rFonts w:ascii="微软雅黑" w:eastAsia="微软雅黑" w:hAnsi="微软雅黑" w:hint="eastAsia"/>
          <w:sz w:val="28"/>
          <w:szCs w:val="28"/>
        </w:rPr>
        <w:t>的请求</w:t>
      </w:r>
      <w:bookmarkEnd w:id="16"/>
    </w:p>
    <w:p w:rsidR="00EC09E2" w:rsidRDefault="00EC09E2" w:rsidP="00EC09E2">
      <w:r>
        <w:rPr>
          <w:rFonts w:hint="eastAsia"/>
        </w:rPr>
        <w:t xml:space="preserve">   </w:t>
      </w:r>
      <w:r>
        <w:rPr>
          <w:rFonts w:ascii="微软雅黑" w:eastAsia="微软雅黑" w:hAnsi="微软雅黑" w:hint="eastAsia"/>
          <w:b/>
          <w:sz w:val="22"/>
          <w:szCs w:val="22"/>
        </w:rPr>
        <w:t>压力</w:t>
      </w:r>
      <w:r w:rsidRPr="00EC09E2">
        <w:rPr>
          <w:rFonts w:ascii="微软雅黑" w:eastAsia="微软雅黑" w:hAnsi="微软雅黑"/>
          <w:b/>
          <w:sz w:val="22"/>
          <w:szCs w:val="22"/>
        </w:rPr>
        <w:t>测试：</w:t>
      </w:r>
      <w:r w:rsidRPr="001A23BC">
        <w:rPr>
          <w:rFonts w:ascii="微软雅黑" w:eastAsia="微软雅黑" w:hAnsi="微软雅黑" w:hint="eastAsia"/>
          <w:sz w:val="22"/>
          <w:szCs w:val="22"/>
        </w:rPr>
        <w:t>主要</w:t>
      </w:r>
      <w:r w:rsidRPr="001A23BC">
        <w:rPr>
          <w:rFonts w:ascii="微软雅黑" w:eastAsia="微软雅黑" w:hAnsi="微软雅黑"/>
          <w:sz w:val="22"/>
          <w:szCs w:val="22"/>
        </w:rPr>
        <w:t>测试</w:t>
      </w:r>
      <w:r w:rsidR="00592DBC">
        <w:rPr>
          <w:rFonts w:ascii="微软雅黑" w:eastAsia="微软雅黑" w:hAnsi="微软雅黑" w:hint="eastAsia"/>
          <w:sz w:val="22"/>
          <w:szCs w:val="22"/>
        </w:rPr>
        <w:t>单台</w:t>
      </w:r>
      <w:r w:rsidR="00592DBC">
        <w:rPr>
          <w:rFonts w:ascii="微软雅黑" w:eastAsia="微软雅黑" w:hAnsi="微软雅黑"/>
          <w:sz w:val="22"/>
          <w:szCs w:val="22"/>
        </w:rPr>
        <w:t>机器</w:t>
      </w:r>
      <w:r w:rsidR="00FD3001">
        <w:rPr>
          <w:rFonts w:ascii="微软雅黑" w:eastAsia="微软雅黑" w:hAnsi="微软雅黑" w:hint="eastAsia"/>
          <w:sz w:val="22"/>
          <w:szCs w:val="22"/>
        </w:rPr>
        <w:t>在</w:t>
      </w:r>
      <w:r w:rsidR="00073BDF">
        <w:rPr>
          <w:rFonts w:ascii="微软雅黑" w:eastAsia="微软雅黑" w:hAnsi="微软雅黑"/>
          <w:sz w:val="22"/>
          <w:szCs w:val="22"/>
        </w:rPr>
        <w:t>12</w:t>
      </w:r>
      <w:r w:rsidR="00073BDF">
        <w:rPr>
          <w:rFonts w:ascii="微软雅黑" w:eastAsia="微软雅黑" w:hAnsi="微软雅黑" w:hint="eastAsia"/>
          <w:sz w:val="22"/>
          <w:szCs w:val="22"/>
        </w:rPr>
        <w:t>个</w:t>
      </w:r>
      <w:r w:rsidR="00FD3001">
        <w:rPr>
          <w:rFonts w:ascii="微软雅黑" w:eastAsia="微软雅黑" w:hAnsi="微软雅黑"/>
          <w:sz w:val="22"/>
          <w:szCs w:val="22"/>
        </w:rPr>
        <w:t>并发下的处理能力</w:t>
      </w:r>
      <w:r w:rsidR="00FD3001">
        <w:rPr>
          <w:rFonts w:ascii="微软雅黑" w:eastAsia="微软雅黑" w:hAnsi="微软雅黑" w:hint="eastAsia"/>
          <w:sz w:val="22"/>
          <w:szCs w:val="22"/>
        </w:rPr>
        <w:t>。</w:t>
      </w:r>
    </w:p>
    <w:p w:rsidR="00EC09E2" w:rsidRPr="00EC09E2" w:rsidRDefault="00EC09E2" w:rsidP="00EC09E2">
      <w:r>
        <w:rPr>
          <w:rFonts w:hint="eastAsia"/>
        </w:rPr>
        <w:t xml:space="preserve">   </w:t>
      </w:r>
      <w:r w:rsidRPr="00EC09E2">
        <w:rPr>
          <w:rFonts w:ascii="微软雅黑" w:eastAsia="微软雅黑" w:hAnsi="微软雅黑" w:hint="eastAsia"/>
          <w:b/>
          <w:sz w:val="22"/>
          <w:szCs w:val="22"/>
        </w:rPr>
        <w:t>数据</w:t>
      </w:r>
      <w:r w:rsidRPr="00EC09E2">
        <w:rPr>
          <w:rFonts w:ascii="微软雅黑" w:eastAsia="微软雅黑" w:hAnsi="微软雅黑"/>
          <w:b/>
          <w:sz w:val="22"/>
          <w:szCs w:val="22"/>
        </w:rPr>
        <w:t>流向：</w:t>
      </w:r>
      <w:r w:rsidR="00FD3001">
        <w:rPr>
          <w:rFonts w:ascii="微软雅黑" w:eastAsia="微软雅黑" w:hAnsi="微软雅黑" w:hint="eastAsia"/>
          <w:sz w:val="22"/>
          <w:szCs w:val="22"/>
        </w:rPr>
        <w:t>EC</w:t>
      </w:r>
      <w:r w:rsidR="00FD3001">
        <w:rPr>
          <w:rFonts w:ascii="微软雅黑" w:eastAsia="微软雅黑" w:hAnsi="微软雅黑"/>
          <w:sz w:val="22"/>
          <w:szCs w:val="22"/>
        </w:rPr>
        <w:t xml:space="preserve"> →</w:t>
      </w:r>
      <w:r w:rsidR="007F0FF8">
        <w:rPr>
          <w:rFonts w:ascii="微软雅黑" w:eastAsia="微软雅黑" w:hAnsi="微软雅黑"/>
          <w:sz w:val="22"/>
          <w:szCs w:val="22"/>
        </w:rPr>
        <w:t>GDS</w:t>
      </w:r>
      <w:r w:rsidR="00FD3001">
        <w:rPr>
          <w:rFonts w:ascii="微软雅黑" w:eastAsia="微软雅黑" w:hAnsi="微软雅黑" w:hint="eastAsia"/>
          <w:sz w:val="22"/>
          <w:szCs w:val="22"/>
        </w:rPr>
        <w:t>。</w:t>
      </w:r>
    </w:p>
    <w:p w:rsidR="00795072" w:rsidRPr="00AF52DC" w:rsidRDefault="0089471B" w:rsidP="00795072">
      <w:pPr>
        <w:ind w:firstLineChars="150" w:firstLine="330"/>
        <w:rPr>
          <w:rFonts w:ascii="微软雅黑" w:eastAsia="微软雅黑" w:hAnsi="微软雅黑"/>
          <w:sz w:val="22"/>
          <w:szCs w:val="22"/>
        </w:rPr>
      </w:pPr>
      <w:r w:rsidRPr="00B6499B">
        <w:rPr>
          <w:rFonts w:ascii="微软雅黑" w:eastAsia="微软雅黑" w:hAnsi="微软雅黑" w:hint="eastAsia"/>
          <w:b/>
          <w:sz w:val="22"/>
          <w:szCs w:val="22"/>
        </w:rPr>
        <w:t>测试结果：</w:t>
      </w:r>
      <w:r>
        <w:rPr>
          <w:rFonts w:ascii="微软雅黑" w:eastAsia="微软雅黑" w:hAnsi="微软雅黑"/>
          <w:sz w:val="22"/>
          <w:szCs w:val="22"/>
        </w:rPr>
        <w:t xml:space="preserve"> </w:t>
      </w:r>
      <w:r w:rsidR="007F0FF8" w:rsidRPr="00AF52DC">
        <w:rPr>
          <w:rFonts w:ascii="微软雅黑" w:eastAsia="微软雅黑" w:hAnsi="微软雅黑" w:hint="eastAsia"/>
          <w:sz w:val="22"/>
        </w:rPr>
        <w:t>从</w:t>
      </w:r>
      <w:r w:rsidR="007F0FF8" w:rsidRPr="00AF52DC">
        <w:rPr>
          <w:rFonts w:ascii="微软雅黑" w:eastAsia="微软雅黑" w:hAnsi="微软雅黑"/>
          <w:sz w:val="22"/>
        </w:rPr>
        <w:t>12</w:t>
      </w:r>
      <w:r w:rsidR="007F0FF8" w:rsidRPr="00AF52DC">
        <w:rPr>
          <w:rFonts w:ascii="微软雅黑" w:eastAsia="微软雅黑" w:hAnsi="微软雅黑" w:hint="eastAsia"/>
          <w:sz w:val="22"/>
        </w:rPr>
        <w:t>个</w:t>
      </w:r>
      <w:r w:rsidR="007F0FF8" w:rsidRPr="00AF52DC">
        <w:rPr>
          <w:rFonts w:ascii="微软雅黑" w:eastAsia="微软雅黑" w:hAnsi="微软雅黑"/>
          <w:sz w:val="22"/>
        </w:rPr>
        <w:t>线程</w:t>
      </w:r>
      <w:r w:rsidR="007F0FF8" w:rsidRPr="00AF52DC">
        <w:rPr>
          <w:rFonts w:ascii="微软雅黑" w:eastAsia="微软雅黑" w:hAnsi="微软雅黑" w:hint="eastAsia"/>
          <w:sz w:val="22"/>
        </w:rPr>
        <w:t>10秒</w:t>
      </w:r>
      <w:r w:rsidR="007F0FF8" w:rsidRPr="00AF52DC">
        <w:rPr>
          <w:rFonts w:ascii="微软雅黑" w:eastAsia="微软雅黑" w:hAnsi="微软雅黑"/>
          <w:sz w:val="22"/>
        </w:rPr>
        <w:t>内启动</w:t>
      </w:r>
      <w:r w:rsidR="007F0FF8" w:rsidRPr="00AF52DC">
        <w:rPr>
          <w:rFonts w:ascii="微软雅黑" w:eastAsia="微软雅黑" w:hAnsi="微软雅黑" w:hint="eastAsia"/>
          <w:sz w:val="22"/>
        </w:rPr>
        <w:t>超时</w:t>
      </w:r>
      <w:r w:rsidR="007F0FF8" w:rsidRPr="00AF52DC">
        <w:rPr>
          <w:rFonts w:ascii="微软雅黑" w:eastAsia="微软雅黑" w:hAnsi="微软雅黑"/>
          <w:sz w:val="22"/>
        </w:rPr>
        <w:t>时间设置</w:t>
      </w:r>
      <w:r w:rsidR="007F0FF8" w:rsidRPr="00AF52DC">
        <w:rPr>
          <w:rFonts w:ascii="微软雅黑" w:eastAsia="微软雅黑" w:hAnsi="微软雅黑" w:hint="eastAsia"/>
          <w:sz w:val="22"/>
        </w:rPr>
        <w:t>10秒</w:t>
      </w:r>
      <w:r w:rsidR="00DD1371" w:rsidRPr="00AF52DC">
        <w:rPr>
          <w:rFonts w:ascii="微软雅黑" w:eastAsia="微软雅黑" w:hAnsi="微软雅黑" w:hint="eastAsia"/>
          <w:sz w:val="22"/>
        </w:rPr>
        <w:t>，</w:t>
      </w:r>
      <w:r w:rsidR="00DD1371" w:rsidRPr="00AF52DC">
        <w:rPr>
          <w:rFonts w:ascii="微软雅黑" w:eastAsia="微软雅黑" w:hAnsi="微软雅黑"/>
          <w:sz w:val="22"/>
        </w:rPr>
        <w:t>整个测试过程持续</w:t>
      </w:r>
      <w:r w:rsidR="00DD1371" w:rsidRPr="00AF52DC">
        <w:rPr>
          <w:rFonts w:ascii="微软雅黑" w:eastAsia="微软雅黑" w:hAnsi="微软雅黑" w:hint="eastAsia"/>
          <w:sz w:val="22"/>
        </w:rPr>
        <w:t>5分钟，</w:t>
      </w:r>
      <w:r w:rsidR="00DD1371" w:rsidRPr="00AF52DC">
        <w:rPr>
          <w:rFonts w:ascii="微软雅黑" w:eastAsia="微软雅黑" w:hAnsi="微软雅黑"/>
          <w:sz w:val="22"/>
        </w:rPr>
        <w:t>共请求次数</w:t>
      </w:r>
      <w:r w:rsidR="00750368" w:rsidRPr="00AF52DC">
        <w:rPr>
          <w:rFonts w:ascii="微软雅黑" w:eastAsia="微软雅黑" w:hAnsi="微软雅黑" w:hint="eastAsia"/>
          <w:sz w:val="22"/>
        </w:rPr>
        <w:t>2230次</w:t>
      </w:r>
      <w:r w:rsidR="00AF52DC">
        <w:rPr>
          <w:rFonts w:ascii="微软雅黑" w:eastAsia="微软雅黑" w:hAnsi="微软雅黑" w:hint="eastAsia"/>
          <w:sz w:val="22"/>
        </w:rPr>
        <w:t>。</w:t>
      </w:r>
      <w:r w:rsidR="00FC14C4">
        <w:rPr>
          <w:rFonts w:ascii="微软雅黑" w:eastAsia="微软雅黑" w:hAnsi="微软雅黑" w:hint="eastAsia"/>
          <w:sz w:val="22"/>
        </w:rPr>
        <w:t>其中</w:t>
      </w:r>
      <w:r w:rsidR="00FC14C4">
        <w:rPr>
          <w:rFonts w:ascii="微软雅黑" w:eastAsia="微软雅黑" w:hAnsi="微软雅黑"/>
          <w:sz w:val="22"/>
        </w:rPr>
        <w:t>超时的</w:t>
      </w:r>
      <w:proofErr w:type="gramStart"/>
      <w:r w:rsidR="00FC14C4">
        <w:rPr>
          <w:rFonts w:ascii="微软雅黑" w:eastAsia="微软雅黑" w:hAnsi="微软雅黑"/>
          <w:sz w:val="22"/>
        </w:rPr>
        <w:t>报错占总</w:t>
      </w:r>
      <w:proofErr w:type="gramEnd"/>
      <w:r w:rsidR="00FC14C4">
        <w:rPr>
          <w:rFonts w:ascii="微软雅黑" w:eastAsia="微软雅黑" w:hAnsi="微软雅黑"/>
          <w:sz w:val="22"/>
        </w:rPr>
        <w:t>请求数的</w:t>
      </w:r>
      <w:r w:rsidR="00FC14C4">
        <w:rPr>
          <w:rFonts w:ascii="微软雅黑" w:eastAsia="微软雅黑" w:hAnsi="微软雅黑" w:hint="eastAsia"/>
          <w:sz w:val="22"/>
        </w:rPr>
        <w:t>2.11</w:t>
      </w:r>
      <w:r w:rsidR="00FC14C4">
        <w:rPr>
          <w:rFonts w:ascii="微软雅黑" w:eastAsia="微软雅黑" w:hAnsi="微软雅黑"/>
          <w:sz w:val="22"/>
        </w:rPr>
        <w:t>%。</w:t>
      </w:r>
      <w:proofErr w:type="spellStart"/>
      <w:r w:rsidR="00795072">
        <w:rPr>
          <w:rFonts w:ascii="微软雅黑" w:eastAsia="微软雅黑" w:hAnsi="微软雅黑"/>
          <w:sz w:val="22"/>
          <w:szCs w:val="22"/>
        </w:rPr>
        <w:t>C</w:t>
      </w:r>
      <w:r w:rsidR="00795072">
        <w:rPr>
          <w:rFonts w:ascii="微软雅黑" w:eastAsia="微软雅黑" w:hAnsi="微软雅黑" w:hint="eastAsia"/>
          <w:sz w:val="22"/>
          <w:szCs w:val="22"/>
        </w:rPr>
        <w:t>pu</w:t>
      </w:r>
      <w:proofErr w:type="spellEnd"/>
      <w:r w:rsidR="00795072">
        <w:rPr>
          <w:rFonts w:ascii="微软雅黑" w:eastAsia="微软雅黑" w:hAnsi="微软雅黑"/>
          <w:sz w:val="22"/>
          <w:szCs w:val="22"/>
        </w:rPr>
        <w:t>持续上线最高达到</w:t>
      </w:r>
      <w:r w:rsidR="00795072">
        <w:rPr>
          <w:rFonts w:ascii="微软雅黑" w:eastAsia="微软雅黑" w:hAnsi="微软雅黑" w:hint="eastAsia"/>
          <w:sz w:val="22"/>
          <w:szCs w:val="22"/>
        </w:rPr>
        <w:t>3.6</w:t>
      </w:r>
      <w:r w:rsidR="00795072">
        <w:rPr>
          <w:rFonts w:ascii="微软雅黑" w:eastAsia="微软雅黑" w:hAnsi="微软雅黑"/>
          <w:sz w:val="22"/>
          <w:szCs w:val="22"/>
        </w:rPr>
        <w:t>%</w:t>
      </w:r>
      <w:r w:rsidR="00795072">
        <w:rPr>
          <w:rFonts w:ascii="微软雅黑" w:eastAsia="微软雅黑" w:hAnsi="微软雅黑" w:hint="eastAsia"/>
          <w:sz w:val="22"/>
          <w:szCs w:val="22"/>
        </w:rPr>
        <w:t>，出口</w:t>
      </w:r>
      <w:r w:rsidR="00795072">
        <w:rPr>
          <w:rFonts w:ascii="微软雅黑" w:eastAsia="微软雅黑" w:hAnsi="微软雅黑"/>
          <w:sz w:val="22"/>
          <w:szCs w:val="22"/>
        </w:rPr>
        <w:t>宽带最高在</w:t>
      </w:r>
      <w:r w:rsidR="00795072">
        <w:rPr>
          <w:rFonts w:ascii="微软雅黑" w:eastAsia="微软雅黑" w:hAnsi="微软雅黑" w:hint="eastAsia"/>
          <w:sz w:val="22"/>
          <w:szCs w:val="22"/>
        </w:rPr>
        <w:t>1.091</w:t>
      </w:r>
      <w:r w:rsidR="00795072">
        <w:rPr>
          <w:rFonts w:ascii="微软雅黑" w:eastAsia="微软雅黑" w:hAnsi="微软雅黑"/>
          <w:sz w:val="22"/>
          <w:szCs w:val="22"/>
        </w:rPr>
        <w:t>M，</w:t>
      </w:r>
      <w:r w:rsidR="00073BDF">
        <w:rPr>
          <w:rFonts w:ascii="微软雅黑" w:eastAsia="微软雅黑" w:hAnsi="微软雅黑" w:hint="eastAsia"/>
          <w:sz w:val="22"/>
          <w:szCs w:val="22"/>
        </w:rPr>
        <w:t>入口</w:t>
      </w:r>
      <w:r w:rsidR="00073BDF">
        <w:rPr>
          <w:rFonts w:ascii="微软雅黑" w:eastAsia="微软雅黑" w:hAnsi="微软雅黑"/>
          <w:sz w:val="22"/>
          <w:szCs w:val="22"/>
        </w:rPr>
        <w:t>带宽最高在</w:t>
      </w:r>
      <w:r w:rsidR="00795072">
        <w:rPr>
          <w:rFonts w:ascii="微软雅黑" w:eastAsia="微软雅黑" w:hAnsi="微软雅黑" w:hint="eastAsia"/>
          <w:sz w:val="22"/>
          <w:szCs w:val="22"/>
        </w:rPr>
        <w:t>304.3</w:t>
      </w:r>
      <w:r w:rsidR="00795072">
        <w:rPr>
          <w:rFonts w:ascii="微软雅黑" w:eastAsia="微软雅黑" w:hAnsi="微软雅黑"/>
          <w:sz w:val="22"/>
          <w:szCs w:val="22"/>
        </w:rPr>
        <w:t>Kb</w:t>
      </w:r>
    </w:p>
    <w:tbl>
      <w:tblPr>
        <w:tblW w:w="18600" w:type="dxa"/>
        <w:tblBorders>
          <w:top w:val="single" w:sz="6" w:space="0" w:color="CDCDCD"/>
          <w:left w:val="single" w:sz="6" w:space="0" w:color="CDCDCD"/>
          <w:bottom w:val="single" w:sz="2" w:space="0" w:color="CDCDCD"/>
          <w:right w:val="single" w:sz="2" w:space="0" w:color="CDCDCD"/>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634"/>
        <w:gridCol w:w="1117"/>
        <w:gridCol w:w="1462"/>
        <w:gridCol w:w="1597"/>
        <w:gridCol w:w="1398"/>
        <w:gridCol w:w="1398"/>
        <w:gridCol w:w="1503"/>
        <w:gridCol w:w="1786"/>
        <w:gridCol w:w="1588"/>
        <w:gridCol w:w="1426"/>
        <w:gridCol w:w="1154"/>
        <w:gridCol w:w="1239"/>
      </w:tblGrid>
      <w:tr w:rsidR="005226C1" w:rsidRPr="005226C1" w:rsidTr="005226C1">
        <w:trPr>
          <w:trHeight w:val="450"/>
          <w:tblHeader/>
        </w:trPr>
        <w:tc>
          <w:tcPr>
            <w:tcW w:w="6000" w:type="dxa"/>
            <w:tcBorders>
              <w:top w:val="nil"/>
              <w:left w:val="single" w:sz="6" w:space="0" w:color="DDDDDD"/>
              <w:bottom w:val="single" w:sz="12" w:space="0" w:color="DDDDDD"/>
              <w:right w:val="single" w:sz="6" w:space="0" w:color="DDDDDD"/>
            </w:tcBorders>
            <w:shd w:val="clear" w:color="auto" w:fill="9FBFDF"/>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Label</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#Samples</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KO</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Error %</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Average response time</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90th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95th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99th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Throughput</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Received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Sent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Min</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Max</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2230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1619.21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5322.40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7742.40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10008.00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7.29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67.50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10025</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价格日历</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1109</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242.21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93.00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1896.50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2983.20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3.71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52.66</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3.61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66</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4423</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lastRenderedPageBreak/>
              <w:t>航班查询</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1121</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47</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4.19%</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2981.47</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7714.60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9496.90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10011.00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3.66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16.02</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3.87</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716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10025</w:t>
            </w:r>
          </w:p>
        </w:tc>
      </w:tr>
    </w:tbl>
    <w:p w:rsidR="00AF52DC" w:rsidRPr="00AF52DC" w:rsidRDefault="00AF52DC" w:rsidP="00AF52DC">
      <w:pPr>
        <w:ind w:firstLineChars="150" w:firstLine="330"/>
        <w:rPr>
          <w:rFonts w:ascii="微软雅黑" w:eastAsia="微软雅黑" w:hAnsi="微软雅黑"/>
          <w:sz w:val="22"/>
        </w:rPr>
      </w:pPr>
    </w:p>
    <w:p w:rsidR="00AF52DC" w:rsidRPr="00AF52DC" w:rsidRDefault="00700C23" w:rsidP="00AF52DC">
      <w:pPr>
        <w:pStyle w:val="20"/>
        <w:numPr>
          <w:ilvl w:val="0"/>
          <w:numId w:val="0"/>
        </w:numPr>
        <w:spacing w:line="240" w:lineRule="auto"/>
        <w:ind w:left="284"/>
        <w:rPr>
          <w:rFonts w:ascii="微软雅黑" w:eastAsia="微软雅黑" w:hAnsi="微软雅黑"/>
          <w:sz w:val="28"/>
          <w:szCs w:val="28"/>
        </w:rPr>
      </w:pPr>
      <w:bookmarkStart w:id="17" w:name="_Toc514837573"/>
      <w:r w:rsidRPr="0052168A">
        <w:rPr>
          <w:rFonts w:ascii="微软雅黑" w:eastAsia="微软雅黑" w:hAnsi="微软雅黑" w:hint="eastAsia"/>
          <w:sz w:val="28"/>
          <w:szCs w:val="28"/>
        </w:rPr>
        <w:t>4</w:t>
      </w:r>
      <w:r>
        <w:rPr>
          <w:rFonts w:ascii="微软雅黑" w:eastAsia="微软雅黑" w:hAnsi="微软雅黑" w:hint="eastAsia"/>
          <w:sz w:val="28"/>
          <w:szCs w:val="28"/>
        </w:rPr>
        <w:t>.2</w:t>
      </w:r>
      <w:r w:rsidRPr="0052168A">
        <w:rPr>
          <w:rFonts w:ascii="微软雅黑" w:eastAsia="微软雅黑" w:hAnsi="微软雅黑"/>
          <w:sz w:val="28"/>
          <w:szCs w:val="28"/>
        </w:rPr>
        <w:t xml:space="preserve"> </w:t>
      </w:r>
      <w:r w:rsidRPr="0052168A">
        <w:rPr>
          <w:rFonts w:ascii="微软雅黑" w:eastAsia="微软雅黑" w:hAnsi="微软雅黑" w:hint="eastAsia"/>
          <w:sz w:val="28"/>
          <w:szCs w:val="28"/>
        </w:rPr>
        <w:t>测试场景:</w:t>
      </w:r>
      <w:r>
        <w:rPr>
          <w:rFonts w:ascii="微软雅黑" w:eastAsia="微软雅黑" w:hAnsi="微软雅黑"/>
          <w:sz w:val="28"/>
          <w:szCs w:val="28"/>
        </w:rPr>
        <w:t xml:space="preserve"> </w:t>
      </w:r>
      <w:r w:rsidR="00AF52DC">
        <w:rPr>
          <w:rFonts w:ascii="微软雅黑" w:eastAsia="微软雅黑" w:hAnsi="微软雅黑" w:hint="eastAsia"/>
          <w:sz w:val="28"/>
          <w:szCs w:val="28"/>
        </w:rPr>
        <w:t>2</w:t>
      </w:r>
      <w:r w:rsidR="00AF52DC">
        <w:rPr>
          <w:rFonts w:ascii="微软雅黑" w:eastAsia="微软雅黑" w:hAnsi="微软雅黑"/>
          <w:sz w:val="28"/>
          <w:szCs w:val="28"/>
        </w:rPr>
        <w:t>0</w:t>
      </w:r>
      <w:r w:rsidR="00AF52DC">
        <w:rPr>
          <w:rFonts w:ascii="微软雅黑" w:eastAsia="微软雅黑" w:hAnsi="微软雅黑" w:hint="eastAsia"/>
          <w:sz w:val="28"/>
          <w:szCs w:val="28"/>
        </w:rPr>
        <w:t>个</w:t>
      </w:r>
      <w:r w:rsidR="00AF52DC">
        <w:rPr>
          <w:rFonts w:ascii="微软雅黑" w:eastAsia="微软雅黑" w:hAnsi="微软雅黑"/>
          <w:sz w:val="28"/>
          <w:szCs w:val="28"/>
        </w:rPr>
        <w:t>线程的请求</w:t>
      </w:r>
      <w:bookmarkEnd w:id="17"/>
    </w:p>
    <w:p w:rsidR="00700C23" w:rsidRDefault="00700C23" w:rsidP="00700C23">
      <w:pPr>
        <w:ind w:left="330"/>
        <w:rPr>
          <w:rFonts w:ascii="微软雅黑" w:eastAsia="微软雅黑" w:hAnsi="微软雅黑"/>
          <w:sz w:val="22"/>
          <w:szCs w:val="22"/>
        </w:rPr>
      </w:pPr>
      <w:r>
        <w:rPr>
          <w:rFonts w:ascii="微软雅黑" w:eastAsia="微软雅黑" w:hAnsi="微软雅黑" w:hint="eastAsia"/>
          <w:b/>
          <w:sz w:val="22"/>
          <w:szCs w:val="22"/>
        </w:rPr>
        <w:t>压力</w:t>
      </w:r>
      <w:r w:rsidRPr="00EC09E2">
        <w:rPr>
          <w:rFonts w:ascii="微软雅黑" w:eastAsia="微软雅黑" w:hAnsi="微软雅黑"/>
          <w:b/>
          <w:sz w:val="22"/>
          <w:szCs w:val="22"/>
        </w:rPr>
        <w:t>测试：</w:t>
      </w:r>
      <w:r w:rsidR="00073BDF" w:rsidRPr="001A23BC">
        <w:rPr>
          <w:rFonts w:ascii="微软雅黑" w:eastAsia="微软雅黑" w:hAnsi="微软雅黑" w:hint="eastAsia"/>
          <w:sz w:val="22"/>
          <w:szCs w:val="22"/>
        </w:rPr>
        <w:t>主要</w:t>
      </w:r>
      <w:r w:rsidR="00073BDF" w:rsidRPr="001A23BC">
        <w:rPr>
          <w:rFonts w:ascii="微软雅黑" w:eastAsia="微软雅黑" w:hAnsi="微软雅黑"/>
          <w:sz w:val="22"/>
          <w:szCs w:val="22"/>
        </w:rPr>
        <w:t>测试</w:t>
      </w:r>
      <w:r w:rsidR="00073BDF">
        <w:rPr>
          <w:rFonts w:ascii="微软雅黑" w:eastAsia="微软雅黑" w:hAnsi="微软雅黑" w:hint="eastAsia"/>
          <w:sz w:val="22"/>
          <w:szCs w:val="22"/>
        </w:rPr>
        <w:t>单台</w:t>
      </w:r>
      <w:r w:rsidR="00073BDF">
        <w:rPr>
          <w:rFonts w:ascii="微软雅黑" w:eastAsia="微软雅黑" w:hAnsi="微软雅黑"/>
          <w:sz w:val="22"/>
          <w:szCs w:val="22"/>
        </w:rPr>
        <w:t>机器</w:t>
      </w:r>
      <w:r w:rsidR="00073BDF">
        <w:rPr>
          <w:rFonts w:ascii="微软雅黑" w:eastAsia="微软雅黑" w:hAnsi="微软雅黑" w:hint="eastAsia"/>
          <w:sz w:val="22"/>
          <w:szCs w:val="22"/>
        </w:rPr>
        <w:t>在2</w:t>
      </w:r>
      <w:r w:rsidR="00073BDF">
        <w:rPr>
          <w:rFonts w:ascii="微软雅黑" w:eastAsia="微软雅黑" w:hAnsi="微软雅黑"/>
          <w:sz w:val="22"/>
          <w:szCs w:val="22"/>
        </w:rPr>
        <w:t>0</w:t>
      </w:r>
      <w:r w:rsidR="00073BDF">
        <w:rPr>
          <w:rFonts w:ascii="微软雅黑" w:eastAsia="微软雅黑" w:hAnsi="微软雅黑" w:hint="eastAsia"/>
          <w:sz w:val="22"/>
          <w:szCs w:val="22"/>
        </w:rPr>
        <w:t>个</w:t>
      </w:r>
      <w:r w:rsidR="00073BDF">
        <w:rPr>
          <w:rFonts w:ascii="微软雅黑" w:eastAsia="微软雅黑" w:hAnsi="微软雅黑"/>
          <w:sz w:val="22"/>
          <w:szCs w:val="22"/>
        </w:rPr>
        <w:t>并发下的处理能力</w:t>
      </w:r>
      <w:r w:rsidR="00073BDF">
        <w:rPr>
          <w:rFonts w:ascii="微软雅黑" w:eastAsia="微软雅黑" w:hAnsi="微软雅黑" w:hint="eastAsia"/>
          <w:sz w:val="22"/>
          <w:szCs w:val="22"/>
        </w:rPr>
        <w:t>。</w:t>
      </w:r>
      <w:r>
        <w:rPr>
          <w:rFonts w:ascii="微软雅黑" w:eastAsia="微软雅黑" w:hAnsi="微软雅黑" w:hint="eastAsia"/>
          <w:sz w:val="22"/>
          <w:szCs w:val="22"/>
        </w:rPr>
        <w:t>。</w:t>
      </w:r>
    </w:p>
    <w:p w:rsidR="00700C23" w:rsidRPr="00EC09E2" w:rsidRDefault="00700C23" w:rsidP="00700C23">
      <w:pPr>
        <w:ind w:firstLine="330"/>
      </w:pPr>
      <w:r w:rsidRPr="00EC09E2">
        <w:rPr>
          <w:rFonts w:ascii="微软雅黑" w:eastAsia="微软雅黑" w:hAnsi="微软雅黑" w:hint="eastAsia"/>
          <w:b/>
          <w:sz w:val="22"/>
          <w:szCs w:val="22"/>
        </w:rPr>
        <w:t>数据</w:t>
      </w:r>
      <w:r w:rsidRPr="00EC09E2">
        <w:rPr>
          <w:rFonts w:ascii="微软雅黑" w:eastAsia="微软雅黑" w:hAnsi="微软雅黑"/>
          <w:b/>
          <w:sz w:val="22"/>
          <w:szCs w:val="22"/>
        </w:rPr>
        <w:t>流向：</w:t>
      </w:r>
      <w:r>
        <w:rPr>
          <w:rFonts w:ascii="微软雅黑" w:eastAsia="微软雅黑" w:hAnsi="微软雅黑" w:hint="eastAsia"/>
          <w:sz w:val="22"/>
          <w:szCs w:val="22"/>
        </w:rPr>
        <w:t>EC</w:t>
      </w:r>
      <w:r>
        <w:rPr>
          <w:rFonts w:ascii="微软雅黑" w:eastAsia="微软雅黑" w:hAnsi="微软雅黑"/>
          <w:sz w:val="22"/>
          <w:szCs w:val="22"/>
        </w:rPr>
        <w:t xml:space="preserve"> → </w:t>
      </w:r>
      <w:r w:rsidR="00073BDF">
        <w:rPr>
          <w:rFonts w:ascii="微软雅黑" w:eastAsia="微软雅黑" w:hAnsi="微软雅黑"/>
          <w:sz w:val="22"/>
          <w:szCs w:val="22"/>
        </w:rPr>
        <w:t>GDS</w:t>
      </w:r>
      <w:r>
        <w:rPr>
          <w:rFonts w:ascii="微软雅黑" w:eastAsia="微软雅黑" w:hAnsi="微软雅黑" w:hint="eastAsia"/>
          <w:sz w:val="22"/>
          <w:szCs w:val="22"/>
        </w:rPr>
        <w:t>。</w:t>
      </w:r>
    </w:p>
    <w:p w:rsidR="00AF52DC" w:rsidRDefault="00700C23" w:rsidP="00AF52DC">
      <w:pPr>
        <w:ind w:left="330"/>
        <w:rPr>
          <w:rFonts w:ascii="微软雅黑" w:eastAsia="微软雅黑" w:hAnsi="微软雅黑"/>
          <w:sz w:val="22"/>
          <w:szCs w:val="22"/>
        </w:rPr>
      </w:pPr>
      <w:r w:rsidRPr="00B6499B">
        <w:rPr>
          <w:rFonts w:ascii="微软雅黑" w:eastAsia="微软雅黑" w:hAnsi="微软雅黑" w:hint="eastAsia"/>
          <w:b/>
          <w:sz w:val="22"/>
          <w:szCs w:val="22"/>
        </w:rPr>
        <w:t>测试结果：</w:t>
      </w:r>
      <w:r w:rsidR="00073BDF">
        <w:rPr>
          <w:rFonts w:ascii="微软雅黑" w:eastAsia="微软雅黑" w:hAnsi="微软雅黑" w:hint="eastAsia"/>
          <w:sz w:val="22"/>
          <w:szCs w:val="22"/>
        </w:rPr>
        <w:t>在20个</w:t>
      </w:r>
      <w:r w:rsidR="00073BDF">
        <w:rPr>
          <w:rFonts w:ascii="微软雅黑" w:eastAsia="微软雅黑" w:hAnsi="微软雅黑"/>
          <w:sz w:val="22"/>
          <w:szCs w:val="22"/>
        </w:rPr>
        <w:t>线程</w:t>
      </w:r>
      <w:r w:rsidR="00073BDF">
        <w:rPr>
          <w:rFonts w:ascii="微软雅黑" w:eastAsia="微软雅黑" w:hAnsi="微软雅黑" w:hint="eastAsia"/>
          <w:sz w:val="22"/>
          <w:szCs w:val="22"/>
        </w:rPr>
        <w:t>10秒内</w:t>
      </w:r>
      <w:r w:rsidR="00073BDF">
        <w:rPr>
          <w:rFonts w:ascii="微软雅黑" w:eastAsia="微软雅黑" w:hAnsi="微软雅黑"/>
          <w:sz w:val="22"/>
          <w:szCs w:val="22"/>
        </w:rPr>
        <w:t>启动超时时间设置</w:t>
      </w:r>
      <w:r w:rsidR="00073BDF">
        <w:rPr>
          <w:rFonts w:ascii="微软雅黑" w:eastAsia="微软雅黑" w:hAnsi="微软雅黑" w:hint="eastAsia"/>
          <w:sz w:val="22"/>
          <w:szCs w:val="22"/>
        </w:rPr>
        <w:t>10秒</w:t>
      </w:r>
      <w:r w:rsidR="00073BDF">
        <w:rPr>
          <w:rFonts w:ascii="微软雅黑" w:eastAsia="微软雅黑" w:hAnsi="微软雅黑"/>
          <w:sz w:val="22"/>
          <w:szCs w:val="22"/>
        </w:rPr>
        <w:t>，</w:t>
      </w:r>
      <w:r w:rsidR="00073BDF">
        <w:rPr>
          <w:rFonts w:ascii="微软雅黑" w:eastAsia="微软雅黑" w:hAnsi="微软雅黑" w:hint="eastAsia"/>
          <w:sz w:val="22"/>
          <w:szCs w:val="22"/>
        </w:rPr>
        <w:t>整个测试</w:t>
      </w:r>
      <w:r w:rsidR="00073BDF">
        <w:rPr>
          <w:rFonts w:ascii="微软雅黑" w:eastAsia="微软雅黑" w:hAnsi="微软雅黑"/>
          <w:sz w:val="22"/>
          <w:szCs w:val="22"/>
        </w:rPr>
        <w:t>过程持续</w:t>
      </w:r>
      <w:r w:rsidR="00073BDF">
        <w:rPr>
          <w:rFonts w:ascii="微软雅黑" w:eastAsia="微软雅黑" w:hAnsi="微软雅黑" w:hint="eastAsia"/>
          <w:sz w:val="22"/>
          <w:szCs w:val="22"/>
        </w:rPr>
        <w:t>10分钟</w:t>
      </w:r>
      <w:r w:rsidR="00073BDF">
        <w:rPr>
          <w:rFonts w:ascii="微软雅黑" w:eastAsia="微软雅黑" w:hAnsi="微软雅黑"/>
          <w:sz w:val="22"/>
          <w:szCs w:val="22"/>
        </w:rPr>
        <w:t>，</w:t>
      </w:r>
      <w:r w:rsidR="00073BDF">
        <w:rPr>
          <w:rFonts w:ascii="微软雅黑" w:eastAsia="微软雅黑" w:hAnsi="微软雅黑" w:hint="eastAsia"/>
          <w:sz w:val="22"/>
          <w:szCs w:val="22"/>
        </w:rPr>
        <w:t>共</w:t>
      </w:r>
      <w:r w:rsidR="00073BDF">
        <w:rPr>
          <w:rFonts w:ascii="微软雅黑" w:eastAsia="微软雅黑" w:hAnsi="微软雅黑"/>
          <w:sz w:val="22"/>
          <w:szCs w:val="22"/>
        </w:rPr>
        <w:t>请求次数</w:t>
      </w:r>
      <w:r w:rsidR="00073BDF">
        <w:rPr>
          <w:rFonts w:ascii="微软雅黑" w:eastAsia="微软雅黑" w:hAnsi="微软雅黑" w:hint="eastAsia"/>
          <w:sz w:val="22"/>
          <w:szCs w:val="22"/>
        </w:rPr>
        <w:t>22</w:t>
      </w:r>
      <w:r w:rsidR="00073BDF">
        <w:rPr>
          <w:rFonts w:ascii="微软雅黑" w:eastAsia="微软雅黑" w:hAnsi="微软雅黑"/>
          <w:sz w:val="22"/>
          <w:szCs w:val="22"/>
        </w:rPr>
        <w:t>489.</w:t>
      </w:r>
      <w:r w:rsidR="00073BDF">
        <w:rPr>
          <w:rFonts w:ascii="微软雅黑" w:eastAsia="微软雅黑" w:hAnsi="微软雅黑" w:hint="eastAsia"/>
          <w:sz w:val="22"/>
          <w:szCs w:val="22"/>
        </w:rPr>
        <w:t>其中</w:t>
      </w:r>
      <w:r w:rsidR="00073BDF">
        <w:rPr>
          <w:rFonts w:ascii="微软雅黑" w:eastAsia="微软雅黑" w:hAnsi="微软雅黑"/>
          <w:sz w:val="22"/>
          <w:szCs w:val="22"/>
        </w:rPr>
        <w:t>超时的</w:t>
      </w:r>
      <w:proofErr w:type="gramStart"/>
      <w:r w:rsidR="00073BDF">
        <w:rPr>
          <w:rFonts w:ascii="微软雅黑" w:eastAsia="微软雅黑" w:hAnsi="微软雅黑"/>
          <w:sz w:val="22"/>
          <w:szCs w:val="22"/>
        </w:rPr>
        <w:t>报错占总</w:t>
      </w:r>
      <w:proofErr w:type="gramEnd"/>
      <w:r w:rsidR="00073BDF">
        <w:rPr>
          <w:rFonts w:ascii="微软雅黑" w:eastAsia="微软雅黑" w:hAnsi="微软雅黑"/>
          <w:sz w:val="22"/>
          <w:szCs w:val="22"/>
        </w:rPr>
        <w:t>请求</w:t>
      </w:r>
      <w:r w:rsidR="00073BDF">
        <w:rPr>
          <w:rFonts w:ascii="微软雅黑" w:eastAsia="微软雅黑" w:hAnsi="微软雅黑" w:hint="eastAsia"/>
          <w:sz w:val="22"/>
          <w:szCs w:val="22"/>
        </w:rPr>
        <w:t>数</w:t>
      </w:r>
      <w:r w:rsidR="00073BDF">
        <w:rPr>
          <w:rFonts w:ascii="微软雅黑" w:eastAsia="微软雅黑" w:hAnsi="微软雅黑"/>
          <w:sz w:val="22"/>
          <w:szCs w:val="22"/>
        </w:rPr>
        <w:t>的</w:t>
      </w:r>
      <w:r w:rsidR="00073BDF">
        <w:rPr>
          <w:rFonts w:ascii="微软雅黑" w:eastAsia="微软雅黑" w:hAnsi="微软雅黑" w:hint="eastAsia"/>
          <w:sz w:val="22"/>
          <w:szCs w:val="22"/>
        </w:rPr>
        <w:t>1.07</w:t>
      </w:r>
      <w:r w:rsidR="00073BDF">
        <w:rPr>
          <w:rFonts w:ascii="微软雅黑" w:eastAsia="微软雅黑" w:hAnsi="微软雅黑"/>
          <w:sz w:val="22"/>
          <w:szCs w:val="22"/>
        </w:rPr>
        <w:t>%。</w:t>
      </w:r>
      <w:proofErr w:type="spellStart"/>
      <w:r w:rsidR="00073BDF">
        <w:rPr>
          <w:rFonts w:ascii="微软雅黑" w:eastAsia="微软雅黑" w:hAnsi="微软雅黑" w:hint="eastAsia"/>
          <w:sz w:val="22"/>
          <w:szCs w:val="22"/>
        </w:rPr>
        <w:t>Cpu</w:t>
      </w:r>
      <w:proofErr w:type="spellEnd"/>
      <w:r w:rsidR="00073BDF">
        <w:rPr>
          <w:rFonts w:ascii="微软雅黑" w:eastAsia="微软雅黑" w:hAnsi="微软雅黑"/>
          <w:sz w:val="22"/>
          <w:szCs w:val="22"/>
        </w:rPr>
        <w:t>最高达到</w:t>
      </w:r>
      <w:r w:rsidR="00073BDF">
        <w:rPr>
          <w:rFonts w:ascii="微软雅黑" w:eastAsia="微软雅黑" w:hAnsi="微软雅黑" w:hint="eastAsia"/>
          <w:sz w:val="22"/>
          <w:szCs w:val="22"/>
        </w:rPr>
        <w:t>10.</w:t>
      </w:r>
      <w:r w:rsidR="00073BDF">
        <w:rPr>
          <w:rFonts w:ascii="微软雅黑" w:eastAsia="微软雅黑" w:hAnsi="微软雅黑"/>
          <w:sz w:val="22"/>
          <w:szCs w:val="22"/>
        </w:rPr>
        <w:t>02%。</w:t>
      </w:r>
      <w:r w:rsidR="00073BDF">
        <w:rPr>
          <w:rFonts w:ascii="微软雅黑" w:eastAsia="微软雅黑" w:hAnsi="微软雅黑" w:hint="eastAsia"/>
          <w:sz w:val="22"/>
          <w:szCs w:val="22"/>
        </w:rPr>
        <w:t>出口</w:t>
      </w:r>
      <w:r w:rsidR="00073BDF">
        <w:rPr>
          <w:rFonts w:ascii="微软雅黑" w:eastAsia="微软雅黑" w:hAnsi="微软雅黑"/>
          <w:sz w:val="22"/>
          <w:szCs w:val="22"/>
        </w:rPr>
        <w:t>带宽最高在</w:t>
      </w:r>
      <w:r w:rsidR="00073BDF">
        <w:rPr>
          <w:rFonts w:ascii="微软雅黑" w:eastAsia="微软雅黑" w:hAnsi="微软雅黑" w:hint="eastAsia"/>
          <w:sz w:val="22"/>
          <w:szCs w:val="22"/>
        </w:rPr>
        <w:t>3.162</w:t>
      </w:r>
      <w:r w:rsidR="00073BDF">
        <w:rPr>
          <w:rFonts w:ascii="微软雅黑" w:eastAsia="微软雅黑" w:hAnsi="微软雅黑"/>
          <w:sz w:val="22"/>
          <w:szCs w:val="22"/>
        </w:rPr>
        <w:t>M</w:t>
      </w:r>
      <w:r w:rsidR="00073BDF">
        <w:rPr>
          <w:rFonts w:ascii="微软雅黑" w:eastAsia="微软雅黑" w:hAnsi="微软雅黑" w:hint="eastAsia"/>
          <w:sz w:val="22"/>
          <w:szCs w:val="22"/>
        </w:rPr>
        <w:t>，</w:t>
      </w:r>
      <w:r w:rsidR="00073BDF">
        <w:rPr>
          <w:rFonts w:ascii="微软雅黑" w:eastAsia="微软雅黑" w:hAnsi="微软雅黑"/>
          <w:sz w:val="22"/>
          <w:szCs w:val="22"/>
        </w:rPr>
        <w:t>入口带宽最高在</w:t>
      </w:r>
      <w:r w:rsidR="00073BDF">
        <w:rPr>
          <w:rFonts w:ascii="微软雅黑" w:eastAsia="微软雅黑" w:hAnsi="微软雅黑" w:hint="eastAsia"/>
          <w:sz w:val="22"/>
          <w:szCs w:val="22"/>
        </w:rPr>
        <w:t>951</w:t>
      </w:r>
      <w:r w:rsidR="00073BDF">
        <w:rPr>
          <w:rFonts w:ascii="微软雅黑" w:eastAsia="微软雅黑" w:hAnsi="微软雅黑"/>
          <w:sz w:val="22"/>
          <w:szCs w:val="22"/>
        </w:rPr>
        <w:t>Kb</w:t>
      </w:r>
    </w:p>
    <w:tbl>
      <w:tblPr>
        <w:tblW w:w="18600" w:type="dxa"/>
        <w:tblBorders>
          <w:top w:val="single" w:sz="6" w:space="0" w:color="CDCDCD"/>
          <w:left w:val="single" w:sz="6" w:space="0" w:color="CDCDCD"/>
          <w:bottom w:val="single" w:sz="2" w:space="0" w:color="CDCDCD"/>
          <w:right w:val="single" w:sz="2" w:space="0" w:color="CDCDCD"/>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634"/>
        <w:gridCol w:w="1117"/>
        <w:gridCol w:w="1462"/>
        <w:gridCol w:w="1597"/>
        <w:gridCol w:w="1398"/>
        <w:gridCol w:w="1398"/>
        <w:gridCol w:w="1503"/>
        <w:gridCol w:w="1786"/>
        <w:gridCol w:w="1588"/>
        <w:gridCol w:w="1426"/>
        <w:gridCol w:w="1154"/>
        <w:gridCol w:w="1239"/>
      </w:tblGrid>
      <w:tr w:rsidR="005226C1" w:rsidRPr="005226C1" w:rsidTr="005226C1">
        <w:trPr>
          <w:trHeight w:val="450"/>
          <w:tblHeader/>
        </w:trPr>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Label</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#Samples</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KO</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Error %</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Average response time</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90th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95th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99th </w:t>
            </w:r>
            <w:proofErr w:type="spellStart"/>
            <w:r w:rsidRPr="005226C1">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Throughput</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Received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Sent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Min</w:t>
            </w:r>
          </w:p>
        </w:tc>
        <w:tc>
          <w:tcPr>
            <w:tcW w:w="6000" w:type="dxa"/>
            <w:tcBorders>
              <w:top w:val="nil"/>
              <w:left w:val="single" w:sz="6" w:space="0" w:color="DDDDDD"/>
              <w:bottom w:val="single" w:sz="12" w:space="0" w:color="DDDDDD"/>
              <w:right w:val="single" w:sz="6" w:space="0" w:color="DDDDDD"/>
            </w:tcBorders>
            <w:shd w:val="clear" w:color="auto" w:fill="9FBFDF"/>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Max</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22489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1062.30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2596.80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3654.95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10003.00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18.70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174.56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19.19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10016</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价格日历</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11235</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93.62</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83.00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85.00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147.92</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9.36</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132.67</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9.11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65</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10014</w:t>
            </w:r>
          </w:p>
        </w:tc>
      </w:tr>
      <w:tr w:rsidR="005226C1" w:rsidRPr="005226C1" w:rsidTr="005226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航班查询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11254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2029.34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3530.50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5066.50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10007.00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9.36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42.17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707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10016</w:t>
            </w:r>
          </w:p>
        </w:tc>
      </w:tr>
    </w:tbl>
    <w:p w:rsidR="005226C1" w:rsidRDefault="005226C1" w:rsidP="00AF52DC">
      <w:pPr>
        <w:ind w:left="330"/>
        <w:rPr>
          <w:rFonts w:ascii="微软雅黑" w:eastAsia="微软雅黑" w:hAnsi="微软雅黑"/>
          <w:sz w:val="22"/>
          <w:szCs w:val="22"/>
        </w:rPr>
      </w:pPr>
    </w:p>
    <w:p w:rsidR="00AF52DC" w:rsidRDefault="00AF52DC" w:rsidP="00AF52DC">
      <w:pPr>
        <w:pStyle w:val="20"/>
        <w:numPr>
          <w:ilvl w:val="0"/>
          <w:numId w:val="0"/>
        </w:numPr>
        <w:spacing w:line="240" w:lineRule="auto"/>
        <w:ind w:left="284"/>
        <w:rPr>
          <w:rFonts w:ascii="微软雅黑" w:eastAsia="微软雅黑" w:hAnsi="微软雅黑"/>
          <w:sz w:val="28"/>
          <w:szCs w:val="28"/>
        </w:rPr>
      </w:pPr>
      <w:bookmarkStart w:id="18" w:name="_Toc514837574"/>
      <w:r w:rsidRPr="00AF52DC">
        <w:rPr>
          <w:rFonts w:ascii="微软雅黑" w:eastAsia="微软雅黑" w:hAnsi="微软雅黑" w:hint="eastAsia"/>
          <w:sz w:val="28"/>
          <w:szCs w:val="28"/>
        </w:rPr>
        <w:t>4.</w:t>
      </w:r>
      <w:r w:rsidRPr="00AF52DC">
        <w:rPr>
          <w:rFonts w:ascii="微软雅黑" w:eastAsia="微软雅黑" w:hAnsi="微软雅黑"/>
          <w:sz w:val="28"/>
          <w:szCs w:val="28"/>
        </w:rPr>
        <w:t>3</w:t>
      </w:r>
      <w:r w:rsidRPr="00AF52DC">
        <w:rPr>
          <w:rFonts w:ascii="微软雅黑" w:eastAsia="微软雅黑" w:hAnsi="微软雅黑" w:hint="eastAsia"/>
          <w:sz w:val="28"/>
          <w:szCs w:val="28"/>
        </w:rPr>
        <w:t>测试</w:t>
      </w:r>
      <w:r w:rsidRPr="00AF52DC">
        <w:rPr>
          <w:rFonts w:ascii="微软雅黑" w:eastAsia="微软雅黑" w:hAnsi="微软雅黑"/>
          <w:sz w:val="28"/>
          <w:szCs w:val="28"/>
        </w:rPr>
        <w:t>场景：</w:t>
      </w:r>
      <w:r w:rsidRPr="00AF52DC">
        <w:rPr>
          <w:rFonts w:ascii="微软雅黑" w:eastAsia="微软雅黑" w:hAnsi="微软雅黑" w:hint="eastAsia"/>
          <w:sz w:val="28"/>
          <w:szCs w:val="28"/>
        </w:rPr>
        <w:t>100个</w:t>
      </w:r>
      <w:r w:rsidRPr="00AF52DC">
        <w:rPr>
          <w:rFonts w:ascii="微软雅黑" w:eastAsia="微软雅黑" w:hAnsi="微软雅黑"/>
          <w:sz w:val="28"/>
          <w:szCs w:val="28"/>
        </w:rPr>
        <w:t>线程的请求</w:t>
      </w:r>
      <w:bookmarkEnd w:id="18"/>
    </w:p>
    <w:p w:rsidR="00073BDF" w:rsidRDefault="00073BDF" w:rsidP="00073BDF">
      <w:pPr>
        <w:ind w:left="330"/>
        <w:rPr>
          <w:rFonts w:ascii="微软雅黑" w:eastAsia="微软雅黑" w:hAnsi="微软雅黑"/>
          <w:sz w:val="22"/>
          <w:szCs w:val="22"/>
        </w:rPr>
      </w:pPr>
      <w:r>
        <w:tab/>
      </w:r>
      <w:r>
        <w:rPr>
          <w:rFonts w:ascii="微软雅黑" w:eastAsia="微软雅黑" w:hAnsi="微软雅黑" w:hint="eastAsia"/>
          <w:b/>
          <w:sz w:val="22"/>
          <w:szCs w:val="22"/>
        </w:rPr>
        <w:t>压力</w:t>
      </w:r>
      <w:r w:rsidRPr="00EC09E2">
        <w:rPr>
          <w:rFonts w:ascii="微软雅黑" w:eastAsia="微软雅黑" w:hAnsi="微软雅黑"/>
          <w:b/>
          <w:sz w:val="22"/>
          <w:szCs w:val="22"/>
        </w:rPr>
        <w:t>测试：</w:t>
      </w:r>
      <w:r w:rsidRPr="001A23BC">
        <w:rPr>
          <w:rFonts w:ascii="微软雅黑" w:eastAsia="微软雅黑" w:hAnsi="微软雅黑" w:hint="eastAsia"/>
          <w:sz w:val="22"/>
          <w:szCs w:val="22"/>
        </w:rPr>
        <w:t>主要</w:t>
      </w:r>
      <w:r w:rsidRPr="001A23BC">
        <w:rPr>
          <w:rFonts w:ascii="微软雅黑" w:eastAsia="微软雅黑" w:hAnsi="微软雅黑"/>
          <w:sz w:val="22"/>
          <w:szCs w:val="22"/>
        </w:rPr>
        <w:t>测试</w:t>
      </w:r>
      <w:r>
        <w:rPr>
          <w:rFonts w:ascii="微软雅黑" w:eastAsia="微软雅黑" w:hAnsi="微软雅黑" w:hint="eastAsia"/>
          <w:sz w:val="22"/>
          <w:szCs w:val="22"/>
        </w:rPr>
        <w:t>单台</w:t>
      </w:r>
      <w:r>
        <w:rPr>
          <w:rFonts w:ascii="微软雅黑" w:eastAsia="微软雅黑" w:hAnsi="微软雅黑"/>
          <w:sz w:val="22"/>
          <w:szCs w:val="22"/>
        </w:rPr>
        <w:t>机器</w:t>
      </w:r>
      <w:r>
        <w:rPr>
          <w:rFonts w:ascii="微软雅黑" w:eastAsia="微软雅黑" w:hAnsi="微软雅黑" w:hint="eastAsia"/>
          <w:sz w:val="22"/>
          <w:szCs w:val="22"/>
        </w:rPr>
        <w:t>在</w:t>
      </w:r>
      <w:r>
        <w:rPr>
          <w:rFonts w:ascii="微软雅黑" w:eastAsia="微软雅黑" w:hAnsi="微软雅黑"/>
          <w:sz w:val="22"/>
          <w:szCs w:val="22"/>
        </w:rPr>
        <w:t>100</w:t>
      </w:r>
      <w:r>
        <w:rPr>
          <w:rFonts w:ascii="微软雅黑" w:eastAsia="微软雅黑" w:hAnsi="微软雅黑" w:hint="eastAsia"/>
          <w:sz w:val="22"/>
          <w:szCs w:val="22"/>
        </w:rPr>
        <w:t>个</w:t>
      </w:r>
      <w:r>
        <w:rPr>
          <w:rFonts w:ascii="微软雅黑" w:eastAsia="微软雅黑" w:hAnsi="微软雅黑"/>
          <w:sz w:val="22"/>
          <w:szCs w:val="22"/>
        </w:rPr>
        <w:t>并发下的处理能力</w:t>
      </w:r>
      <w:r>
        <w:rPr>
          <w:rFonts w:ascii="微软雅黑" w:eastAsia="微软雅黑" w:hAnsi="微软雅黑" w:hint="eastAsia"/>
          <w:sz w:val="22"/>
          <w:szCs w:val="22"/>
        </w:rPr>
        <w:t>。。</w:t>
      </w:r>
    </w:p>
    <w:p w:rsidR="00073BDF" w:rsidRPr="00EC09E2" w:rsidRDefault="00073BDF" w:rsidP="00073BDF">
      <w:pPr>
        <w:ind w:firstLineChars="200" w:firstLine="440"/>
      </w:pPr>
      <w:r w:rsidRPr="00EC09E2">
        <w:rPr>
          <w:rFonts w:ascii="微软雅黑" w:eastAsia="微软雅黑" w:hAnsi="微软雅黑" w:hint="eastAsia"/>
          <w:b/>
          <w:sz w:val="22"/>
          <w:szCs w:val="22"/>
        </w:rPr>
        <w:t>数据</w:t>
      </w:r>
      <w:r w:rsidRPr="00EC09E2">
        <w:rPr>
          <w:rFonts w:ascii="微软雅黑" w:eastAsia="微软雅黑" w:hAnsi="微软雅黑"/>
          <w:b/>
          <w:sz w:val="22"/>
          <w:szCs w:val="22"/>
        </w:rPr>
        <w:t>流向：</w:t>
      </w:r>
      <w:r>
        <w:rPr>
          <w:rFonts w:ascii="微软雅黑" w:eastAsia="微软雅黑" w:hAnsi="微软雅黑" w:hint="eastAsia"/>
          <w:sz w:val="22"/>
          <w:szCs w:val="22"/>
        </w:rPr>
        <w:t>EC</w:t>
      </w:r>
      <w:r>
        <w:rPr>
          <w:rFonts w:ascii="微软雅黑" w:eastAsia="微软雅黑" w:hAnsi="微软雅黑"/>
          <w:sz w:val="22"/>
          <w:szCs w:val="22"/>
        </w:rPr>
        <w:t xml:space="preserve"> → GDS</w:t>
      </w:r>
      <w:r>
        <w:rPr>
          <w:rFonts w:ascii="微软雅黑" w:eastAsia="微软雅黑" w:hAnsi="微软雅黑" w:hint="eastAsia"/>
          <w:sz w:val="22"/>
          <w:szCs w:val="22"/>
        </w:rPr>
        <w:t>。</w:t>
      </w:r>
    </w:p>
    <w:p w:rsidR="00073BDF" w:rsidRDefault="00073BDF" w:rsidP="00073BDF">
      <w:pPr>
        <w:ind w:left="330" w:firstLine="90"/>
        <w:rPr>
          <w:rFonts w:ascii="微软雅黑" w:eastAsia="微软雅黑" w:hAnsi="微软雅黑"/>
          <w:sz w:val="22"/>
          <w:szCs w:val="22"/>
        </w:rPr>
      </w:pPr>
      <w:r w:rsidRPr="00B6499B">
        <w:rPr>
          <w:rFonts w:ascii="微软雅黑" w:eastAsia="微软雅黑" w:hAnsi="微软雅黑" w:hint="eastAsia"/>
          <w:b/>
          <w:sz w:val="22"/>
          <w:szCs w:val="22"/>
        </w:rPr>
        <w:t>测试结果：</w:t>
      </w:r>
      <w:r>
        <w:rPr>
          <w:rFonts w:ascii="微软雅黑" w:eastAsia="微软雅黑" w:hAnsi="微软雅黑" w:hint="eastAsia"/>
          <w:sz w:val="22"/>
          <w:szCs w:val="22"/>
        </w:rPr>
        <w:t>在10</w:t>
      </w:r>
      <w:r>
        <w:rPr>
          <w:rFonts w:ascii="微软雅黑" w:eastAsia="微软雅黑" w:hAnsi="微软雅黑"/>
          <w:sz w:val="22"/>
          <w:szCs w:val="22"/>
        </w:rPr>
        <w:t>0</w:t>
      </w:r>
      <w:r>
        <w:rPr>
          <w:rFonts w:ascii="微软雅黑" w:eastAsia="微软雅黑" w:hAnsi="微软雅黑" w:hint="eastAsia"/>
          <w:sz w:val="22"/>
          <w:szCs w:val="22"/>
        </w:rPr>
        <w:t>个</w:t>
      </w:r>
      <w:r>
        <w:rPr>
          <w:rFonts w:ascii="微软雅黑" w:eastAsia="微软雅黑" w:hAnsi="微软雅黑"/>
          <w:sz w:val="22"/>
          <w:szCs w:val="22"/>
        </w:rPr>
        <w:t>线程</w:t>
      </w:r>
      <w:r>
        <w:rPr>
          <w:rFonts w:ascii="微软雅黑" w:eastAsia="微软雅黑" w:hAnsi="微软雅黑" w:hint="eastAsia"/>
          <w:sz w:val="22"/>
          <w:szCs w:val="22"/>
        </w:rPr>
        <w:t>10秒内</w:t>
      </w:r>
      <w:r>
        <w:rPr>
          <w:rFonts w:ascii="微软雅黑" w:eastAsia="微软雅黑" w:hAnsi="微软雅黑"/>
          <w:sz w:val="22"/>
          <w:szCs w:val="22"/>
        </w:rPr>
        <w:t>启动超时时间设置3</w:t>
      </w:r>
      <w:r>
        <w:rPr>
          <w:rFonts w:ascii="微软雅黑" w:eastAsia="微软雅黑" w:hAnsi="微软雅黑" w:hint="eastAsia"/>
          <w:sz w:val="22"/>
          <w:szCs w:val="22"/>
        </w:rPr>
        <w:t>0秒</w:t>
      </w:r>
      <w:r>
        <w:rPr>
          <w:rFonts w:ascii="微软雅黑" w:eastAsia="微软雅黑" w:hAnsi="微软雅黑"/>
          <w:sz w:val="22"/>
          <w:szCs w:val="22"/>
        </w:rPr>
        <w:t>，</w:t>
      </w:r>
      <w:r>
        <w:rPr>
          <w:rFonts w:ascii="微软雅黑" w:eastAsia="微软雅黑" w:hAnsi="微软雅黑" w:hint="eastAsia"/>
          <w:sz w:val="22"/>
          <w:szCs w:val="22"/>
        </w:rPr>
        <w:t>整个测试</w:t>
      </w:r>
      <w:r>
        <w:rPr>
          <w:rFonts w:ascii="微软雅黑" w:eastAsia="微软雅黑" w:hAnsi="微软雅黑"/>
          <w:sz w:val="22"/>
          <w:szCs w:val="22"/>
        </w:rPr>
        <w:t>过程持续2</w:t>
      </w:r>
      <w:r>
        <w:rPr>
          <w:rFonts w:ascii="微软雅黑" w:eastAsia="微软雅黑" w:hAnsi="微软雅黑" w:hint="eastAsia"/>
          <w:sz w:val="22"/>
          <w:szCs w:val="22"/>
        </w:rPr>
        <w:t>0分钟</w:t>
      </w:r>
      <w:r>
        <w:rPr>
          <w:rFonts w:ascii="微软雅黑" w:eastAsia="微软雅黑" w:hAnsi="微软雅黑"/>
          <w:sz w:val="22"/>
          <w:szCs w:val="22"/>
        </w:rPr>
        <w:t>，</w:t>
      </w:r>
      <w:r>
        <w:rPr>
          <w:rFonts w:ascii="微软雅黑" w:eastAsia="微软雅黑" w:hAnsi="微软雅黑" w:hint="eastAsia"/>
          <w:sz w:val="22"/>
          <w:szCs w:val="22"/>
        </w:rPr>
        <w:t>共</w:t>
      </w:r>
      <w:r>
        <w:rPr>
          <w:rFonts w:ascii="微软雅黑" w:eastAsia="微软雅黑" w:hAnsi="微软雅黑"/>
          <w:sz w:val="22"/>
          <w:szCs w:val="22"/>
        </w:rPr>
        <w:t>请求次数34463.</w:t>
      </w:r>
      <w:r>
        <w:rPr>
          <w:rFonts w:ascii="微软雅黑" w:eastAsia="微软雅黑" w:hAnsi="微软雅黑" w:hint="eastAsia"/>
          <w:sz w:val="22"/>
          <w:szCs w:val="22"/>
        </w:rPr>
        <w:t>其中</w:t>
      </w:r>
      <w:r>
        <w:rPr>
          <w:rFonts w:ascii="微软雅黑" w:eastAsia="微软雅黑" w:hAnsi="微软雅黑"/>
          <w:sz w:val="22"/>
          <w:szCs w:val="22"/>
        </w:rPr>
        <w:t>超时的</w:t>
      </w:r>
      <w:proofErr w:type="gramStart"/>
      <w:r>
        <w:rPr>
          <w:rFonts w:ascii="微软雅黑" w:eastAsia="微软雅黑" w:hAnsi="微软雅黑"/>
          <w:sz w:val="22"/>
          <w:szCs w:val="22"/>
        </w:rPr>
        <w:t>报错占总</w:t>
      </w:r>
      <w:proofErr w:type="gramEnd"/>
      <w:r>
        <w:rPr>
          <w:rFonts w:ascii="微软雅黑" w:eastAsia="微软雅黑" w:hAnsi="微软雅黑"/>
          <w:sz w:val="22"/>
          <w:szCs w:val="22"/>
        </w:rPr>
        <w:t>请求</w:t>
      </w:r>
      <w:r>
        <w:rPr>
          <w:rFonts w:ascii="微软雅黑" w:eastAsia="微软雅黑" w:hAnsi="微软雅黑" w:hint="eastAsia"/>
          <w:sz w:val="22"/>
          <w:szCs w:val="22"/>
        </w:rPr>
        <w:t>数</w:t>
      </w:r>
      <w:r>
        <w:rPr>
          <w:rFonts w:ascii="微软雅黑" w:eastAsia="微软雅黑" w:hAnsi="微软雅黑"/>
          <w:sz w:val="22"/>
          <w:szCs w:val="22"/>
        </w:rPr>
        <w:t>的0.001%。</w:t>
      </w:r>
      <w:r w:rsidR="0049771E">
        <w:rPr>
          <w:rFonts w:ascii="微软雅黑" w:eastAsia="微软雅黑" w:hAnsi="微软雅黑" w:hint="eastAsia"/>
          <w:sz w:val="22"/>
          <w:szCs w:val="22"/>
        </w:rPr>
        <w:t>90</w:t>
      </w:r>
      <w:r w:rsidR="0049771E">
        <w:rPr>
          <w:rFonts w:ascii="微软雅黑" w:eastAsia="微软雅黑" w:hAnsi="微软雅黑"/>
          <w:sz w:val="22"/>
          <w:szCs w:val="22"/>
        </w:rPr>
        <w:t>%的</w:t>
      </w:r>
      <w:r w:rsidR="0049771E">
        <w:rPr>
          <w:rFonts w:ascii="微软雅黑" w:eastAsia="微软雅黑" w:hAnsi="微软雅黑" w:hint="eastAsia"/>
          <w:sz w:val="22"/>
          <w:szCs w:val="22"/>
        </w:rPr>
        <w:t>接口</w:t>
      </w:r>
      <w:r w:rsidR="0049771E">
        <w:rPr>
          <w:rFonts w:ascii="微软雅黑" w:eastAsia="微软雅黑" w:hAnsi="微软雅黑"/>
          <w:sz w:val="22"/>
          <w:szCs w:val="22"/>
        </w:rPr>
        <w:t>请求时间为</w:t>
      </w:r>
      <w:r w:rsidR="0049771E">
        <w:rPr>
          <w:rFonts w:ascii="微软雅黑" w:eastAsia="微软雅黑" w:hAnsi="微软雅黑" w:hint="eastAsia"/>
          <w:sz w:val="22"/>
          <w:szCs w:val="22"/>
        </w:rPr>
        <w:t>8秒</w:t>
      </w:r>
      <w:r w:rsidR="0049771E">
        <w:rPr>
          <w:rFonts w:ascii="微软雅黑" w:eastAsia="微软雅黑" w:hAnsi="微软雅黑"/>
          <w:sz w:val="22"/>
          <w:szCs w:val="22"/>
        </w:rPr>
        <w:t>。</w:t>
      </w:r>
      <w:proofErr w:type="spellStart"/>
      <w:r>
        <w:rPr>
          <w:rFonts w:ascii="微软雅黑" w:eastAsia="微软雅黑" w:hAnsi="微软雅黑" w:hint="eastAsia"/>
          <w:sz w:val="22"/>
          <w:szCs w:val="22"/>
        </w:rPr>
        <w:t>Cpu</w:t>
      </w:r>
      <w:proofErr w:type="spellEnd"/>
      <w:r>
        <w:rPr>
          <w:rFonts w:ascii="微软雅黑" w:eastAsia="微软雅黑" w:hAnsi="微软雅黑"/>
          <w:sz w:val="22"/>
          <w:szCs w:val="22"/>
        </w:rPr>
        <w:t>最高达到</w:t>
      </w:r>
      <w:r w:rsidR="0049771E">
        <w:rPr>
          <w:rFonts w:ascii="微软雅黑" w:eastAsia="微软雅黑" w:hAnsi="微软雅黑"/>
          <w:sz w:val="22"/>
          <w:szCs w:val="22"/>
        </w:rPr>
        <w:t>12.78</w:t>
      </w:r>
      <w:r>
        <w:rPr>
          <w:rFonts w:ascii="微软雅黑" w:eastAsia="微软雅黑" w:hAnsi="微软雅黑"/>
          <w:sz w:val="22"/>
          <w:szCs w:val="22"/>
        </w:rPr>
        <w:t>%。</w:t>
      </w:r>
      <w:r>
        <w:rPr>
          <w:rFonts w:ascii="微软雅黑" w:eastAsia="微软雅黑" w:hAnsi="微软雅黑" w:hint="eastAsia"/>
          <w:sz w:val="22"/>
          <w:szCs w:val="22"/>
        </w:rPr>
        <w:t>出口</w:t>
      </w:r>
      <w:r>
        <w:rPr>
          <w:rFonts w:ascii="微软雅黑" w:eastAsia="微软雅黑" w:hAnsi="微软雅黑"/>
          <w:sz w:val="22"/>
          <w:szCs w:val="22"/>
        </w:rPr>
        <w:t>带宽最高在</w:t>
      </w:r>
      <w:r>
        <w:rPr>
          <w:rFonts w:ascii="微软雅黑" w:eastAsia="微软雅黑" w:hAnsi="微软雅黑" w:hint="eastAsia"/>
          <w:sz w:val="22"/>
          <w:szCs w:val="22"/>
        </w:rPr>
        <w:t>3.</w:t>
      </w:r>
      <w:r w:rsidR="005226C1">
        <w:rPr>
          <w:rFonts w:ascii="微软雅黑" w:eastAsia="微软雅黑" w:hAnsi="微软雅黑"/>
          <w:sz w:val="22"/>
          <w:szCs w:val="22"/>
        </w:rPr>
        <w:t>872</w:t>
      </w:r>
      <w:r>
        <w:rPr>
          <w:rFonts w:ascii="微软雅黑" w:eastAsia="微软雅黑" w:hAnsi="微软雅黑"/>
          <w:sz w:val="22"/>
          <w:szCs w:val="22"/>
        </w:rPr>
        <w:t>M</w:t>
      </w:r>
      <w:r>
        <w:rPr>
          <w:rFonts w:ascii="微软雅黑" w:eastAsia="微软雅黑" w:hAnsi="微软雅黑" w:hint="eastAsia"/>
          <w:sz w:val="22"/>
          <w:szCs w:val="22"/>
        </w:rPr>
        <w:t>，</w:t>
      </w:r>
      <w:r>
        <w:rPr>
          <w:rFonts w:ascii="微软雅黑" w:eastAsia="微软雅黑" w:hAnsi="微软雅黑"/>
          <w:sz w:val="22"/>
          <w:szCs w:val="22"/>
        </w:rPr>
        <w:t>入口带宽最高在</w:t>
      </w:r>
      <w:r w:rsidR="005226C1">
        <w:rPr>
          <w:rFonts w:ascii="微软雅黑" w:eastAsia="微软雅黑" w:hAnsi="微软雅黑"/>
          <w:sz w:val="22"/>
          <w:szCs w:val="22"/>
        </w:rPr>
        <w:t>1.227M</w:t>
      </w:r>
    </w:p>
    <w:tbl>
      <w:tblPr>
        <w:tblW w:w="18600" w:type="dxa"/>
        <w:tblBorders>
          <w:top w:val="single" w:sz="6" w:space="0" w:color="CDCDCD"/>
          <w:left w:val="single" w:sz="6" w:space="0" w:color="CDCDCD"/>
          <w:bottom w:val="single" w:sz="2" w:space="0" w:color="CDCDCD"/>
          <w:right w:val="single" w:sz="2" w:space="0" w:color="CDCDCD"/>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1638"/>
        <w:gridCol w:w="1124"/>
        <w:gridCol w:w="1264"/>
        <w:gridCol w:w="1609"/>
        <w:gridCol w:w="1401"/>
        <w:gridCol w:w="1507"/>
        <w:gridCol w:w="1507"/>
        <w:gridCol w:w="1836"/>
        <w:gridCol w:w="1594"/>
        <w:gridCol w:w="1427"/>
        <w:gridCol w:w="1154"/>
        <w:gridCol w:w="1234"/>
      </w:tblGrid>
      <w:tr w:rsidR="005226C1" w:rsidRPr="005226C1" w:rsidTr="00E60B61">
        <w:trPr>
          <w:trHeight w:val="450"/>
          <w:tblHeader/>
        </w:trPr>
        <w:tc>
          <w:tcPr>
            <w:tcW w:w="1305" w:type="dxa"/>
            <w:tcBorders>
              <w:top w:val="nil"/>
              <w:left w:val="single" w:sz="6" w:space="0" w:color="DDDDDD"/>
              <w:bottom w:val="single" w:sz="12" w:space="0" w:color="DDDDDD"/>
              <w:right w:val="single" w:sz="6" w:space="0" w:color="DDDDDD"/>
            </w:tcBorders>
            <w:shd w:val="clear" w:color="auto" w:fill="9FBFDF"/>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lastRenderedPageBreak/>
              <w:t>Label</w:t>
            </w:r>
          </w:p>
        </w:tc>
        <w:tc>
          <w:tcPr>
            <w:tcW w:w="1638"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#Samples</w:t>
            </w:r>
          </w:p>
        </w:tc>
        <w:tc>
          <w:tcPr>
            <w:tcW w:w="112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KO</w:t>
            </w:r>
          </w:p>
        </w:tc>
        <w:tc>
          <w:tcPr>
            <w:tcW w:w="126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Error %</w:t>
            </w:r>
          </w:p>
        </w:tc>
        <w:tc>
          <w:tcPr>
            <w:tcW w:w="1609"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Average response time</w:t>
            </w:r>
          </w:p>
        </w:tc>
        <w:tc>
          <w:tcPr>
            <w:tcW w:w="1401"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90th </w:t>
            </w:r>
            <w:proofErr w:type="spellStart"/>
            <w:r w:rsidRPr="005226C1">
              <w:rPr>
                <w:rFonts w:ascii="Arial" w:hAnsi="Arial" w:cs="Arial"/>
                <w:b/>
                <w:bCs/>
                <w:color w:val="000000"/>
                <w:kern w:val="0"/>
                <w:sz w:val="18"/>
                <w:szCs w:val="18"/>
              </w:rPr>
              <w:t>pct</w:t>
            </w:r>
            <w:proofErr w:type="spellEnd"/>
          </w:p>
        </w:tc>
        <w:tc>
          <w:tcPr>
            <w:tcW w:w="1507"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95th </w:t>
            </w:r>
            <w:proofErr w:type="spellStart"/>
            <w:r w:rsidRPr="005226C1">
              <w:rPr>
                <w:rFonts w:ascii="Arial" w:hAnsi="Arial" w:cs="Arial"/>
                <w:b/>
                <w:bCs/>
                <w:color w:val="000000"/>
                <w:kern w:val="0"/>
                <w:sz w:val="18"/>
                <w:szCs w:val="18"/>
              </w:rPr>
              <w:t>pct</w:t>
            </w:r>
            <w:proofErr w:type="spellEnd"/>
          </w:p>
        </w:tc>
        <w:tc>
          <w:tcPr>
            <w:tcW w:w="1507"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 xml:space="preserve">99th </w:t>
            </w:r>
            <w:proofErr w:type="spellStart"/>
            <w:r w:rsidRPr="005226C1">
              <w:rPr>
                <w:rFonts w:ascii="Arial" w:hAnsi="Arial" w:cs="Arial"/>
                <w:b/>
                <w:bCs/>
                <w:color w:val="000000"/>
                <w:kern w:val="0"/>
                <w:sz w:val="18"/>
                <w:szCs w:val="18"/>
              </w:rPr>
              <w:t>pct</w:t>
            </w:r>
            <w:proofErr w:type="spellEnd"/>
          </w:p>
        </w:tc>
        <w:tc>
          <w:tcPr>
            <w:tcW w:w="1836"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Throughput</w:t>
            </w:r>
          </w:p>
        </w:tc>
        <w:tc>
          <w:tcPr>
            <w:tcW w:w="159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Received KB/sec</w:t>
            </w:r>
          </w:p>
        </w:tc>
        <w:tc>
          <w:tcPr>
            <w:tcW w:w="1427"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Sent KB/sec</w:t>
            </w:r>
          </w:p>
        </w:tc>
        <w:tc>
          <w:tcPr>
            <w:tcW w:w="115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Min</w:t>
            </w:r>
          </w:p>
        </w:tc>
        <w:tc>
          <w:tcPr>
            <w:tcW w:w="123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5226C1" w:rsidRPr="005226C1" w:rsidRDefault="005226C1" w:rsidP="005226C1">
            <w:pPr>
              <w:widowControl/>
              <w:snapToGrid/>
              <w:spacing w:before="150" w:after="225" w:line="240" w:lineRule="auto"/>
              <w:jc w:val="center"/>
              <w:rPr>
                <w:rFonts w:ascii="Arial" w:hAnsi="Arial" w:cs="Arial"/>
                <w:b/>
                <w:bCs/>
                <w:color w:val="000000"/>
                <w:kern w:val="0"/>
                <w:sz w:val="18"/>
                <w:szCs w:val="18"/>
              </w:rPr>
            </w:pPr>
            <w:r w:rsidRPr="005226C1">
              <w:rPr>
                <w:rFonts w:ascii="Arial" w:hAnsi="Arial" w:cs="Arial"/>
                <w:b/>
                <w:bCs/>
                <w:color w:val="000000"/>
                <w:kern w:val="0"/>
                <w:sz w:val="18"/>
                <w:szCs w:val="18"/>
              </w:rPr>
              <w:t>Max</w:t>
            </w:r>
          </w:p>
        </w:tc>
      </w:tr>
      <w:tr w:rsidR="005226C1" w:rsidRPr="005226C1" w:rsidTr="00E60B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34463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2779.44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8006.00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8695.95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16495.94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28.55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268.17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29.64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b/>
                <w:bCs/>
                <w:color w:val="3D3D3D"/>
                <w:kern w:val="0"/>
              </w:rPr>
            </w:pPr>
            <w:r w:rsidRPr="005226C1">
              <w:rPr>
                <w:rFonts w:ascii="Helvetica" w:hAnsi="Helvetica" w:cs="Helvetica"/>
                <w:b/>
                <w:bCs/>
                <w:color w:val="3D3D3D"/>
                <w:kern w:val="0"/>
              </w:rPr>
              <w:t>24573</w:t>
            </w:r>
          </w:p>
        </w:tc>
      </w:tr>
      <w:tr w:rsidR="005226C1" w:rsidRPr="005226C1" w:rsidTr="00E60B61">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价格日历</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17192</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186.83</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85.00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6895.14</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14.27</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202.28</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13.89</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68</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13672</w:t>
            </w:r>
          </w:p>
        </w:tc>
      </w:tr>
      <w:tr w:rsidR="005226C1" w:rsidRPr="005226C1" w:rsidTr="00E60B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航班查询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17271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5360.18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8917.00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12660.60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18305.96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14.31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66.28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15.77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797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26C1" w:rsidRPr="005226C1" w:rsidRDefault="005226C1" w:rsidP="005226C1">
            <w:pPr>
              <w:widowControl/>
              <w:snapToGrid/>
              <w:spacing w:before="150" w:after="225" w:line="240" w:lineRule="auto"/>
              <w:jc w:val="left"/>
              <w:rPr>
                <w:rFonts w:ascii="Helvetica" w:hAnsi="Helvetica" w:cs="Helvetica"/>
                <w:color w:val="3D3D3D"/>
                <w:kern w:val="0"/>
              </w:rPr>
            </w:pPr>
            <w:r w:rsidRPr="005226C1">
              <w:rPr>
                <w:rFonts w:ascii="Helvetica" w:hAnsi="Helvetica" w:cs="Helvetica"/>
                <w:color w:val="3D3D3D"/>
                <w:kern w:val="0"/>
              </w:rPr>
              <w:t>24573</w:t>
            </w:r>
          </w:p>
        </w:tc>
      </w:tr>
    </w:tbl>
    <w:p w:rsidR="00073BDF" w:rsidRDefault="00E60B61" w:rsidP="00073BDF">
      <w:r>
        <w:rPr>
          <w:noProof/>
        </w:rPr>
        <w:drawing>
          <wp:inline distT="0" distB="0" distL="0" distR="0" wp14:anchorId="2E440481" wp14:editId="4542B999">
            <wp:extent cx="6559826" cy="334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8139" cy="3366397"/>
                    </a:xfrm>
                    <a:prstGeom prst="rect">
                      <a:avLst/>
                    </a:prstGeom>
                  </pic:spPr>
                </pic:pic>
              </a:graphicData>
            </a:graphic>
          </wp:inline>
        </w:drawing>
      </w:r>
    </w:p>
    <w:p w:rsidR="001D26D3" w:rsidRPr="00073BDF" w:rsidRDefault="001D26D3" w:rsidP="00073BDF">
      <w:r>
        <w:rPr>
          <w:noProof/>
        </w:rPr>
        <w:lastRenderedPageBreak/>
        <w:drawing>
          <wp:inline distT="0" distB="0" distL="0" distR="0" wp14:anchorId="15EE10C5" wp14:editId="348CE173">
            <wp:extent cx="6483212" cy="3352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7251" cy="3359554"/>
                    </a:xfrm>
                    <a:prstGeom prst="rect">
                      <a:avLst/>
                    </a:prstGeom>
                  </pic:spPr>
                </pic:pic>
              </a:graphicData>
            </a:graphic>
          </wp:inline>
        </w:drawing>
      </w:r>
    </w:p>
    <w:p w:rsidR="00AF52DC" w:rsidRDefault="00AF52DC" w:rsidP="00AF52DC">
      <w:pPr>
        <w:pStyle w:val="20"/>
        <w:numPr>
          <w:ilvl w:val="0"/>
          <w:numId w:val="0"/>
        </w:numPr>
        <w:spacing w:line="240" w:lineRule="auto"/>
        <w:ind w:left="284"/>
        <w:rPr>
          <w:rFonts w:ascii="微软雅黑" w:eastAsia="微软雅黑" w:hAnsi="微软雅黑"/>
          <w:sz w:val="28"/>
          <w:szCs w:val="28"/>
        </w:rPr>
      </w:pPr>
      <w:bookmarkStart w:id="19" w:name="_Toc514837575"/>
      <w:r w:rsidRPr="00AF52DC">
        <w:rPr>
          <w:rFonts w:ascii="微软雅黑" w:eastAsia="微软雅黑" w:hAnsi="微软雅黑"/>
          <w:sz w:val="28"/>
          <w:szCs w:val="28"/>
        </w:rPr>
        <w:t>4.4</w:t>
      </w:r>
      <w:r w:rsidRPr="00AF52DC">
        <w:rPr>
          <w:rFonts w:ascii="微软雅黑" w:eastAsia="微软雅黑" w:hAnsi="微软雅黑" w:hint="eastAsia"/>
          <w:sz w:val="28"/>
          <w:szCs w:val="28"/>
        </w:rPr>
        <w:t>测试</w:t>
      </w:r>
      <w:r w:rsidRPr="00AF52DC">
        <w:rPr>
          <w:rFonts w:ascii="微软雅黑" w:eastAsia="微软雅黑" w:hAnsi="微软雅黑"/>
          <w:sz w:val="28"/>
          <w:szCs w:val="28"/>
        </w:rPr>
        <w:t>场景：</w:t>
      </w:r>
      <w:r w:rsidRPr="00AF52DC">
        <w:rPr>
          <w:rFonts w:ascii="微软雅黑" w:eastAsia="微软雅黑" w:hAnsi="微软雅黑" w:hint="eastAsia"/>
          <w:sz w:val="28"/>
          <w:szCs w:val="28"/>
        </w:rPr>
        <w:t>200个</w:t>
      </w:r>
      <w:r w:rsidRPr="00AF52DC">
        <w:rPr>
          <w:rFonts w:ascii="微软雅黑" w:eastAsia="微软雅黑" w:hAnsi="微软雅黑"/>
          <w:sz w:val="28"/>
          <w:szCs w:val="28"/>
        </w:rPr>
        <w:t>线程的请求</w:t>
      </w:r>
      <w:bookmarkEnd w:id="19"/>
    </w:p>
    <w:p w:rsidR="00AC0559" w:rsidRDefault="00AC0559" w:rsidP="00AC0559">
      <w:pPr>
        <w:ind w:left="330" w:firstLine="90"/>
        <w:rPr>
          <w:rFonts w:ascii="微软雅黑" w:eastAsia="微软雅黑" w:hAnsi="微软雅黑"/>
          <w:sz w:val="22"/>
          <w:szCs w:val="22"/>
        </w:rPr>
      </w:pPr>
      <w:r>
        <w:rPr>
          <w:rFonts w:ascii="微软雅黑" w:eastAsia="微软雅黑" w:hAnsi="微软雅黑" w:hint="eastAsia"/>
          <w:b/>
          <w:sz w:val="22"/>
          <w:szCs w:val="22"/>
        </w:rPr>
        <w:t>压力</w:t>
      </w:r>
      <w:r w:rsidRPr="00EC09E2">
        <w:rPr>
          <w:rFonts w:ascii="微软雅黑" w:eastAsia="微软雅黑" w:hAnsi="微软雅黑"/>
          <w:b/>
          <w:sz w:val="22"/>
          <w:szCs w:val="22"/>
        </w:rPr>
        <w:t>测试：</w:t>
      </w:r>
      <w:r w:rsidRPr="001A23BC">
        <w:rPr>
          <w:rFonts w:ascii="微软雅黑" w:eastAsia="微软雅黑" w:hAnsi="微软雅黑" w:hint="eastAsia"/>
          <w:sz w:val="22"/>
          <w:szCs w:val="22"/>
        </w:rPr>
        <w:t>主要</w:t>
      </w:r>
      <w:r w:rsidRPr="001A23BC">
        <w:rPr>
          <w:rFonts w:ascii="微软雅黑" w:eastAsia="微软雅黑" w:hAnsi="微软雅黑"/>
          <w:sz w:val="22"/>
          <w:szCs w:val="22"/>
        </w:rPr>
        <w:t>测试</w:t>
      </w:r>
      <w:r>
        <w:rPr>
          <w:rFonts w:ascii="微软雅黑" w:eastAsia="微软雅黑" w:hAnsi="微软雅黑" w:hint="eastAsia"/>
          <w:sz w:val="22"/>
          <w:szCs w:val="22"/>
        </w:rPr>
        <w:t>单台</w:t>
      </w:r>
      <w:r>
        <w:rPr>
          <w:rFonts w:ascii="微软雅黑" w:eastAsia="微软雅黑" w:hAnsi="微软雅黑"/>
          <w:sz w:val="22"/>
          <w:szCs w:val="22"/>
        </w:rPr>
        <w:t>机器</w:t>
      </w:r>
      <w:r>
        <w:rPr>
          <w:rFonts w:ascii="微软雅黑" w:eastAsia="微软雅黑" w:hAnsi="微软雅黑" w:hint="eastAsia"/>
          <w:sz w:val="22"/>
          <w:szCs w:val="22"/>
        </w:rPr>
        <w:t>在</w:t>
      </w:r>
      <w:r>
        <w:rPr>
          <w:rFonts w:ascii="微软雅黑" w:eastAsia="微软雅黑" w:hAnsi="微软雅黑"/>
          <w:sz w:val="22"/>
          <w:szCs w:val="22"/>
        </w:rPr>
        <w:t>200</w:t>
      </w:r>
      <w:r>
        <w:rPr>
          <w:rFonts w:ascii="微软雅黑" w:eastAsia="微软雅黑" w:hAnsi="微软雅黑" w:hint="eastAsia"/>
          <w:sz w:val="22"/>
          <w:szCs w:val="22"/>
        </w:rPr>
        <w:t>个</w:t>
      </w:r>
      <w:r>
        <w:rPr>
          <w:rFonts w:ascii="微软雅黑" w:eastAsia="微软雅黑" w:hAnsi="微软雅黑"/>
          <w:sz w:val="22"/>
          <w:szCs w:val="22"/>
        </w:rPr>
        <w:t>并发下的处理能力</w:t>
      </w:r>
      <w:r>
        <w:rPr>
          <w:rFonts w:ascii="微软雅黑" w:eastAsia="微软雅黑" w:hAnsi="微软雅黑" w:hint="eastAsia"/>
          <w:sz w:val="22"/>
          <w:szCs w:val="22"/>
        </w:rPr>
        <w:t>。。</w:t>
      </w:r>
    </w:p>
    <w:p w:rsidR="00AC0559" w:rsidRPr="00EC09E2" w:rsidRDefault="00AC0559" w:rsidP="00AC0559">
      <w:pPr>
        <w:ind w:firstLineChars="200" w:firstLine="440"/>
      </w:pPr>
      <w:r w:rsidRPr="00EC09E2">
        <w:rPr>
          <w:rFonts w:ascii="微软雅黑" w:eastAsia="微软雅黑" w:hAnsi="微软雅黑" w:hint="eastAsia"/>
          <w:b/>
          <w:sz w:val="22"/>
          <w:szCs w:val="22"/>
        </w:rPr>
        <w:t>数据</w:t>
      </w:r>
      <w:r w:rsidRPr="00EC09E2">
        <w:rPr>
          <w:rFonts w:ascii="微软雅黑" w:eastAsia="微软雅黑" w:hAnsi="微软雅黑"/>
          <w:b/>
          <w:sz w:val="22"/>
          <w:szCs w:val="22"/>
        </w:rPr>
        <w:t>流向：</w:t>
      </w:r>
      <w:r>
        <w:rPr>
          <w:rFonts w:ascii="微软雅黑" w:eastAsia="微软雅黑" w:hAnsi="微软雅黑" w:hint="eastAsia"/>
          <w:sz w:val="22"/>
          <w:szCs w:val="22"/>
        </w:rPr>
        <w:t>EC</w:t>
      </w:r>
      <w:r>
        <w:rPr>
          <w:rFonts w:ascii="微软雅黑" w:eastAsia="微软雅黑" w:hAnsi="微软雅黑"/>
          <w:sz w:val="22"/>
          <w:szCs w:val="22"/>
        </w:rPr>
        <w:t xml:space="preserve"> → GDS</w:t>
      </w:r>
      <w:r>
        <w:rPr>
          <w:rFonts w:ascii="微软雅黑" w:eastAsia="微软雅黑" w:hAnsi="微软雅黑" w:hint="eastAsia"/>
          <w:sz w:val="22"/>
          <w:szCs w:val="22"/>
        </w:rPr>
        <w:t>。</w:t>
      </w:r>
    </w:p>
    <w:p w:rsidR="00AC0559" w:rsidRDefault="00AC0559" w:rsidP="00AC0559">
      <w:pPr>
        <w:ind w:left="330" w:firstLine="90"/>
        <w:rPr>
          <w:rFonts w:ascii="微软雅黑" w:eastAsia="微软雅黑" w:hAnsi="微软雅黑"/>
          <w:sz w:val="22"/>
          <w:szCs w:val="22"/>
        </w:rPr>
      </w:pPr>
      <w:r w:rsidRPr="00B6499B">
        <w:rPr>
          <w:rFonts w:ascii="微软雅黑" w:eastAsia="微软雅黑" w:hAnsi="微软雅黑" w:hint="eastAsia"/>
          <w:b/>
          <w:sz w:val="22"/>
          <w:szCs w:val="22"/>
        </w:rPr>
        <w:t>测试结果：</w:t>
      </w:r>
      <w:r>
        <w:rPr>
          <w:rFonts w:ascii="微软雅黑" w:eastAsia="微软雅黑" w:hAnsi="微软雅黑" w:hint="eastAsia"/>
          <w:sz w:val="22"/>
          <w:szCs w:val="22"/>
        </w:rPr>
        <w:t>在</w:t>
      </w:r>
      <w:r w:rsidR="006E1ED9">
        <w:rPr>
          <w:rFonts w:ascii="微软雅黑" w:eastAsia="微软雅黑" w:hAnsi="微软雅黑"/>
          <w:sz w:val="22"/>
          <w:szCs w:val="22"/>
        </w:rPr>
        <w:t>200</w:t>
      </w:r>
      <w:r>
        <w:rPr>
          <w:rFonts w:ascii="微软雅黑" w:eastAsia="微软雅黑" w:hAnsi="微软雅黑" w:hint="eastAsia"/>
          <w:sz w:val="22"/>
          <w:szCs w:val="22"/>
        </w:rPr>
        <w:t>个</w:t>
      </w:r>
      <w:r>
        <w:rPr>
          <w:rFonts w:ascii="微软雅黑" w:eastAsia="微软雅黑" w:hAnsi="微软雅黑"/>
          <w:sz w:val="22"/>
          <w:szCs w:val="22"/>
        </w:rPr>
        <w:t>线程</w:t>
      </w:r>
      <w:r w:rsidR="006E1ED9">
        <w:rPr>
          <w:rFonts w:ascii="微软雅黑" w:eastAsia="微软雅黑" w:hAnsi="微软雅黑"/>
          <w:sz w:val="22"/>
          <w:szCs w:val="22"/>
        </w:rPr>
        <w:t>30</w:t>
      </w:r>
      <w:r>
        <w:rPr>
          <w:rFonts w:ascii="微软雅黑" w:eastAsia="微软雅黑" w:hAnsi="微软雅黑" w:hint="eastAsia"/>
          <w:sz w:val="22"/>
          <w:szCs w:val="22"/>
        </w:rPr>
        <w:t>秒内</w:t>
      </w:r>
      <w:r>
        <w:rPr>
          <w:rFonts w:ascii="微软雅黑" w:eastAsia="微软雅黑" w:hAnsi="微软雅黑"/>
          <w:sz w:val="22"/>
          <w:szCs w:val="22"/>
        </w:rPr>
        <w:t>启动超时时间设置</w:t>
      </w:r>
      <w:r w:rsidR="006E1ED9">
        <w:rPr>
          <w:rFonts w:ascii="微软雅黑" w:eastAsia="微软雅黑" w:hAnsi="微软雅黑"/>
          <w:sz w:val="22"/>
          <w:szCs w:val="22"/>
        </w:rPr>
        <w:t>6</w:t>
      </w:r>
      <w:r>
        <w:rPr>
          <w:rFonts w:ascii="微软雅黑" w:eastAsia="微软雅黑" w:hAnsi="微软雅黑" w:hint="eastAsia"/>
          <w:sz w:val="22"/>
          <w:szCs w:val="22"/>
        </w:rPr>
        <w:t>0秒</w:t>
      </w:r>
      <w:r>
        <w:rPr>
          <w:rFonts w:ascii="微软雅黑" w:eastAsia="微软雅黑" w:hAnsi="微软雅黑"/>
          <w:sz w:val="22"/>
          <w:szCs w:val="22"/>
        </w:rPr>
        <w:t>，</w:t>
      </w:r>
      <w:r>
        <w:rPr>
          <w:rFonts w:ascii="微软雅黑" w:eastAsia="微软雅黑" w:hAnsi="微软雅黑" w:hint="eastAsia"/>
          <w:sz w:val="22"/>
          <w:szCs w:val="22"/>
        </w:rPr>
        <w:t>整个测试</w:t>
      </w:r>
      <w:r>
        <w:rPr>
          <w:rFonts w:ascii="微软雅黑" w:eastAsia="微软雅黑" w:hAnsi="微软雅黑"/>
          <w:sz w:val="22"/>
          <w:szCs w:val="22"/>
        </w:rPr>
        <w:t>过程持续2</w:t>
      </w:r>
      <w:r>
        <w:rPr>
          <w:rFonts w:ascii="微软雅黑" w:eastAsia="微软雅黑" w:hAnsi="微软雅黑" w:hint="eastAsia"/>
          <w:sz w:val="22"/>
          <w:szCs w:val="22"/>
        </w:rPr>
        <w:t>0分钟</w:t>
      </w:r>
      <w:r>
        <w:rPr>
          <w:rFonts w:ascii="微软雅黑" w:eastAsia="微软雅黑" w:hAnsi="微软雅黑"/>
          <w:sz w:val="22"/>
          <w:szCs w:val="22"/>
        </w:rPr>
        <w:t>，</w:t>
      </w:r>
      <w:r>
        <w:rPr>
          <w:rFonts w:ascii="微软雅黑" w:eastAsia="微软雅黑" w:hAnsi="微软雅黑" w:hint="eastAsia"/>
          <w:sz w:val="22"/>
          <w:szCs w:val="22"/>
        </w:rPr>
        <w:t>共</w:t>
      </w:r>
      <w:r>
        <w:rPr>
          <w:rFonts w:ascii="微软雅黑" w:eastAsia="微软雅黑" w:hAnsi="微软雅黑"/>
          <w:sz w:val="22"/>
          <w:szCs w:val="22"/>
        </w:rPr>
        <w:t>请求次数</w:t>
      </w:r>
      <w:r w:rsidR="006E1ED9">
        <w:rPr>
          <w:rFonts w:ascii="微软雅黑" w:eastAsia="微软雅黑" w:hAnsi="微软雅黑"/>
          <w:sz w:val="22"/>
          <w:szCs w:val="22"/>
        </w:rPr>
        <w:t>34775</w:t>
      </w:r>
      <w:r>
        <w:rPr>
          <w:rFonts w:ascii="微软雅黑" w:eastAsia="微软雅黑" w:hAnsi="微软雅黑"/>
          <w:sz w:val="22"/>
          <w:szCs w:val="22"/>
        </w:rPr>
        <w:t>.</w:t>
      </w:r>
      <w:r>
        <w:rPr>
          <w:rFonts w:ascii="微软雅黑" w:eastAsia="微软雅黑" w:hAnsi="微软雅黑" w:hint="eastAsia"/>
          <w:sz w:val="22"/>
          <w:szCs w:val="22"/>
        </w:rPr>
        <w:t>其中</w:t>
      </w:r>
      <w:r>
        <w:rPr>
          <w:rFonts w:ascii="微软雅黑" w:eastAsia="微软雅黑" w:hAnsi="微软雅黑"/>
          <w:sz w:val="22"/>
          <w:szCs w:val="22"/>
        </w:rPr>
        <w:t>超时的</w:t>
      </w:r>
      <w:proofErr w:type="gramStart"/>
      <w:r>
        <w:rPr>
          <w:rFonts w:ascii="微软雅黑" w:eastAsia="微软雅黑" w:hAnsi="微软雅黑"/>
          <w:sz w:val="22"/>
          <w:szCs w:val="22"/>
        </w:rPr>
        <w:t>报错占总</w:t>
      </w:r>
      <w:proofErr w:type="gramEnd"/>
      <w:r>
        <w:rPr>
          <w:rFonts w:ascii="微软雅黑" w:eastAsia="微软雅黑" w:hAnsi="微软雅黑"/>
          <w:sz w:val="22"/>
          <w:szCs w:val="22"/>
        </w:rPr>
        <w:t>请求</w:t>
      </w:r>
      <w:r>
        <w:rPr>
          <w:rFonts w:ascii="微软雅黑" w:eastAsia="微软雅黑" w:hAnsi="微软雅黑" w:hint="eastAsia"/>
          <w:sz w:val="22"/>
          <w:szCs w:val="22"/>
        </w:rPr>
        <w:t>数</w:t>
      </w:r>
      <w:r>
        <w:rPr>
          <w:rFonts w:ascii="微软雅黑" w:eastAsia="微软雅黑" w:hAnsi="微软雅黑"/>
          <w:sz w:val="22"/>
          <w:szCs w:val="22"/>
        </w:rPr>
        <w:t>的</w:t>
      </w:r>
      <w:r w:rsidR="006E1ED9">
        <w:rPr>
          <w:rFonts w:ascii="微软雅黑" w:eastAsia="微软雅黑" w:hAnsi="微软雅黑"/>
          <w:sz w:val="22"/>
          <w:szCs w:val="22"/>
        </w:rPr>
        <w:t>0.03</w:t>
      </w:r>
      <w:r>
        <w:rPr>
          <w:rFonts w:ascii="微软雅黑" w:eastAsia="微软雅黑" w:hAnsi="微软雅黑"/>
          <w:sz w:val="22"/>
          <w:szCs w:val="22"/>
        </w:rPr>
        <w:t>%。</w:t>
      </w:r>
      <w:r>
        <w:rPr>
          <w:rFonts w:ascii="微软雅黑" w:eastAsia="微软雅黑" w:hAnsi="微软雅黑" w:hint="eastAsia"/>
          <w:sz w:val="22"/>
          <w:szCs w:val="22"/>
        </w:rPr>
        <w:t>90</w:t>
      </w:r>
      <w:r>
        <w:rPr>
          <w:rFonts w:ascii="微软雅黑" w:eastAsia="微软雅黑" w:hAnsi="微软雅黑"/>
          <w:sz w:val="22"/>
          <w:szCs w:val="22"/>
        </w:rPr>
        <w:t>%的</w:t>
      </w:r>
      <w:r>
        <w:rPr>
          <w:rFonts w:ascii="微软雅黑" w:eastAsia="微软雅黑" w:hAnsi="微软雅黑" w:hint="eastAsia"/>
          <w:sz w:val="22"/>
          <w:szCs w:val="22"/>
        </w:rPr>
        <w:t>接口</w:t>
      </w:r>
      <w:r>
        <w:rPr>
          <w:rFonts w:ascii="微软雅黑" w:eastAsia="微软雅黑" w:hAnsi="微软雅黑"/>
          <w:sz w:val="22"/>
          <w:szCs w:val="22"/>
        </w:rPr>
        <w:t>请求时间为</w:t>
      </w:r>
      <w:r w:rsidR="006E1ED9">
        <w:rPr>
          <w:rFonts w:ascii="微软雅黑" w:eastAsia="微软雅黑" w:hAnsi="微软雅黑"/>
          <w:sz w:val="22"/>
          <w:szCs w:val="22"/>
        </w:rPr>
        <w:t>20</w:t>
      </w:r>
      <w:r>
        <w:rPr>
          <w:rFonts w:ascii="微软雅黑" w:eastAsia="微软雅黑" w:hAnsi="微软雅黑" w:hint="eastAsia"/>
          <w:sz w:val="22"/>
          <w:szCs w:val="22"/>
        </w:rPr>
        <w:t>秒</w:t>
      </w:r>
      <w:r>
        <w:rPr>
          <w:rFonts w:ascii="微软雅黑" w:eastAsia="微软雅黑" w:hAnsi="微软雅黑"/>
          <w:sz w:val="22"/>
          <w:szCs w:val="22"/>
        </w:rPr>
        <w:t>。</w:t>
      </w:r>
      <w:proofErr w:type="spellStart"/>
      <w:r>
        <w:rPr>
          <w:rFonts w:ascii="微软雅黑" w:eastAsia="微软雅黑" w:hAnsi="微软雅黑" w:hint="eastAsia"/>
          <w:sz w:val="22"/>
          <w:szCs w:val="22"/>
        </w:rPr>
        <w:t>Cpu</w:t>
      </w:r>
      <w:proofErr w:type="spellEnd"/>
      <w:r>
        <w:rPr>
          <w:rFonts w:ascii="微软雅黑" w:eastAsia="微软雅黑" w:hAnsi="微软雅黑"/>
          <w:sz w:val="22"/>
          <w:szCs w:val="22"/>
        </w:rPr>
        <w:t>最高达到12</w:t>
      </w:r>
      <w:r w:rsidR="006E1ED9">
        <w:rPr>
          <w:rFonts w:ascii="微软雅黑" w:eastAsia="微软雅黑" w:hAnsi="微软雅黑"/>
          <w:sz w:val="22"/>
          <w:szCs w:val="22"/>
        </w:rPr>
        <w:t>.40</w:t>
      </w:r>
      <w:r>
        <w:rPr>
          <w:rFonts w:ascii="微软雅黑" w:eastAsia="微软雅黑" w:hAnsi="微软雅黑"/>
          <w:sz w:val="22"/>
          <w:szCs w:val="22"/>
        </w:rPr>
        <w:t>%。</w:t>
      </w:r>
      <w:r>
        <w:rPr>
          <w:rFonts w:ascii="微软雅黑" w:eastAsia="微软雅黑" w:hAnsi="微软雅黑" w:hint="eastAsia"/>
          <w:sz w:val="22"/>
          <w:szCs w:val="22"/>
        </w:rPr>
        <w:t>出口</w:t>
      </w:r>
      <w:r>
        <w:rPr>
          <w:rFonts w:ascii="微软雅黑" w:eastAsia="微软雅黑" w:hAnsi="微软雅黑"/>
          <w:sz w:val="22"/>
          <w:szCs w:val="22"/>
        </w:rPr>
        <w:t>带宽最高在</w:t>
      </w:r>
      <w:r>
        <w:rPr>
          <w:rFonts w:ascii="微软雅黑" w:eastAsia="微软雅黑" w:hAnsi="微软雅黑" w:hint="eastAsia"/>
          <w:sz w:val="22"/>
          <w:szCs w:val="22"/>
        </w:rPr>
        <w:t>3.</w:t>
      </w:r>
      <w:r w:rsidR="006E1ED9">
        <w:rPr>
          <w:rFonts w:ascii="微软雅黑" w:eastAsia="微软雅黑" w:hAnsi="微软雅黑"/>
          <w:sz w:val="22"/>
          <w:szCs w:val="22"/>
        </w:rPr>
        <w:t>980</w:t>
      </w:r>
      <w:r>
        <w:rPr>
          <w:rFonts w:ascii="微软雅黑" w:eastAsia="微软雅黑" w:hAnsi="微软雅黑"/>
          <w:sz w:val="22"/>
          <w:szCs w:val="22"/>
        </w:rPr>
        <w:t>M</w:t>
      </w:r>
      <w:r>
        <w:rPr>
          <w:rFonts w:ascii="微软雅黑" w:eastAsia="微软雅黑" w:hAnsi="微软雅黑" w:hint="eastAsia"/>
          <w:sz w:val="22"/>
          <w:szCs w:val="22"/>
        </w:rPr>
        <w:t>，</w:t>
      </w:r>
      <w:r>
        <w:rPr>
          <w:rFonts w:ascii="微软雅黑" w:eastAsia="微软雅黑" w:hAnsi="微软雅黑"/>
          <w:sz w:val="22"/>
          <w:szCs w:val="22"/>
        </w:rPr>
        <w:t>入口带宽最高在1.</w:t>
      </w:r>
      <w:r w:rsidR="006E1ED9">
        <w:rPr>
          <w:rFonts w:ascii="微软雅黑" w:eastAsia="微软雅黑" w:hAnsi="微软雅黑"/>
          <w:sz w:val="22"/>
          <w:szCs w:val="22"/>
        </w:rPr>
        <w:t>283</w:t>
      </w:r>
      <w:r>
        <w:rPr>
          <w:rFonts w:ascii="微软雅黑" w:eastAsia="微软雅黑" w:hAnsi="微软雅黑"/>
          <w:sz w:val="22"/>
          <w:szCs w:val="22"/>
        </w:rPr>
        <w:t>M</w:t>
      </w:r>
    </w:p>
    <w:tbl>
      <w:tblPr>
        <w:tblW w:w="18600" w:type="dxa"/>
        <w:tblBorders>
          <w:top w:val="single" w:sz="6" w:space="0" w:color="CDCDCD"/>
          <w:left w:val="single" w:sz="6" w:space="0" w:color="CDCDCD"/>
          <w:bottom w:val="single" w:sz="2" w:space="0" w:color="CDCDCD"/>
          <w:right w:val="single" w:sz="2" w:space="0" w:color="CDCDCD"/>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1618"/>
        <w:gridCol w:w="1100"/>
        <w:gridCol w:w="1446"/>
        <w:gridCol w:w="1582"/>
        <w:gridCol w:w="1487"/>
        <w:gridCol w:w="1487"/>
        <w:gridCol w:w="1487"/>
        <w:gridCol w:w="1772"/>
        <w:gridCol w:w="1573"/>
        <w:gridCol w:w="1409"/>
        <w:gridCol w:w="1136"/>
        <w:gridCol w:w="1222"/>
      </w:tblGrid>
      <w:tr w:rsidR="00E426F7" w:rsidRPr="00E426F7" w:rsidTr="00E426F7">
        <w:trPr>
          <w:trHeight w:val="450"/>
          <w:tblHeader/>
        </w:trPr>
        <w:tc>
          <w:tcPr>
            <w:tcW w:w="6000" w:type="dxa"/>
            <w:tcBorders>
              <w:top w:val="nil"/>
              <w:left w:val="single" w:sz="6" w:space="0" w:color="DDDDDD"/>
              <w:bottom w:val="single" w:sz="12" w:space="0" w:color="DDDDDD"/>
              <w:right w:val="single" w:sz="6" w:space="0" w:color="DDDDDD"/>
            </w:tcBorders>
            <w:shd w:val="clear" w:color="auto" w:fill="9FBFDF"/>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Label</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#Samples</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KO</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Error %</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Average response time</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 xml:space="preserve">90th </w:t>
            </w:r>
            <w:proofErr w:type="spellStart"/>
            <w:r w:rsidRPr="00E426F7">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 xml:space="preserve">95th </w:t>
            </w:r>
            <w:proofErr w:type="spellStart"/>
            <w:r w:rsidRPr="00E426F7">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 xml:space="preserve">99th </w:t>
            </w:r>
            <w:proofErr w:type="spellStart"/>
            <w:r w:rsidRPr="00E426F7">
              <w:rPr>
                <w:rFonts w:ascii="Arial" w:hAnsi="Arial" w:cs="Arial"/>
                <w:b/>
                <w:bCs/>
                <w:color w:val="000000"/>
                <w:kern w:val="0"/>
                <w:sz w:val="18"/>
                <w:szCs w:val="18"/>
              </w:rPr>
              <w:t>pct</w:t>
            </w:r>
            <w:proofErr w:type="spellEnd"/>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Throughput</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Received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Sent KB/sec</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Min</w:t>
            </w:r>
          </w:p>
        </w:tc>
        <w:tc>
          <w:tcPr>
            <w:tcW w:w="600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rsidR="00E426F7" w:rsidRPr="00E426F7" w:rsidRDefault="00E426F7" w:rsidP="00E426F7">
            <w:pPr>
              <w:widowControl/>
              <w:snapToGrid/>
              <w:spacing w:before="150" w:after="225" w:line="240" w:lineRule="auto"/>
              <w:jc w:val="center"/>
              <w:rPr>
                <w:rFonts w:ascii="Arial" w:hAnsi="Arial" w:cs="Arial"/>
                <w:b/>
                <w:bCs/>
                <w:color w:val="000000"/>
                <w:kern w:val="0"/>
                <w:sz w:val="18"/>
                <w:szCs w:val="18"/>
              </w:rPr>
            </w:pPr>
            <w:r w:rsidRPr="00E426F7">
              <w:rPr>
                <w:rFonts w:ascii="Arial" w:hAnsi="Arial" w:cs="Arial"/>
                <w:b/>
                <w:bCs/>
                <w:color w:val="000000"/>
                <w:kern w:val="0"/>
                <w:sz w:val="18"/>
                <w:szCs w:val="18"/>
              </w:rPr>
              <w:t>Max</w:t>
            </w:r>
          </w:p>
        </w:tc>
      </w:tr>
      <w:tr w:rsidR="00E426F7" w:rsidRPr="00E426F7" w:rsidTr="00E426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34775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6854.40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20726.00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21926.95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44263.64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28.64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267.75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29.72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b/>
                <w:bCs/>
                <w:color w:val="3D3D3D"/>
                <w:kern w:val="0"/>
              </w:rPr>
            </w:pPr>
            <w:r w:rsidRPr="00E426F7">
              <w:rPr>
                <w:rFonts w:ascii="Helvetica" w:hAnsi="Helvetica" w:cs="Helvetica"/>
                <w:b/>
                <w:bCs/>
                <w:color w:val="3D3D3D"/>
                <w:kern w:val="0"/>
              </w:rPr>
              <w:t>60013</w:t>
            </w:r>
          </w:p>
        </w:tc>
      </w:tr>
      <w:tr w:rsidR="00E426F7" w:rsidRPr="00E426F7" w:rsidTr="00E426F7">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价格日历</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17289</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224.02</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83.00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85.00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149.10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14.41</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204.10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14.02</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65</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23625</w:t>
            </w:r>
          </w:p>
        </w:tc>
      </w:tr>
      <w:tr w:rsidR="00E426F7" w:rsidRPr="00E426F7" w:rsidTr="00E426F7">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航班查询</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17486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13410.09</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22901.00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34178.65</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50924.26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14.40</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66.04</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15.86</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797</w:t>
            </w:r>
          </w:p>
        </w:tc>
        <w:tc>
          <w:tcPr>
            <w:tcW w:w="0" w:type="auto"/>
            <w:tcBorders>
              <w:top w:val="single" w:sz="6" w:space="0" w:color="DDDDDD"/>
              <w:left w:val="single" w:sz="6" w:space="0" w:color="DDDDDD"/>
              <w:bottom w:val="single" w:sz="6" w:space="0" w:color="DDDDDD"/>
              <w:right w:val="single" w:sz="6" w:space="0" w:color="DDDDDD"/>
            </w:tcBorders>
            <w:shd w:val="clear" w:color="auto" w:fill="D9D9D9"/>
            <w:tcMar>
              <w:top w:w="75" w:type="dxa"/>
              <w:left w:w="75" w:type="dxa"/>
              <w:bottom w:w="75" w:type="dxa"/>
              <w:right w:w="75" w:type="dxa"/>
            </w:tcMar>
            <w:hideMark/>
          </w:tcPr>
          <w:p w:rsidR="00E426F7" w:rsidRPr="00E426F7" w:rsidRDefault="00E426F7" w:rsidP="00E426F7">
            <w:pPr>
              <w:widowControl/>
              <w:snapToGrid/>
              <w:spacing w:before="150" w:after="225" w:line="240" w:lineRule="auto"/>
              <w:jc w:val="left"/>
              <w:rPr>
                <w:rFonts w:ascii="Helvetica" w:hAnsi="Helvetica" w:cs="Helvetica"/>
                <w:color w:val="3D3D3D"/>
                <w:kern w:val="0"/>
              </w:rPr>
            </w:pPr>
            <w:r w:rsidRPr="00E426F7">
              <w:rPr>
                <w:rFonts w:ascii="Helvetica" w:hAnsi="Helvetica" w:cs="Helvetica"/>
                <w:color w:val="3D3D3D"/>
                <w:kern w:val="0"/>
              </w:rPr>
              <w:t>60013</w:t>
            </w:r>
          </w:p>
        </w:tc>
      </w:tr>
    </w:tbl>
    <w:p w:rsidR="00E426F7" w:rsidRDefault="00E426F7" w:rsidP="00AC0559">
      <w:pPr>
        <w:ind w:left="330" w:firstLine="90"/>
        <w:rPr>
          <w:rFonts w:ascii="微软雅黑" w:eastAsia="微软雅黑" w:hAnsi="微软雅黑"/>
          <w:sz w:val="22"/>
          <w:szCs w:val="22"/>
        </w:rPr>
      </w:pPr>
    </w:p>
    <w:p w:rsidR="00AC0559" w:rsidRDefault="00E60B61" w:rsidP="00AC0559">
      <w:r>
        <w:rPr>
          <w:noProof/>
        </w:rPr>
        <w:lastRenderedPageBreak/>
        <w:drawing>
          <wp:inline distT="0" distB="0" distL="0" distR="0" wp14:anchorId="6015C310" wp14:editId="373B5B1C">
            <wp:extent cx="6255854" cy="31830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6325" cy="3188346"/>
                    </a:xfrm>
                    <a:prstGeom prst="rect">
                      <a:avLst/>
                    </a:prstGeom>
                  </pic:spPr>
                </pic:pic>
              </a:graphicData>
            </a:graphic>
          </wp:inline>
        </w:drawing>
      </w:r>
    </w:p>
    <w:p w:rsidR="00AE7C8D" w:rsidRPr="00AC0559" w:rsidRDefault="00AE7C8D" w:rsidP="00AC0559">
      <w:r>
        <w:rPr>
          <w:noProof/>
        </w:rPr>
        <w:drawing>
          <wp:inline distT="0" distB="0" distL="0" distR="0" wp14:anchorId="55101589" wp14:editId="7C55558E">
            <wp:extent cx="6652177" cy="34331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488" cy="3437461"/>
                    </a:xfrm>
                    <a:prstGeom prst="rect">
                      <a:avLst/>
                    </a:prstGeom>
                  </pic:spPr>
                </pic:pic>
              </a:graphicData>
            </a:graphic>
          </wp:inline>
        </w:drawing>
      </w:r>
    </w:p>
    <w:p w:rsidR="001731D9" w:rsidRDefault="00CF0B2C" w:rsidP="00DB1361">
      <w:pPr>
        <w:pStyle w:val="1"/>
        <w:spacing w:line="240" w:lineRule="auto"/>
        <w:rPr>
          <w:rFonts w:ascii="微软雅黑" w:eastAsia="微软雅黑" w:hAnsi="微软雅黑"/>
          <w:sz w:val="30"/>
          <w:szCs w:val="30"/>
        </w:rPr>
      </w:pPr>
      <w:bookmarkStart w:id="20" w:name="_Toc514837576"/>
      <w:r>
        <w:rPr>
          <w:rFonts w:ascii="微软雅黑" w:eastAsia="微软雅黑" w:hAnsi="微软雅黑" w:hint="eastAsia"/>
          <w:sz w:val="30"/>
          <w:szCs w:val="30"/>
        </w:rPr>
        <w:t>压力</w:t>
      </w:r>
      <w:r w:rsidR="001731D9">
        <w:rPr>
          <w:rFonts w:ascii="微软雅黑" w:eastAsia="微软雅黑" w:hAnsi="微软雅黑" w:hint="eastAsia"/>
          <w:sz w:val="30"/>
          <w:szCs w:val="30"/>
        </w:rPr>
        <w:t>测试</w:t>
      </w:r>
      <w:r w:rsidR="008B60A0">
        <w:rPr>
          <w:rFonts w:ascii="微软雅黑" w:eastAsia="微软雅黑" w:hAnsi="微软雅黑" w:hint="eastAsia"/>
          <w:sz w:val="30"/>
          <w:szCs w:val="30"/>
        </w:rPr>
        <w:t>总结</w:t>
      </w:r>
      <w:bookmarkEnd w:id="20"/>
    </w:p>
    <w:p w:rsidR="00074647" w:rsidRPr="003E018F" w:rsidRDefault="00315736" w:rsidP="00635139">
      <w:pPr>
        <w:spacing w:line="240" w:lineRule="auto"/>
        <w:ind w:firstLineChars="150" w:firstLine="315"/>
        <w:rPr>
          <w:rFonts w:ascii="微软雅黑" w:eastAsia="微软雅黑" w:hAnsi="微软雅黑"/>
          <w:sz w:val="22"/>
          <w:szCs w:val="22"/>
        </w:rPr>
      </w:pPr>
      <w:r>
        <w:rPr>
          <w:rFonts w:hint="eastAsia"/>
        </w:rPr>
        <w:t xml:space="preserve">   </w:t>
      </w:r>
    </w:p>
    <w:tbl>
      <w:tblPr>
        <w:tblW w:w="12400" w:type="dxa"/>
        <w:tblInd w:w="-3" w:type="dxa"/>
        <w:tblLook w:val="04A0" w:firstRow="1" w:lastRow="0" w:firstColumn="1" w:lastColumn="0" w:noHBand="0" w:noVBand="1"/>
      </w:tblPr>
      <w:tblGrid>
        <w:gridCol w:w="1280"/>
        <w:gridCol w:w="1180"/>
        <w:gridCol w:w="1260"/>
        <w:gridCol w:w="1580"/>
        <w:gridCol w:w="1580"/>
        <w:gridCol w:w="1200"/>
        <w:gridCol w:w="1080"/>
        <w:gridCol w:w="1080"/>
        <w:gridCol w:w="1080"/>
        <w:gridCol w:w="1080"/>
      </w:tblGrid>
      <w:tr w:rsidR="00074647" w:rsidRPr="00074647" w:rsidTr="00074647">
        <w:trPr>
          <w:trHeight w:val="27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线程</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持续时间</w:t>
            </w:r>
            <w:bookmarkStart w:id="21" w:name="_GoBack"/>
            <w:bookmarkEnd w:id="21"/>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总请求数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设置的超时时间</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90%请求时间</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proofErr w:type="gramStart"/>
            <w:r w:rsidRPr="00074647">
              <w:rPr>
                <w:rFonts w:ascii="宋体" w:hAnsi="宋体" w:cs="宋体" w:hint="eastAsia"/>
                <w:color w:val="000000"/>
                <w:kern w:val="0"/>
                <w:sz w:val="22"/>
                <w:szCs w:val="22"/>
              </w:rPr>
              <w:t>超时报错率</w:t>
            </w:r>
            <w:proofErr w:type="gram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proofErr w:type="spellStart"/>
            <w:r w:rsidRPr="00074647">
              <w:rPr>
                <w:rFonts w:ascii="宋体" w:hAnsi="宋体" w:cs="宋体" w:hint="eastAsia"/>
                <w:color w:val="000000"/>
                <w:kern w:val="0"/>
                <w:sz w:val="22"/>
                <w:szCs w:val="22"/>
              </w:rPr>
              <w:t>cpu</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内存</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出口带宽</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入口带宽</w:t>
            </w:r>
          </w:p>
        </w:tc>
      </w:tr>
      <w:tr w:rsidR="00074647" w:rsidRPr="00074647" w:rsidTr="00074647">
        <w:trPr>
          <w:trHeight w:val="27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12个线程</w:t>
            </w:r>
          </w:p>
        </w:tc>
        <w:tc>
          <w:tcPr>
            <w:tcW w:w="11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5分钟</w:t>
            </w:r>
          </w:p>
        </w:tc>
        <w:tc>
          <w:tcPr>
            <w:tcW w:w="126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2230</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10秒</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5.3s</w:t>
            </w:r>
          </w:p>
        </w:tc>
        <w:tc>
          <w:tcPr>
            <w:tcW w:w="120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2.11%</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3.60%</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持续上升</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1.091M</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304.3Kb</w:t>
            </w:r>
          </w:p>
        </w:tc>
      </w:tr>
      <w:tr w:rsidR="00074647" w:rsidRPr="00074647" w:rsidTr="00074647">
        <w:trPr>
          <w:trHeight w:val="27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20个线程</w:t>
            </w:r>
          </w:p>
        </w:tc>
        <w:tc>
          <w:tcPr>
            <w:tcW w:w="11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10分钟</w:t>
            </w:r>
          </w:p>
        </w:tc>
        <w:tc>
          <w:tcPr>
            <w:tcW w:w="126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22489</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10秒</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2.5s</w:t>
            </w:r>
          </w:p>
        </w:tc>
        <w:tc>
          <w:tcPr>
            <w:tcW w:w="120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1.07%</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10.02%</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持续上升</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3.162M</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951Kb</w:t>
            </w:r>
          </w:p>
        </w:tc>
      </w:tr>
      <w:tr w:rsidR="00074647" w:rsidRPr="00074647" w:rsidTr="00074647">
        <w:trPr>
          <w:trHeight w:val="27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lastRenderedPageBreak/>
              <w:t>100个线程</w:t>
            </w:r>
          </w:p>
        </w:tc>
        <w:tc>
          <w:tcPr>
            <w:tcW w:w="11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20分钟</w:t>
            </w:r>
          </w:p>
        </w:tc>
        <w:tc>
          <w:tcPr>
            <w:tcW w:w="126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34463</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30秒</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8s</w:t>
            </w:r>
          </w:p>
        </w:tc>
        <w:tc>
          <w:tcPr>
            <w:tcW w:w="120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0.00%</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12.78%</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持续上升</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3.872M</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1.227M</w:t>
            </w:r>
          </w:p>
        </w:tc>
      </w:tr>
      <w:tr w:rsidR="00074647" w:rsidRPr="00074647" w:rsidTr="00074647">
        <w:trPr>
          <w:trHeight w:val="27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200个线程</w:t>
            </w:r>
          </w:p>
        </w:tc>
        <w:tc>
          <w:tcPr>
            <w:tcW w:w="11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20分钟</w:t>
            </w:r>
          </w:p>
        </w:tc>
        <w:tc>
          <w:tcPr>
            <w:tcW w:w="126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34775</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60秒</w:t>
            </w:r>
          </w:p>
        </w:tc>
        <w:tc>
          <w:tcPr>
            <w:tcW w:w="15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20.7s</w:t>
            </w:r>
          </w:p>
        </w:tc>
        <w:tc>
          <w:tcPr>
            <w:tcW w:w="120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0.03%</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12.40%</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持续上升</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3.980M</w:t>
            </w:r>
          </w:p>
        </w:tc>
        <w:tc>
          <w:tcPr>
            <w:tcW w:w="1080" w:type="dxa"/>
            <w:tcBorders>
              <w:top w:val="nil"/>
              <w:left w:val="nil"/>
              <w:bottom w:val="single" w:sz="4" w:space="0" w:color="auto"/>
              <w:right w:val="single" w:sz="4" w:space="0" w:color="auto"/>
            </w:tcBorders>
            <w:shd w:val="clear" w:color="auto" w:fill="auto"/>
            <w:noWrap/>
            <w:vAlign w:val="bottom"/>
            <w:hideMark/>
          </w:tcPr>
          <w:p w:rsidR="00074647" w:rsidRPr="00074647" w:rsidRDefault="00074647" w:rsidP="00074647">
            <w:pPr>
              <w:widowControl/>
              <w:snapToGrid/>
              <w:spacing w:line="240" w:lineRule="auto"/>
              <w:jc w:val="center"/>
              <w:rPr>
                <w:rFonts w:ascii="宋体" w:hAnsi="宋体" w:cs="宋体"/>
                <w:color w:val="000000"/>
                <w:kern w:val="0"/>
                <w:sz w:val="22"/>
                <w:szCs w:val="22"/>
              </w:rPr>
            </w:pPr>
            <w:r w:rsidRPr="00074647">
              <w:rPr>
                <w:rFonts w:ascii="宋体" w:hAnsi="宋体" w:cs="宋体" w:hint="eastAsia"/>
                <w:color w:val="000000"/>
                <w:kern w:val="0"/>
                <w:sz w:val="22"/>
                <w:szCs w:val="22"/>
              </w:rPr>
              <w:t>1.283M</w:t>
            </w:r>
          </w:p>
        </w:tc>
      </w:tr>
    </w:tbl>
    <w:p w:rsidR="008A0827" w:rsidRPr="003E018F" w:rsidRDefault="008A0827" w:rsidP="00635139">
      <w:pPr>
        <w:spacing w:line="240" w:lineRule="auto"/>
        <w:ind w:firstLineChars="150" w:firstLine="330"/>
        <w:rPr>
          <w:rFonts w:ascii="微软雅黑" w:eastAsia="微软雅黑" w:hAnsi="微软雅黑"/>
          <w:sz w:val="22"/>
          <w:szCs w:val="22"/>
        </w:rPr>
      </w:pPr>
    </w:p>
    <w:p w:rsidR="00E60B61" w:rsidRDefault="00E60B61" w:rsidP="00E60B61">
      <w:pPr>
        <w:spacing w:line="24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综上所有的</w:t>
      </w:r>
      <w:r>
        <w:rPr>
          <w:rFonts w:ascii="微软雅黑" w:eastAsia="微软雅黑" w:hAnsi="微软雅黑"/>
          <w:sz w:val="22"/>
          <w:szCs w:val="22"/>
        </w:rPr>
        <w:t>测试结果</w:t>
      </w:r>
      <w:r>
        <w:rPr>
          <w:rFonts w:ascii="微软雅黑" w:eastAsia="微软雅黑" w:hAnsi="微软雅黑" w:hint="eastAsia"/>
          <w:sz w:val="22"/>
          <w:szCs w:val="22"/>
        </w:rPr>
        <w:t>:</w:t>
      </w:r>
    </w:p>
    <w:p w:rsidR="00E60B61" w:rsidRDefault="00E60B61" w:rsidP="00E60B61">
      <w:pPr>
        <w:pStyle w:val="afb"/>
        <w:numPr>
          <w:ilvl w:val="3"/>
          <w:numId w:val="24"/>
        </w:numPr>
        <w:ind w:firstLineChars="0"/>
        <w:rPr>
          <w:rFonts w:ascii="微软雅黑" w:eastAsia="微软雅黑" w:hAnsi="微软雅黑"/>
          <w:sz w:val="22"/>
        </w:rPr>
      </w:pPr>
      <w:r w:rsidRPr="00E60B61">
        <w:rPr>
          <w:rFonts w:ascii="微软雅黑" w:eastAsia="微软雅黑" w:hAnsi="微软雅黑"/>
          <w:sz w:val="22"/>
        </w:rPr>
        <w:t>日历的接口耗时远远小于</w:t>
      </w:r>
      <w:r w:rsidRPr="00E60B61">
        <w:rPr>
          <w:rFonts w:ascii="微软雅黑" w:eastAsia="微软雅黑" w:hAnsi="微软雅黑" w:hint="eastAsia"/>
          <w:sz w:val="22"/>
        </w:rPr>
        <w:t>航班</w:t>
      </w:r>
      <w:r w:rsidRPr="00E60B61">
        <w:rPr>
          <w:rFonts w:ascii="微软雅黑" w:eastAsia="微软雅黑" w:hAnsi="微软雅黑"/>
          <w:sz w:val="22"/>
        </w:rPr>
        <w:t>查询的接口耗时</w:t>
      </w:r>
      <w:r w:rsidRPr="00E60B61">
        <w:rPr>
          <w:rFonts w:ascii="微软雅黑" w:eastAsia="微软雅黑" w:hAnsi="微软雅黑" w:hint="eastAsia"/>
          <w:sz w:val="22"/>
        </w:rPr>
        <w:t>。</w:t>
      </w:r>
    </w:p>
    <w:p w:rsidR="00827B08" w:rsidRDefault="004F5B4C" w:rsidP="00E60B61">
      <w:pPr>
        <w:pStyle w:val="afb"/>
        <w:numPr>
          <w:ilvl w:val="3"/>
          <w:numId w:val="24"/>
        </w:numPr>
        <w:ind w:firstLineChars="0"/>
        <w:rPr>
          <w:rFonts w:ascii="微软雅黑" w:eastAsia="微软雅黑" w:hAnsi="微软雅黑"/>
          <w:sz w:val="22"/>
        </w:rPr>
      </w:pPr>
      <w:r>
        <w:rPr>
          <w:rFonts w:ascii="微软雅黑" w:eastAsia="微软雅黑" w:hAnsi="微软雅黑" w:hint="eastAsia"/>
          <w:sz w:val="22"/>
        </w:rPr>
        <w:t>12个</w:t>
      </w:r>
      <w:r>
        <w:rPr>
          <w:rFonts w:ascii="微软雅黑" w:eastAsia="微软雅黑" w:hAnsi="微软雅黑"/>
          <w:sz w:val="22"/>
        </w:rPr>
        <w:t>线程的QPS</w:t>
      </w:r>
      <w:r>
        <w:rPr>
          <w:rFonts w:ascii="微软雅黑" w:eastAsia="微软雅黑" w:hAnsi="微软雅黑" w:hint="eastAsia"/>
          <w:sz w:val="22"/>
        </w:rPr>
        <w:t>峰值为</w:t>
      </w:r>
      <w:r w:rsidR="00FA1967">
        <w:rPr>
          <w:rFonts w:ascii="微软雅黑" w:eastAsia="微软雅黑" w:hAnsi="微软雅黑"/>
          <w:sz w:val="22"/>
        </w:rPr>
        <w:t>15.6</w:t>
      </w:r>
      <w:r>
        <w:rPr>
          <w:rFonts w:ascii="微软雅黑" w:eastAsia="微软雅黑" w:hAnsi="微软雅黑" w:hint="eastAsia"/>
          <w:sz w:val="22"/>
        </w:rPr>
        <w:t>，20个</w:t>
      </w:r>
      <w:r>
        <w:rPr>
          <w:rFonts w:ascii="微软雅黑" w:eastAsia="微软雅黑" w:hAnsi="微软雅黑"/>
          <w:sz w:val="22"/>
        </w:rPr>
        <w:t>线程的QPS峰值为</w:t>
      </w:r>
      <w:r w:rsidR="00FA1967">
        <w:rPr>
          <w:rFonts w:ascii="微软雅黑" w:eastAsia="微软雅黑" w:hAnsi="微软雅黑"/>
          <w:sz w:val="22"/>
        </w:rPr>
        <w:t>31.2</w:t>
      </w:r>
      <w:r>
        <w:rPr>
          <w:rFonts w:ascii="微软雅黑" w:eastAsia="微软雅黑" w:hAnsi="微软雅黑" w:hint="eastAsia"/>
          <w:sz w:val="22"/>
        </w:rPr>
        <w:t>。</w:t>
      </w:r>
      <w:r w:rsidR="007D6907">
        <w:rPr>
          <w:rFonts w:ascii="微软雅黑" w:eastAsia="微软雅黑" w:hAnsi="微软雅黑" w:hint="eastAsia"/>
          <w:sz w:val="22"/>
        </w:rPr>
        <w:t>1</w:t>
      </w:r>
      <w:r w:rsidR="007D6907">
        <w:rPr>
          <w:rFonts w:ascii="微软雅黑" w:eastAsia="微软雅黑" w:hAnsi="微软雅黑"/>
          <w:sz w:val="22"/>
        </w:rPr>
        <w:t>00</w:t>
      </w:r>
      <w:r w:rsidR="007D6907">
        <w:rPr>
          <w:rFonts w:ascii="微软雅黑" w:eastAsia="微软雅黑" w:hAnsi="微软雅黑" w:hint="eastAsia"/>
          <w:sz w:val="22"/>
        </w:rPr>
        <w:t>个</w:t>
      </w:r>
      <w:r w:rsidR="007D6907">
        <w:rPr>
          <w:rFonts w:ascii="微软雅黑" w:eastAsia="微软雅黑" w:hAnsi="微软雅黑"/>
          <w:sz w:val="22"/>
        </w:rPr>
        <w:t>线程QPS峰值</w:t>
      </w:r>
      <w:r w:rsidR="00F95F0B">
        <w:rPr>
          <w:rFonts w:ascii="微软雅黑" w:eastAsia="微软雅黑" w:hAnsi="微软雅黑" w:hint="eastAsia"/>
          <w:sz w:val="22"/>
        </w:rPr>
        <w:t>在</w:t>
      </w:r>
      <w:r w:rsidR="007D6907">
        <w:rPr>
          <w:rFonts w:ascii="微软雅黑" w:eastAsia="微软雅黑" w:hAnsi="微软雅黑" w:hint="eastAsia"/>
          <w:sz w:val="22"/>
        </w:rPr>
        <w:t>41.2,200个</w:t>
      </w:r>
      <w:r w:rsidR="007D6907">
        <w:rPr>
          <w:rFonts w:ascii="微软雅黑" w:eastAsia="微软雅黑" w:hAnsi="微软雅黑"/>
          <w:sz w:val="22"/>
        </w:rPr>
        <w:t>线程</w:t>
      </w:r>
      <w:r w:rsidR="007D6907">
        <w:rPr>
          <w:rFonts w:ascii="微软雅黑" w:eastAsia="微软雅黑" w:hAnsi="微软雅黑" w:hint="eastAsia"/>
          <w:sz w:val="22"/>
        </w:rPr>
        <w:t>QPS</w:t>
      </w:r>
      <w:r w:rsidR="007D6907">
        <w:rPr>
          <w:rFonts w:ascii="微软雅黑" w:eastAsia="微软雅黑" w:hAnsi="微软雅黑"/>
          <w:sz w:val="22"/>
        </w:rPr>
        <w:t>峰值在</w:t>
      </w:r>
      <w:r w:rsidR="007D6907">
        <w:rPr>
          <w:rFonts w:ascii="微软雅黑" w:eastAsia="微软雅黑" w:hAnsi="微软雅黑" w:hint="eastAsia"/>
          <w:sz w:val="22"/>
        </w:rPr>
        <w:t>46.4</w:t>
      </w:r>
      <w:r w:rsidR="00F95F0B">
        <w:rPr>
          <w:rFonts w:ascii="微软雅黑" w:eastAsia="微软雅黑" w:hAnsi="微软雅黑" w:hint="eastAsia"/>
          <w:sz w:val="22"/>
        </w:rPr>
        <w:t>。</w:t>
      </w:r>
      <w:r w:rsidR="00827B08">
        <w:rPr>
          <w:rFonts w:ascii="微软雅黑" w:eastAsia="微软雅黑" w:hAnsi="微软雅黑" w:hint="eastAsia"/>
          <w:sz w:val="22"/>
        </w:rPr>
        <w:t>对比100个线程</w:t>
      </w:r>
      <w:r w:rsidR="00827B08">
        <w:rPr>
          <w:rFonts w:ascii="微软雅黑" w:eastAsia="微软雅黑" w:hAnsi="微软雅黑"/>
          <w:sz w:val="22"/>
        </w:rPr>
        <w:t>和</w:t>
      </w:r>
      <w:r w:rsidR="00827B08">
        <w:rPr>
          <w:rFonts w:ascii="微软雅黑" w:eastAsia="微软雅黑" w:hAnsi="微软雅黑" w:hint="eastAsia"/>
          <w:sz w:val="22"/>
        </w:rPr>
        <w:t>200个</w:t>
      </w:r>
      <w:r w:rsidR="00827B08">
        <w:rPr>
          <w:rFonts w:ascii="微软雅黑" w:eastAsia="微软雅黑" w:hAnsi="微软雅黑"/>
          <w:sz w:val="22"/>
        </w:rPr>
        <w:t>线程的</w:t>
      </w:r>
      <w:r>
        <w:rPr>
          <w:rFonts w:ascii="微软雅黑" w:eastAsia="微软雅黑" w:hAnsi="微软雅黑"/>
          <w:sz w:val="22"/>
        </w:rPr>
        <w:t>QPS</w:t>
      </w:r>
      <w:r w:rsidR="00827B08">
        <w:rPr>
          <w:rFonts w:ascii="微软雅黑" w:eastAsia="微软雅黑" w:hAnsi="微软雅黑" w:hint="eastAsia"/>
          <w:sz w:val="22"/>
        </w:rPr>
        <w:t>都在30上下</w:t>
      </w:r>
      <w:r w:rsidR="00827B08">
        <w:rPr>
          <w:rFonts w:ascii="微软雅黑" w:eastAsia="微软雅黑" w:hAnsi="微软雅黑"/>
          <w:sz w:val="22"/>
        </w:rPr>
        <w:t>徘徊</w:t>
      </w:r>
      <w:r w:rsidR="00827B08">
        <w:rPr>
          <w:rFonts w:ascii="微软雅黑" w:eastAsia="微软雅黑" w:hAnsi="微软雅黑" w:hint="eastAsia"/>
          <w:sz w:val="22"/>
        </w:rPr>
        <w:t>。两个</w:t>
      </w:r>
      <w:r w:rsidR="00827B08">
        <w:rPr>
          <w:rFonts w:ascii="微软雅黑" w:eastAsia="微软雅黑" w:hAnsi="微软雅黑"/>
          <w:sz w:val="22"/>
        </w:rPr>
        <w:t>的</w:t>
      </w:r>
      <w:r>
        <w:rPr>
          <w:rFonts w:ascii="微软雅黑" w:eastAsia="微软雅黑" w:hAnsi="微软雅黑"/>
          <w:sz w:val="22"/>
        </w:rPr>
        <w:t>QPS</w:t>
      </w:r>
      <w:r w:rsidR="00827B08">
        <w:rPr>
          <w:rFonts w:ascii="微软雅黑" w:eastAsia="微软雅黑" w:hAnsi="微软雅黑"/>
          <w:sz w:val="22"/>
        </w:rPr>
        <w:t>并没有多大区别。说明服务器</w:t>
      </w:r>
      <w:r w:rsidR="00827B08">
        <w:rPr>
          <w:rFonts w:ascii="微软雅黑" w:eastAsia="微软雅黑" w:hAnsi="微软雅黑" w:hint="eastAsia"/>
          <w:sz w:val="22"/>
        </w:rPr>
        <w:t>的</w:t>
      </w:r>
      <w:r w:rsidR="00827B08">
        <w:rPr>
          <w:rFonts w:ascii="微软雅黑" w:eastAsia="微软雅黑" w:hAnsi="微软雅黑"/>
          <w:sz w:val="22"/>
        </w:rPr>
        <w:t>处理速度并没有上升</w:t>
      </w:r>
    </w:p>
    <w:p w:rsidR="000269C0" w:rsidRPr="00E60B61" w:rsidRDefault="002A2C17" w:rsidP="00E60B61">
      <w:pPr>
        <w:pStyle w:val="afb"/>
        <w:numPr>
          <w:ilvl w:val="3"/>
          <w:numId w:val="24"/>
        </w:numPr>
        <w:ind w:firstLineChars="0"/>
        <w:rPr>
          <w:rFonts w:ascii="微软雅黑" w:eastAsia="微软雅黑" w:hAnsi="微软雅黑"/>
          <w:sz w:val="22"/>
        </w:rPr>
      </w:pPr>
      <w:r>
        <w:rPr>
          <w:rFonts w:ascii="微软雅黑" w:eastAsia="微软雅黑" w:hAnsi="微软雅黑"/>
          <w:sz w:val="22"/>
        </w:rPr>
        <w:t>12</w:t>
      </w:r>
      <w:r>
        <w:rPr>
          <w:rFonts w:ascii="微软雅黑" w:eastAsia="微软雅黑" w:hAnsi="微软雅黑" w:hint="eastAsia"/>
          <w:sz w:val="22"/>
        </w:rPr>
        <w:t>个</w:t>
      </w:r>
      <w:r>
        <w:rPr>
          <w:rFonts w:ascii="微软雅黑" w:eastAsia="微软雅黑" w:hAnsi="微软雅黑"/>
          <w:sz w:val="22"/>
        </w:rPr>
        <w:t>线程的TPS峰值在</w:t>
      </w:r>
      <w:r>
        <w:rPr>
          <w:rFonts w:ascii="微软雅黑" w:eastAsia="微软雅黑" w:hAnsi="微软雅黑" w:hint="eastAsia"/>
          <w:sz w:val="22"/>
        </w:rPr>
        <w:t>8,20个</w:t>
      </w:r>
      <w:r>
        <w:rPr>
          <w:rFonts w:ascii="微软雅黑" w:eastAsia="微软雅黑" w:hAnsi="微软雅黑"/>
          <w:sz w:val="22"/>
        </w:rPr>
        <w:t>线程的TPS峰值在</w:t>
      </w:r>
      <w:r>
        <w:rPr>
          <w:rFonts w:ascii="微软雅黑" w:eastAsia="微软雅黑" w:hAnsi="微软雅黑" w:hint="eastAsia"/>
          <w:sz w:val="22"/>
        </w:rPr>
        <w:t>15.6。</w:t>
      </w:r>
      <w:r w:rsidR="000269C0">
        <w:rPr>
          <w:rFonts w:ascii="微软雅黑" w:eastAsia="微软雅黑" w:hAnsi="微软雅黑"/>
          <w:sz w:val="22"/>
        </w:rPr>
        <w:t>100</w:t>
      </w:r>
      <w:r w:rsidR="000269C0">
        <w:rPr>
          <w:rFonts w:ascii="微软雅黑" w:eastAsia="微软雅黑" w:hAnsi="微软雅黑" w:hint="eastAsia"/>
          <w:sz w:val="22"/>
        </w:rPr>
        <w:t>个</w:t>
      </w:r>
      <w:r w:rsidR="000269C0">
        <w:rPr>
          <w:rFonts w:ascii="微软雅黑" w:eastAsia="微软雅黑" w:hAnsi="微软雅黑"/>
          <w:sz w:val="22"/>
        </w:rPr>
        <w:t>线程</w:t>
      </w:r>
      <w:r w:rsidR="005753B0">
        <w:rPr>
          <w:rFonts w:ascii="微软雅黑" w:eastAsia="微软雅黑" w:hAnsi="微软雅黑" w:hint="eastAsia"/>
          <w:sz w:val="22"/>
        </w:rPr>
        <w:t>TPS峰值</w:t>
      </w:r>
      <w:r w:rsidR="005753B0">
        <w:rPr>
          <w:rFonts w:ascii="微软雅黑" w:eastAsia="微软雅黑" w:hAnsi="微软雅黑"/>
          <w:sz w:val="22"/>
        </w:rPr>
        <w:t>在</w:t>
      </w:r>
      <w:r w:rsidR="005753B0">
        <w:rPr>
          <w:rFonts w:ascii="微软雅黑" w:eastAsia="微软雅黑" w:hAnsi="微软雅黑" w:hint="eastAsia"/>
          <w:sz w:val="22"/>
        </w:rPr>
        <w:t>2</w:t>
      </w:r>
      <w:r w:rsidR="005753B0">
        <w:rPr>
          <w:rFonts w:ascii="微软雅黑" w:eastAsia="微软雅黑" w:hAnsi="微软雅黑"/>
          <w:sz w:val="22"/>
        </w:rPr>
        <w:t>1</w:t>
      </w:r>
      <w:r w:rsidR="000269C0">
        <w:rPr>
          <w:rFonts w:ascii="微软雅黑" w:eastAsia="微软雅黑" w:hAnsi="微软雅黑"/>
          <w:sz w:val="22"/>
        </w:rPr>
        <w:t>和</w:t>
      </w:r>
      <w:r w:rsidR="000269C0">
        <w:rPr>
          <w:rFonts w:ascii="微软雅黑" w:eastAsia="微软雅黑" w:hAnsi="微软雅黑" w:hint="eastAsia"/>
          <w:sz w:val="22"/>
        </w:rPr>
        <w:t>200个</w:t>
      </w:r>
      <w:r w:rsidR="000269C0">
        <w:rPr>
          <w:rFonts w:ascii="微软雅黑" w:eastAsia="微软雅黑" w:hAnsi="微软雅黑"/>
          <w:sz w:val="22"/>
        </w:rPr>
        <w:t>线程</w:t>
      </w:r>
      <w:r w:rsidR="005753B0">
        <w:rPr>
          <w:rFonts w:ascii="微软雅黑" w:eastAsia="微软雅黑" w:hAnsi="微软雅黑" w:hint="eastAsia"/>
          <w:sz w:val="22"/>
        </w:rPr>
        <w:t>TPS</w:t>
      </w:r>
      <w:r w:rsidR="005753B0">
        <w:rPr>
          <w:rFonts w:ascii="微软雅黑" w:eastAsia="微软雅黑" w:hAnsi="微软雅黑"/>
          <w:sz w:val="22"/>
        </w:rPr>
        <w:t>峰值在</w:t>
      </w:r>
      <w:r w:rsidR="005753B0">
        <w:rPr>
          <w:rFonts w:ascii="微软雅黑" w:eastAsia="微软雅黑" w:hAnsi="微软雅黑" w:hint="eastAsia"/>
          <w:sz w:val="22"/>
        </w:rPr>
        <w:t>22，两个</w:t>
      </w:r>
      <w:r w:rsidR="005753B0">
        <w:rPr>
          <w:rFonts w:ascii="微软雅黑" w:eastAsia="微软雅黑" w:hAnsi="微软雅黑"/>
          <w:sz w:val="22"/>
        </w:rPr>
        <w:t>TPS</w:t>
      </w:r>
      <w:r w:rsidR="000269C0">
        <w:rPr>
          <w:rFonts w:ascii="微软雅黑" w:eastAsia="微软雅黑" w:hAnsi="微软雅黑"/>
          <w:sz w:val="22"/>
        </w:rPr>
        <w:t>都是</w:t>
      </w:r>
      <w:r w:rsidR="000269C0">
        <w:rPr>
          <w:rFonts w:ascii="微软雅黑" w:eastAsia="微软雅黑" w:hAnsi="微软雅黑" w:hint="eastAsia"/>
          <w:sz w:val="22"/>
        </w:rPr>
        <w:t>稳定</w:t>
      </w:r>
      <w:r w:rsidR="000269C0">
        <w:rPr>
          <w:rFonts w:ascii="微软雅黑" w:eastAsia="微软雅黑" w:hAnsi="微软雅黑"/>
          <w:sz w:val="22"/>
        </w:rPr>
        <w:t>在</w:t>
      </w:r>
      <w:r w:rsidR="008674C7">
        <w:rPr>
          <w:rFonts w:ascii="微软雅黑" w:eastAsia="微软雅黑" w:hAnsi="微软雅黑"/>
          <w:sz w:val="22"/>
        </w:rPr>
        <w:t>14</w:t>
      </w:r>
      <w:r w:rsidR="006A7617" w:rsidRPr="00E60B61">
        <w:rPr>
          <w:rFonts w:ascii="微软雅黑" w:eastAsia="微软雅黑" w:hAnsi="微软雅黑"/>
          <w:sz w:val="22"/>
        </w:rPr>
        <w:t xml:space="preserve"> </w:t>
      </w:r>
    </w:p>
    <w:p w:rsidR="00E60B61" w:rsidRDefault="00A61739" w:rsidP="00E60B61">
      <w:pPr>
        <w:pStyle w:val="afb"/>
        <w:numPr>
          <w:ilvl w:val="3"/>
          <w:numId w:val="24"/>
        </w:numPr>
        <w:ind w:firstLineChars="0"/>
        <w:rPr>
          <w:rFonts w:ascii="微软雅黑" w:eastAsia="微软雅黑" w:hAnsi="微软雅黑"/>
          <w:sz w:val="22"/>
        </w:rPr>
      </w:pPr>
      <w:r>
        <w:rPr>
          <w:rFonts w:ascii="微软雅黑" w:eastAsia="微软雅黑" w:hAnsi="微软雅黑" w:hint="eastAsia"/>
          <w:sz w:val="22"/>
        </w:rPr>
        <w:t>从2.3可以</w:t>
      </w:r>
      <w:r>
        <w:rPr>
          <w:rFonts w:ascii="微软雅黑" w:eastAsia="微软雅黑" w:hAnsi="微软雅黑"/>
          <w:sz w:val="22"/>
        </w:rPr>
        <w:t>看出</w:t>
      </w:r>
      <w:r>
        <w:rPr>
          <w:rFonts w:ascii="微软雅黑" w:eastAsia="微软雅黑" w:hAnsi="微软雅黑" w:hint="eastAsia"/>
          <w:sz w:val="22"/>
        </w:rPr>
        <w:t xml:space="preserve"> </w:t>
      </w:r>
      <w:proofErr w:type="gramStart"/>
      <w:r w:rsidR="00E60B61">
        <w:rPr>
          <w:rFonts w:ascii="微软雅黑" w:eastAsia="微软雅黑" w:hAnsi="微软雅黑"/>
          <w:sz w:val="22"/>
        </w:rPr>
        <w:t>线程</w:t>
      </w:r>
      <w:r w:rsidR="00E60B61">
        <w:rPr>
          <w:rFonts w:ascii="微软雅黑" w:eastAsia="微软雅黑" w:hAnsi="微软雅黑" w:hint="eastAsia"/>
          <w:sz w:val="22"/>
        </w:rPr>
        <w:t>越</w:t>
      </w:r>
      <w:proofErr w:type="gramEnd"/>
      <w:r w:rsidR="00E60B61">
        <w:rPr>
          <w:rFonts w:ascii="微软雅黑" w:eastAsia="微软雅黑" w:hAnsi="微软雅黑" w:hint="eastAsia"/>
          <w:sz w:val="22"/>
        </w:rPr>
        <w:t>大</w:t>
      </w:r>
      <w:r w:rsidR="00E60B61">
        <w:rPr>
          <w:rFonts w:ascii="微软雅黑" w:eastAsia="微软雅黑" w:hAnsi="微软雅黑"/>
          <w:sz w:val="22"/>
        </w:rPr>
        <w:t>耗时越多，</w:t>
      </w:r>
      <w:r w:rsidR="00E60B61">
        <w:rPr>
          <w:rFonts w:ascii="微软雅黑" w:eastAsia="微软雅黑" w:hAnsi="微软雅黑" w:hint="eastAsia"/>
          <w:sz w:val="22"/>
        </w:rPr>
        <w:t>服务器</w:t>
      </w:r>
      <w:r w:rsidR="00E60B61">
        <w:rPr>
          <w:rFonts w:ascii="微软雅黑" w:eastAsia="微软雅黑" w:hAnsi="微软雅黑"/>
          <w:sz w:val="22"/>
        </w:rPr>
        <w:t>的处理速度还是一样</w:t>
      </w:r>
      <w:r>
        <w:rPr>
          <w:rFonts w:ascii="微软雅黑" w:eastAsia="微软雅黑" w:hAnsi="微软雅黑" w:hint="eastAsia"/>
          <w:sz w:val="22"/>
        </w:rPr>
        <w:t>，</w:t>
      </w:r>
      <w:proofErr w:type="spellStart"/>
      <w:r>
        <w:rPr>
          <w:rFonts w:ascii="微软雅黑" w:eastAsia="微软雅黑" w:hAnsi="微软雅黑"/>
          <w:sz w:val="22"/>
        </w:rPr>
        <w:t>cpu</w:t>
      </w:r>
      <w:proofErr w:type="spellEnd"/>
      <w:r>
        <w:rPr>
          <w:rFonts w:ascii="微软雅黑" w:eastAsia="微软雅黑" w:hAnsi="微软雅黑"/>
          <w:sz w:val="22"/>
        </w:rPr>
        <w:t>压力无法上去</w:t>
      </w:r>
      <w:r>
        <w:rPr>
          <w:rFonts w:ascii="微软雅黑" w:eastAsia="微软雅黑" w:hAnsi="微软雅黑" w:hint="eastAsia"/>
          <w:sz w:val="22"/>
        </w:rPr>
        <w:t>。</w:t>
      </w:r>
      <w:r w:rsidR="001103F5">
        <w:rPr>
          <w:rFonts w:ascii="微软雅黑" w:eastAsia="微软雅黑" w:hAnsi="微软雅黑" w:hint="eastAsia"/>
          <w:sz w:val="22"/>
        </w:rPr>
        <w:t>如果</w:t>
      </w:r>
      <w:r w:rsidR="001103F5">
        <w:rPr>
          <w:rFonts w:ascii="微软雅黑" w:eastAsia="微软雅黑" w:hAnsi="微软雅黑"/>
          <w:sz w:val="22"/>
        </w:rPr>
        <w:t>用户量大，查询航班的接口耗时会</w:t>
      </w:r>
      <w:r w:rsidR="001103F5">
        <w:rPr>
          <w:rFonts w:ascii="微软雅黑" w:eastAsia="微软雅黑" w:hAnsi="微软雅黑" w:hint="eastAsia"/>
          <w:sz w:val="22"/>
        </w:rPr>
        <w:t>在60</w:t>
      </w:r>
      <w:r w:rsidR="001103F5">
        <w:rPr>
          <w:rFonts w:ascii="微软雅黑" w:eastAsia="微软雅黑" w:hAnsi="微软雅黑"/>
          <w:sz w:val="22"/>
        </w:rPr>
        <w:t>s往上，用户体验不好</w:t>
      </w:r>
    </w:p>
    <w:p w:rsidR="0092159F" w:rsidRDefault="0092159F" w:rsidP="00E60B61">
      <w:pPr>
        <w:pStyle w:val="afb"/>
        <w:numPr>
          <w:ilvl w:val="3"/>
          <w:numId w:val="24"/>
        </w:numPr>
        <w:ind w:firstLineChars="0"/>
        <w:rPr>
          <w:rFonts w:ascii="微软雅黑" w:eastAsia="微软雅黑" w:hAnsi="微软雅黑"/>
          <w:sz w:val="22"/>
        </w:rPr>
      </w:pPr>
      <w:r>
        <w:rPr>
          <w:rFonts w:ascii="微软雅黑" w:eastAsia="微软雅黑" w:hAnsi="微软雅黑" w:hint="eastAsia"/>
          <w:sz w:val="22"/>
        </w:rPr>
        <w:t>在</w:t>
      </w:r>
      <w:proofErr w:type="gramStart"/>
      <w:r>
        <w:rPr>
          <w:rFonts w:ascii="微软雅黑" w:eastAsia="微软雅黑" w:hAnsi="微软雅黑" w:hint="eastAsia"/>
          <w:sz w:val="22"/>
        </w:rPr>
        <w:t>压测</w:t>
      </w:r>
      <w:r>
        <w:rPr>
          <w:rFonts w:ascii="微软雅黑" w:eastAsia="微软雅黑" w:hAnsi="微软雅黑"/>
          <w:sz w:val="22"/>
        </w:rPr>
        <w:t>过程</w:t>
      </w:r>
      <w:proofErr w:type="gramEnd"/>
      <w:r>
        <w:rPr>
          <w:rFonts w:ascii="微软雅黑" w:eastAsia="微软雅黑" w:hAnsi="微软雅黑"/>
          <w:sz w:val="22"/>
        </w:rPr>
        <w:t>中内存是持续上升的情况没有出现内存</w:t>
      </w:r>
      <w:r w:rsidR="00444533">
        <w:rPr>
          <w:rFonts w:ascii="微软雅黑" w:eastAsia="微软雅黑" w:hAnsi="微软雅黑" w:hint="eastAsia"/>
          <w:sz w:val="22"/>
        </w:rPr>
        <w:t>被</w:t>
      </w:r>
      <w:r w:rsidR="00444533">
        <w:rPr>
          <w:rFonts w:ascii="微软雅黑" w:eastAsia="微软雅黑" w:hAnsi="微软雅黑"/>
          <w:sz w:val="22"/>
        </w:rPr>
        <w:t>回收</w:t>
      </w:r>
    </w:p>
    <w:p w:rsidR="005702BA" w:rsidRDefault="005702BA" w:rsidP="00E60B61">
      <w:pPr>
        <w:pStyle w:val="afb"/>
        <w:numPr>
          <w:ilvl w:val="3"/>
          <w:numId w:val="24"/>
        </w:numPr>
        <w:ind w:firstLineChars="0"/>
        <w:rPr>
          <w:rFonts w:ascii="微软雅黑" w:eastAsia="微软雅黑" w:hAnsi="微软雅黑"/>
          <w:sz w:val="22"/>
        </w:rPr>
      </w:pPr>
      <w:r>
        <w:rPr>
          <w:rFonts w:ascii="微软雅黑" w:eastAsia="微软雅黑" w:hAnsi="微软雅黑" w:hint="eastAsia"/>
          <w:sz w:val="22"/>
        </w:rPr>
        <w:t>压力测试</w:t>
      </w:r>
      <w:r>
        <w:rPr>
          <w:rFonts w:ascii="微软雅黑" w:eastAsia="微软雅黑" w:hAnsi="微软雅黑"/>
          <w:sz w:val="22"/>
        </w:rPr>
        <w:t>结束</w:t>
      </w:r>
      <w:r>
        <w:rPr>
          <w:rFonts w:ascii="微软雅黑" w:eastAsia="微软雅黑" w:hAnsi="微软雅黑" w:hint="eastAsia"/>
          <w:sz w:val="22"/>
        </w:rPr>
        <w:t>后</w:t>
      </w:r>
      <w:r>
        <w:rPr>
          <w:rFonts w:ascii="微软雅黑" w:eastAsia="微软雅黑" w:hAnsi="微软雅黑"/>
          <w:sz w:val="22"/>
        </w:rPr>
        <w:t>master机器</w:t>
      </w:r>
      <w:r>
        <w:rPr>
          <w:rFonts w:ascii="微软雅黑" w:eastAsia="微软雅黑" w:hAnsi="微软雅黑" w:hint="eastAsia"/>
          <w:sz w:val="22"/>
        </w:rPr>
        <w:t>10.16.17.21</w:t>
      </w:r>
      <w:r w:rsidR="009415F0">
        <w:rPr>
          <w:rFonts w:ascii="微软雅黑" w:eastAsia="微软雅黑" w:hAnsi="微软雅黑" w:hint="eastAsia"/>
          <w:sz w:val="22"/>
        </w:rPr>
        <w:t>，</w:t>
      </w:r>
      <w:r w:rsidR="009415F0">
        <w:rPr>
          <w:rFonts w:ascii="微软雅黑" w:eastAsia="微软雅黑" w:hAnsi="微软雅黑"/>
          <w:sz w:val="22"/>
        </w:rPr>
        <w:t>salve机器</w:t>
      </w:r>
      <w:r w:rsidR="009415F0">
        <w:rPr>
          <w:rFonts w:ascii="微软雅黑" w:eastAsia="微软雅黑" w:hAnsi="微软雅黑" w:hint="eastAsia"/>
          <w:sz w:val="22"/>
        </w:rPr>
        <w:t>10.16.17.23</w:t>
      </w:r>
      <w:r>
        <w:rPr>
          <w:rFonts w:ascii="微软雅黑" w:eastAsia="微软雅黑" w:hAnsi="微软雅黑" w:hint="eastAsia"/>
          <w:sz w:val="22"/>
        </w:rPr>
        <w:t>内存</w:t>
      </w:r>
      <w:r>
        <w:rPr>
          <w:rFonts w:ascii="微软雅黑" w:eastAsia="微软雅黑" w:hAnsi="微软雅黑"/>
          <w:sz w:val="22"/>
        </w:rPr>
        <w:t>消耗只</w:t>
      </w:r>
      <w:r>
        <w:rPr>
          <w:rFonts w:ascii="微软雅黑" w:eastAsia="微软雅黑" w:hAnsi="微软雅黑" w:hint="eastAsia"/>
          <w:sz w:val="22"/>
        </w:rPr>
        <w:t>剩下100</w:t>
      </w:r>
      <w:r>
        <w:rPr>
          <w:rFonts w:ascii="微软雅黑" w:eastAsia="微软雅黑" w:hAnsi="微软雅黑"/>
          <w:sz w:val="22"/>
        </w:rPr>
        <w:t>M</w:t>
      </w:r>
      <w:r w:rsidR="005E2AD6">
        <w:rPr>
          <w:rFonts w:ascii="微软雅黑" w:eastAsia="微软雅黑" w:hAnsi="微软雅黑" w:hint="eastAsia"/>
          <w:sz w:val="22"/>
        </w:rPr>
        <w:t>。</w:t>
      </w:r>
      <w:r w:rsidR="005E2AD6">
        <w:rPr>
          <w:rFonts w:ascii="微软雅黑" w:eastAsia="微软雅黑" w:hAnsi="微软雅黑"/>
          <w:sz w:val="22"/>
        </w:rPr>
        <w:t>如果</w:t>
      </w:r>
      <w:r w:rsidR="005E2AD6">
        <w:rPr>
          <w:rFonts w:ascii="微软雅黑" w:eastAsia="微软雅黑" w:hAnsi="微软雅黑" w:hint="eastAsia"/>
          <w:sz w:val="22"/>
        </w:rPr>
        <w:t>用户量</w:t>
      </w:r>
      <w:r w:rsidR="005E2AD6">
        <w:rPr>
          <w:rFonts w:ascii="微软雅黑" w:eastAsia="微软雅黑" w:hAnsi="微软雅黑"/>
          <w:sz w:val="22"/>
        </w:rPr>
        <w:t>大这个机器的内存消耗会耗尽，影响到这个机器上面其他的系统的运行</w:t>
      </w:r>
    </w:p>
    <w:p w:rsidR="00BC67E3" w:rsidRDefault="005702BA" w:rsidP="00BC67E3">
      <w:pPr>
        <w:pStyle w:val="afb"/>
        <w:numPr>
          <w:ilvl w:val="3"/>
          <w:numId w:val="24"/>
        </w:numPr>
        <w:ind w:firstLineChars="0"/>
        <w:rPr>
          <w:rFonts w:ascii="微软雅黑" w:eastAsia="微软雅黑" w:hAnsi="微软雅黑"/>
          <w:sz w:val="22"/>
        </w:rPr>
      </w:pPr>
      <w:r>
        <w:rPr>
          <w:rFonts w:ascii="微软雅黑" w:eastAsia="微软雅黑" w:hAnsi="微软雅黑" w:hint="eastAsia"/>
          <w:sz w:val="22"/>
        </w:rPr>
        <w:t>与</w:t>
      </w:r>
      <w:r>
        <w:rPr>
          <w:rFonts w:ascii="微软雅黑" w:eastAsia="微软雅黑" w:hAnsi="微软雅黑"/>
          <w:sz w:val="22"/>
        </w:rPr>
        <w:t>目前线上的EC系统查询航班价格日历接口2</w:t>
      </w:r>
      <w:r>
        <w:rPr>
          <w:rFonts w:ascii="微软雅黑" w:eastAsia="微软雅黑" w:hAnsi="微软雅黑" w:hint="eastAsia"/>
          <w:sz w:val="22"/>
        </w:rPr>
        <w:t>s</w:t>
      </w:r>
      <w:r>
        <w:rPr>
          <w:rFonts w:ascii="微软雅黑" w:eastAsia="微软雅黑" w:hAnsi="微软雅黑"/>
          <w:sz w:val="22"/>
        </w:rPr>
        <w:t>内可以出结果进行</w:t>
      </w:r>
      <w:r>
        <w:rPr>
          <w:rFonts w:ascii="微软雅黑" w:eastAsia="微软雅黑" w:hAnsi="微软雅黑" w:hint="eastAsia"/>
          <w:sz w:val="22"/>
        </w:rPr>
        <w:t>耗时</w:t>
      </w:r>
      <w:r>
        <w:rPr>
          <w:rFonts w:ascii="微软雅黑" w:eastAsia="微软雅黑" w:hAnsi="微软雅黑"/>
          <w:sz w:val="22"/>
        </w:rPr>
        <w:t>对比。这个</w:t>
      </w:r>
      <w:r>
        <w:rPr>
          <w:rFonts w:ascii="微软雅黑" w:eastAsia="微软雅黑" w:hAnsi="微软雅黑" w:hint="eastAsia"/>
          <w:sz w:val="22"/>
        </w:rPr>
        <w:t>系统</w:t>
      </w:r>
      <w:r>
        <w:rPr>
          <w:rFonts w:ascii="微软雅黑" w:eastAsia="微软雅黑" w:hAnsi="微软雅黑"/>
          <w:sz w:val="22"/>
        </w:rPr>
        <w:t>需要进一步处理速度的优化才能上线</w:t>
      </w:r>
    </w:p>
    <w:p w:rsidR="00BC67E3" w:rsidRPr="008462D3" w:rsidRDefault="00BC67E3" w:rsidP="00BC67E3">
      <w:pPr>
        <w:pStyle w:val="afb"/>
        <w:ind w:left="2124" w:firstLineChars="0" w:firstLine="0"/>
        <w:rPr>
          <w:rFonts w:ascii="微软雅黑" w:eastAsia="微软雅黑" w:hAnsi="微软雅黑"/>
          <w:b/>
          <w:sz w:val="22"/>
        </w:rPr>
      </w:pPr>
      <w:r w:rsidRPr="008462D3">
        <w:rPr>
          <w:rFonts w:ascii="微软雅黑" w:eastAsia="微软雅黑" w:hAnsi="微软雅黑" w:hint="eastAsia"/>
          <w:b/>
          <w:sz w:val="22"/>
        </w:rPr>
        <w:t>由于服务器</w:t>
      </w:r>
      <w:r w:rsidRPr="008462D3">
        <w:rPr>
          <w:rFonts w:ascii="微软雅黑" w:eastAsia="微软雅黑" w:hAnsi="微软雅黑"/>
          <w:b/>
          <w:sz w:val="22"/>
        </w:rPr>
        <w:t>接口响应时间长，压力上不去。</w:t>
      </w:r>
      <w:r w:rsidRPr="008462D3">
        <w:rPr>
          <w:rFonts w:ascii="微软雅黑" w:eastAsia="微软雅黑" w:hAnsi="微软雅黑" w:hint="eastAsia"/>
          <w:b/>
          <w:sz w:val="22"/>
        </w:rPr>
        <w:t>故不能</w:t>
      </w:r>
      <w:r w:rsidRPr="008462D3">
        <w:rPr>
          <w:rFonts w:ascii="微软雅黑" w:eastAsia="微软雅黑" w:hAnsi="微软雅黑"/>
          <w:b/>
          <w:sz w:val="22"/>
        </w:rPr>
        <w:t>通过测试</w:t>
      </w:r>
    </w:p>
    <w:sectPr w:rsidR="00BC67E3" w:rsidRPr="008462D3" w:rsidSect="004514CE">
      <w:headerReference w:type="default" r:id="rId17"/>
      <w:footerReference w:type="default" r:id="rId18"/>
      <w:pgSz w:w="11906" w:h="16838"/>
      <w:pgMar w:top="851" w:right="851" w:bottom="1418" w:left="851" w:header="851" w:footer="992"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24A" w:rsidRDefault="0097124A">
      <w:r>
        <w:separator/>
      </w:r>
    </w:p>
  </w:endnote>
  <w:endnote w:type="continuationSeparator" w:id="0">
    <w:p w:rsidR="0097124A" w:rsidRDefault="0097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Default="00920B6C" w:rsidP="00921542">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920B6C" w:rsidRDefault="00920B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Default="00920B6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Default="00920B6C" w:rsidP="00921542">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590CFA">
      <w:rPr>
        <w:rStyle w:val="ad"/>
        <w:noProof/>
      </w:rPr>
      <w:t>7</w:t>
    </w:r>
    <w:r>
      <w:rPr>
        <w:rStyle w:val="ad"/>
      </w:rPr>
      <w:fldChar w:fldCharType="end"/>
    </w:r>
  </w:p>
  <w:p w:rsidR="00920B6C" w:rsidRDefault="00920B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24A" w:rsidRDefault="0097124A">
      <w:r>
        <w:separator/>
      </w:r>
    </w:p>
  </w:footnote>
  <w:footnote w:type="continuationSeparator" w:id="0">
    <w:p w:rsidR="0097124A" w:rsidRDefault="0097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Default="00920B6C" w:rsidP="00FE1A21">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Pr="00D853D9" w:rsidRDefault="00920B6C" w:rsidP="007456F6">
    <w:pPr>
      <w:pStyle w:val="ae"/>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Pr="00D853D9" w:rsidRDefault="00920B6C" w:rsidP="0069299A">
    <w:pPr>
      <w:pStyle w:val="ae"/>
      <w:pBdr>
        <w:bottom w:val="none" w:sz="0" w:space="0"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B6C" w:rsidRPr="00580987" w:rsidRDefault="00920B6C" w:rsidP="007D1057">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4544FB6"/>
    <w:lvl w:ilvl="0">
      <w:start w:val="1"/>
      <w:numFmt w:val="upperLetter"/>
      <w:pStyle w:val="4"/>
      <w:lvlText w:val="%1."/>
      <w:lvlJc w:val="left"/>
      <w:pPr>
        <w:tabs>
          <w:tab w:val="num" w:pos="1680"/>
        </w:tabs>
        <w:ind w:left="1680" w:hanging="420"/>
      </w:pPr>
      <w:rPr>
        <w:rFonts w:hint="eastAsia"/>
      </w:rPr>
    </w:lvl>
  </w:abstractNum>
  <w:abstractNum w:abstractNumId="1" w15:restartNumberingAfterBreak="0">
    <w:nsid w:val="FFFFFF7E"/>
    <w:multiLevelType w:val="singleLevel"/>
    <w:tmpl w:val="5A3E90F0"/>
    <w:lvl w:ilvl="0">
      <w:start w:val="1"/>
      <w:numFmt w:val="decimal"/>
      <w:pStyle w:val="3"/>
      <w:lvlText w:val="%1)"/>
      <w:lvlJc w:val="left"/>
      <w:pPr>
        <w:tabs>
          <w:tab w:val="num" w:pos="1260"/>
        </w:tabs>
        <w:ind w:left="1260" w:hanging="420"/>
      </w:pPr>
    </w:lvl>
  </w:abstractNum>
  <w:abstractNum w:abstractNumId="2" w15:restartNumberingAfterBreak="0">
    <w:nsid w:val="FFFFFF7F"/>
    <w:multiLevelType w:val="singleLevel"/>
    <w:tmpl w:val="0409000F"/>
    <w:lvl w:ilvl="0">
      <w:start w:val="1"/>
      <w:numFmt w:val="decimal"/>
      <w:lvlText w:val="%1."/>
      <w:lvlJc w:val="left"/>
      <w:pPr>
        <w:ind w:left="420" w:hanging="420"/>
      </w:pPr>
      <w:rPr>
        <w:rFonts w:hint="default"/>
        <w:sz w:val="21"/>
        <w:szCs w:val="21"/>
      </w:rPr>
    </w:lvl>
  </w:abstractNum>
  <w:abstractNum w:abstractNumId="3" w15:restartNumberingAfterBreak="0">
    <w:nsid w:val="FFFFFF81"/>
    <w:multiLevelType w:val="singleLevel"/>
    <w:tmpl w:val="DBCE1574"/>
    <w:lvl w:ilvl="0">
      <w:start w:val="1"/>
      <w:numFmt w:val="bullet"/>
      <w:pStyle w:val="40"/>
      <w:lvlText w:val=""/>
      <w:lvlJc w:val="left"/>
      <w:pPr>
        <w:tabs>
          <w:tab w:val="num" w:pos="1679"/>
        </w:tabs>
        <w:ind w:left="1679" w:hanging="420"/>
      </w:pPr>
      <w:rPr>
        <w:rFonts w:ascii="Wingdings" w:hAnsi="Wingdings" w:hint="default"/>
        <w:color w:val="auto"/>
      </w:rPr>
    </w:lvl>
  </w:abstractNum>
  <w:abstractNum w:abstractNumId="4" w15:restartNumberingAfterBreak="0">
    <w:nsid w:val="FFFFFF82"/>
    <w:multiLevelType w:val="singleLevel"/>
    <w:tmpl w:val="6BE82B62"/>
    <w:lvl w:ilvl="0">
      <w:start w:val="1"/>
      <w:numFmt w:val="bullet"/>
      <w:pStyle w:val="30"/>
      <w:lvlText w:val=""/>
      <w:lvlJc w:val="left"/>
      <w:pPr>
        <w:tabs>
          <w:tab w:val="num" w:pos="1260"/>
        </w:tabs>
        <w:ind w:left="1260" w:hanging="420"/>
      </w:pPr>
      <w:rPr>
        <w:rFonts w:ascii="Wingdings" w:hAnsi="Wingdings" w:hint="default"/>
      </w:rPr>
    </w:lvl>
  </w:abstractNum>
  <w:abstractNum w:abstractNumId="5" w15:restartNumberingAfterBreak="0">
    <w:nsid w:val="FFFFFF83"/>
    <w:multiLevelType w:val="singleLevel"/>
    <w:tmpl w:val="8D2E8E0E"/>
    <w:lvl w:ilvl="0">
      <w:start w:val="1"/>
      <w:numFmt w:val="bullet"/>
      <w:pStyle w:val="2"/>
      <w:lvlText w:val=""/>
      <w:lvlJc w:val="left"/>
      <w:pPr>
        <w:tabs>
          <w:tab w:val="num" w:pos="840"/>
        </w:tabs>
        <w:ind w:left="840" w:hanging="420"/>
      </w:pPr>
      <w:rPr>
        <w:rFonts w:ascii="Wingdings" w:hAnsi="Wingdings" w:hint="default"/>
        <w:lang w:eastAsia="zh-CN"/>
      </w:rPr>
    </w:lvl>
  </w:abstractNum>
  <w:abstractNum w:abstractNumId="6" w15:restartNumberingAfterBreak="0">
    <w:nsid w:val="FFFFFF88"/>
    <w:multiLevelType w:val="singleLevel"/>
    <w:tmpl w:val="AB681E66"/>
    <w:lvl w:ilvl="0">
      <w:start w:val="1"/>
      <w:numFmt w:val="chineseCountingThousand"/>
      <w:pStyle w:val="a"/>
      <w:lvlText w:val="%1."/>
      <w:lvlJc w:val="left"/>
      <w:pPr>
        <w:tabs>
          <w:tab w:val="num" w:pos="360"/>
        </w:tabs>
        <w:ind w:left="360" w:hanging="360"/>
      </w:pPr>
      <w:rPr>
        <w:rFonts w:hint="eastAsia"/>
      </w:rPr>
    </w:lvl>
  </w:abstractNum>
  <w:abstractNum w:abstractNumId="7" w15:restartNumberingAfterBreak="0">
    <w:nsid w:val="07700CED"/>
    <w:multiLevelType w:val="hybridMultilevel"/>
    <w:tmpl w:val="C8E22008"/>
    <w:lvl w:ilvl="0" w:tplc="D48A487A">
      <w:start w:val="1"/>
      <w:numFmt w:val="decimal"/>
      <w:lvlText w:val="%1."/>
      <w:lvlJc w:val="left"/>
      <w:pPr>
        <w:ind w:left="675" w:hanging="360"/>
      </w:pPr>
      <w:rPr>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0B328D6"/>
    <w:multiLevelType w:val="hybridMultilevel"/>
    <w:tmpl w:val="BBB0CDC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BF04B66"/>
    <w:multiLevelType w:val="hybridMultilevel"/>
    <w:tmpl w:val="23723B3C"/>
    <w:lvl w:ilvl="0" w:tplc="695C69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2FF20775"/>
    <w:multiLevelType w:val="multilevel"/>
    <w:tmpl w:val="2FF20775"/>
    <w:lvl w:ilvl="0">
      <w:start w:val="1"/>
      <w:numFmt w:val="decimal"/>
      <w:lvlText w:val="%1、"/>
      <w:lvlJc w:val="left"/>
      <w:pPr>
        <w:ind w:left="804" w:hanging="360"/>
      </w:pPr>
      <w:rPr>
        <w:rFonts w:hint="default"/>
      </w:rPr>
    </w:lvl>
    <w:lvl w:ilvl="1">
      <w:start w:val="1"/>
      <w:numFmt w:val="lowerLetter"/>
      <w:lvlText w:val="%2)"/>
      <w:lvlJc w:val="left"/>
      <w:pPr>
        <w:ind w:left="1284" w:hanging="420"/>
      </w:pPr>
    </w:lvl>
    <w:lvl w:ilvl="2">
      <w:start w:val="1"/>
      <w:numFmt w:val="lowerRoman"/>
      <w:lvlText w:val="%3."/>
      <w:lvlJc w:val="right"/>
      <w:pPr>
        <w:ind w:left="1704" w:hanging="420"/>
      </w:pPr>
    </w:lvl>
    <w:lvl w:ilvl="3">
      <w:start w:val="1"/>
      <w:numFmt w:val="decimal"/>
      <w:lvlText w:val="%4."/>
      <w:lvlJc w:val="left"/>
      <w:pPr>
        <w:ind w:left="2124" w:hanging="420"/>
      </w:pPr>
    </w:lvl>
    <w:lvl w:ilvl="4">
      <w:start w:val="1"/>
      <w:numFmt w:val="lowerLetter"/>
      <w:lvlText w:val="%5)"/>
      <w:lvlJc w:val="left"/>
      <w:pPr>
        <w:ind w:left="2544" w:hanging="420"/>
      </w:pPr>
    </w:lvl>
    <w:lvl w:ilvl="5">
      <w:start w:val="1"/>
      <w:numFmt w:val="lowerRoman"/>
      <w:lvlText w:val="%6."/>
      <w:lvlJc w:val="right"/>
      <w:pPr>
        <w:ind w:left="2964" w:hanging="420"/>
      </w:pPr>
    </w:lvl>
    <w:lvl w:ilvl="6">
      <w:start w:val="1"/>
      <w:numFmt w:val="decimal"/>
      <w:lvlText w:val="%7."/>
      <w:lvlJc w:val="left"/>
      <w:pPr>
        <w:ind w:left="3384" w:hanging="420"/>
      </w:pPr>
    </w:lvl>
    <w:lvl w:ilvl="7">
      <w:start w:val="1"/>
      <w:numFmt w:val="lowerLetter"/>
      <w:lvlText w:val="%8)"/>
      <w:lvlJc w:val="left"/>
      <w:pPr>
        <w:ind w:left="3804" w:hanging="420"/>
      </w:pPr>
    </w:lvl>
    <w:lvl w:ilvl="8">
      <w:start w:val="1"/>
      <w:numFmt w:val="lowerRoman"/>
      <w:lvlText w:val="%9."/>
      <w:lvlJc w:val="right"/>
      <w:pPr>
        <w:ind w:left="4224" w:hanging="420"/>
      </w:pPr>
    </w:lvl>
  </w:abstractNum>
  <w:abstractNum w:abstractNumId="11" w15:restartNumberingAfterBreak="0">
    <w:nsid w:val="32E95475"/>
    <w:multiLevelType w:val="multilevel"/>
    <w:tmpl w:val="0F50D42A"/>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39621A41"/>
    <w:multiLevelType w:val="hybridMultilevel"/>
    <w:tmpl w:val="E52EC1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AA6B49"/>
    <w:multiLevelType w:val="hybridMultilevel"/>
    <w:tmpl w:val="32649E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8F45B4"/>
    <w:multiLevelType w:val="singleLevel"/>
    <w:tmpl w:val="0409000F"/>
    <w:lvl w:ilvl="0">
      <w:start w:val="1"/>
      <w:numFmt w:val="decimal"/>
      <w:lvlText w:val="%1."/>
      <w:lvlJc w:val="left"/>
      <w:pPr>
        <w:ind w:left="420" w:hanging="420"/>
      </w:pPr>
      <w:rPr>
        <w:rFonts w:hint="default"/>
        <w:sz w:val="21"/>
        <w:szCs w:val="21"/>
      </w:rPr>
    </w:lvl>
  </w:abstractNum>
  <w:abstractNum w:abstractNumId="15" w15:restartNumberingAfterBreak="0">
    <w:nsid w:val="471648EE"/>
    <w:multiLevelType w:val="hybridMultilevel"/>
    <w:tmpl w:val="27787C44"/>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512120E7"/>
    <w:multiLevelType w:val="hybridMultilevel"/>
    <w:tmpl w:val="C93C77DC"/>
    <w:lvl w:ilvl="0" w:tplc="9DFE945A">
      <w:start w:val="1"/>
      <w:numFmt w:val="decimal"/>
      <w:lvlText w:val="%1，"/>
      <w:lvlJc w:val="left"/>
      <w:pPr>
        <w:ind w:left="950" w:hanging="36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17" w15:restartNumberingAfterBreak="0">
    <w:nsid w:val="52AD7DFF"/>
    <w:multiLevelType w:val="hybridMultilevel"/>
    <w:tmpl w:val="C610D9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71F5B68"/>
    <w:multiLevelType w:val="hybridMultilevel"/>
    <w:tmpl w:val="EF28731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15:restartNumberingAfterBreak="0">
    <w:nsid w:val="6AF223AC"/>
    <w:multiLevelType w:val="multilevel"/>
    <w:tmpl w:val="8A267B1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70610A56"/>
    <w:multiLevelType w:val="hybridMultilevel"/>
    <w:tmpl w:val="6340F086"/>
    <w:lvl w:ilvl="0" w:tplc="1E481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F11A81"/>
    <w:multiLevelType w:val="singleLevel"/>
    <w:tmpl w:val="0409000F"/>
    <w:lvl w:ilvl="0">
      <w:start w:val="1"/>
      <w:numFmt w:val="decimal"/>
      <w:lvlText w:val="%1."/>
      <w:lvlJc w:val="left"/>
      <w:pPr>
        <w:ind w:left="420" w:hanging="420"/>
      </w:pPr>
      <w:rPr>
        <w:rFonts w:hint="default"/>
        <w:sz w:val="21"/>
        <w:szCs w:val="21"/>
      </w:rPr>
    </w:lvl>
  </w:abstractNum>
  <w:abstractNum w:abstractNumId="22" w15:restartNumberingAfterBreak="0">
    <w:nsid w:val="783D03BD"/>
    <w:multiLevelType w:val="hybridMultilevel"/>
    <w:tmpl w:val="4D60E586"/>
    <w:lvl w:ilvl="0" w:tplc="F4BC637A">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9"/>
  </w:num>
  <w:num w:numId="3">
    <w:abstractNumId w:val="6"/>
  </w:num>
  <w:num w:numId="4">
    <w:abstractNumId w:val="1"/>
  </w:num>
  <w:num w:numId="5">
    <w:abstractNumId w:val="0"/>
  </w:num>
  <w:num w:numId="6">
    <w:abstractNumId w:val="22"/>
  </w:num>
  <w:num w:numId="7">
    <w:abstractNumId w:val="5"/>
  </w:num>
  <w:num w:numId="8">
    <w:abstractNumId w:val="4"/>
  </w:num>
  <w:num w:numId="9">
    <w:abstractNumId w:val="3"/>
  </w:num>
  <w:num w:numId="10">
    <w:abstractNumId w:val="2"/>
  </w:num>
  <w:num w:numId="11">
    <w:abstractNumId w:val="1"/>
    <w:lvlOverride w:ilvl="0">
      <w:startOverride w:val="1"/>
    </w:lvlOverride>
  </w:num>
  <w:num w:numId="12">
    <w:abstractNumId w:val="15"/>
  </w:num>
  <w:num w:numId="13">
    <w:abstractNumId w:val="8"/>
  </w:num>
  <w:num w:numId="14">
    <w:abstractNumId w:val="1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17"/>
  </w:num>
  <w:num w:numId="19">
    <w:abstractNumId w:val="18"/>
  </w:num>
  <w:num w:numId="20">
    <w:abstractNumId w:val="16"/>
  </w:num>
  <w:num w:numId="21">
    <w:abstractNumId w:val="20"/>
  </w:num>
  <w:num w:numId="22">
    <w:abstractNumId w:val="9"/>
  </w:num>
  <w:num w:numId="23">
    <w:abstractNumId w:val="14"/>
  </w:num>
  <w:num w:numId="24">
    <w:abstractNumId w:val="10"/>
  </w:num>
  <w:num w:numId="25">
    <w:abstractNumId w:val="21"/>
  </w:num>
  <w:num w:numId="26">
    <w:abstractNumId w:val="11"/>
  </w:num>
  <w:num w:numId="2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28F7"/>
    <w:rsid w:val="0000000E"/>
    <w:rsid w:val="0000044E"/>
    <w:rsid w:val="00000493"/>
    <w:rsid w:val="000006AC"/>
    <w:rsid w:val="0000084F"/>
    <w:rsid w:val="000008E6"/>
    <w:rsid w:val="00000AD8"/>
    <w:rsid w:val="00000D8D"/>
    <w:rsid w:val="00000F5F"/>
    <w:rsid w:val="000010FB"/>
    <w:rsid w:val="0000137A"/>
    <w:rsid w:val="00001411"/>
    <w:rsid w:val="00001766"/>
    <w:rsid w:val="000019E3"/>
    <w:rsid w:val="00001C22"/>
    <w:rsid w:val="00001E32"/>
    <w:rsid w:val="000021FE"/>
    <w:rsid w:val="00002271"/>
    <w:rsid w:val="00002281"/>
    <w:rsid w:val="00002333"/>
    <w:rsid w:val="00002336"/>
    <w:rsid w:val="00002774"/>
    <w:rsid w:val="00002A43"/>
    <w:rsid w:val="00002B4B"/>
    <w:rsid w:val="00002D22"/>
    <w:rsid w:val="00002DC2"/>
    <w:rsid w:val="00002F81"/>
    <w:rsid w:val="0000335A"/>
    <w:rsid w:val="000034A3"/>
    <w:rsid w:val="0000364F"/>
    <w:rsid w:val="00003859"/>
    <w:rsid w:val="00003A64"/>
    <w:rsid w:val="00003AC3"/>
    <w:rsid w:val="00003E38"/>
    <w:rsid w:val="00004054"/>
    <w:rsid w:val="000049B3"/>
    <w:rsid w:val="000049BD"/>
    <w:rsid w:val="00005495"/>
    <w:rsid w:val="000054A3"/>
    <w:rsid w:val="0000573C"/>
    <w:rsid w:val="00005877"/>
    <w:rsid w:val="00005B03"/>
    <w:rsid w:val="00005C3A"/>
    <w:rsid w:val="00005EF8"/>
    <w:rsid w:val="00005F49"/>
    <w:rsid w:val="00006467"/>
    <w:rsid w:val="0000657A"/>
    <w:rsid w:val="00006A15"/>
    <w:rsid w:val="00006F1B"/>
    <w:rsid w:val="00007003"/>
    <w:rsid w:val="00007277"/>
    <w:rsid w:val="000072DA"/>
    <w:rsid w:val="00007648"/>
    <w:rsid w:val="000076A1"/>
    <w:rsid w:val="000077D0"/>
    <w:rsid w:val="000078E4"/>
    <w:rsid w:val="000103EB"/>
    <w:rsid w:val="00010565"/>
    <w:rsid w:val="00010797"/>
    <w:rsid w:val="000107DD"/>
    <w:rsid w:val="00010A69"/>
    <w:rsid w:val="00010B38"/>
    <w:rsid w:val="00010B57"/>
    <w:rsid w:val="00010BBA"/>
    <w:rsid w:val="00010DD0"/>
    <w:rsid w:val="00010FFA"/>
    <w:rsid w:val="00011295"/>
    <w:rsid w:val="00011476"/>
    <w:rsid w:val="000117FB"/>
    <w:rsid w:val="0001195F"/>
    <w:rsid w:val="00011C1A"/>
    <w:rsid w:val="00011DB0"/>
    <w:rsid w:val="00011FF3"/>
    <w:rsid w:val="0001217C"/>
    <w:rsid w:val="000121D0"/>
    <w:rsid w:val="00012678"/>
    <w:rsid w:val="00012713"/>
    <w:rsid w:val="0001277C"/>
    <w:rsid w:val="00012832"/>
    <w:rsid w:val="00012869"/>
    <w:rsid w:val="000129E1"/>
    <w:rsid w:val="00012CDA"/>
    <w:rsid w:val="00012DD7"/>
    <w:rsid w:val="00012EA8"/>
    <w:rsid w:val="00013741"/>
    <w:rsid w:val="000137E6"/>
    <w:rsid w:val="00013A95"/>
    <w:rsid w:val="00013BF3"/>
    <w:rsid w:val="00013FD8"/>
    <w:rsid w:val="00014075"/>
    <w:rsid w:val="0001445A"/>
    <w:rsid w:val="00014922"/>
    <w:rsid w:val="00014AD5"/>
    <w:rsid w:val="00014E7F"/>
    <w:rsid w:val="00014EF5"/>
    <w:rsid w:val="000150BF"/>
    <w:rsid w:val="000150C0"/>
    <w:rsid w:val="0001530C"/>
    <w:rsid w:val="0001543C"/>
    <w:rsid w:val="0001563E"/>
    <w:rsid w:val="0001581D"/>
    <w:rsid w:val="00015AF3"/>
    <w:rsid w:val="00015CC5"/>
    <w:rsid w:val="00015E94"/>
    <w:rsid w:val="00016229"/>
    <w:rsid w:val="00016472"/>
    <w:rsid w:val="000169F0"/>
    <w:rsid w:val="00016C3A"/>
    <w:rsid w:val="00016F5F"/>
    <w:rsid w:val="000170BA"/>
    <w:rsid w:val="000174EE"/>
    <w:rsid w:val="0001754E"/>
    <w:rsid w:val="000178CC"/>
    <w:rsid w:val="0001791C"/>
    <w:rsid w:val="00017B5F"/>
    <w:rsid w:val="00017C86"/>
    <w:rsid w:val="00017E44"/>
    <w:rsid w:val="00017EC5"/>
    <w:rsid w:val="00020016"/>
    <w:rsid w:val="00020246"/>
    <w:rsid w:val="000205C4"/>
    <w:rsid w:val="00020D52"/>
    <w:rsid w:val="00020F25"/>
    <w:rsid w:val="00021103"/>
    <w:rsid w:val="0002110D"/>
    <w:rsid w:val="00021143"/>
    <w:rsid w:val="0002123F"/>
    <w:rsid w:val="000212E0"/>
    <w:rsid w:val="0002152E"/>
    <w:rsid w:val="00021A0B"/>
    <w:rsid w:val="00021BB6"/>
    <w:rsid w:val="0002237C"/>
    <w:rsid w:val="0002239E"/>
    <w:rsid w:val="0002247A"/>
    <w:rsid w:val="0002253D"/>
    <w:rsid w:val="00022F15"/>
    <w:rsid w:val="00022F66"/>
    <w:rsid w:val="00023065"/>
    <w:rsid w:val="0002316E"/>
    <w:rsid w:val="000236DF"/>
    <w:rsid w:val="00023859"/>
    <w:rsid w:val="00023D8F"/>
    <w:rsid w:val="000242C2"/>
    <w:rsid w:val="0002437D"/>
    <w:rsid w:val="000247C1"/>
    <w:rsid w:val="00024829"/>
    <w:rsid w:val="000248EF"/>
    <w:rsid w:val="00024B48"/>
    <w:rsid w:val="000250C3"/>
    <w:rsid w:val="0002553B"/>
    <w:rsid w:val="000255EA"/>
    <w:rsid w:val="00025795"/>
    <w:rsid w:val="000258E8"/>
    <w:rsid w:val="000258FC"/>
    <w:rsid w:val="000259F4"/>
    <w:rsid w:val="00025EFE"/>
    <w:rsid w:val="00025F3A"/>
    <w:rsid w:val="000263E3"/>
    <w:rsid w:val="0002649A"/>
    <w:rsid w:val="00026730"/>
    <w:rsid w:val="000269C0"/>
    <w:rsid w:val="000269CC"/>
    <w:rsid w:val="00026B72"/>
    <w:rsid w:val="00027020"/>
    <w:rsid w:val="0002723A"/>
    <w:rsid w:val="000272D9"/>
    <w:rsid w:val="0002784B"/>
    <w:rsid w:val="00027889"/>
    <w:rsid w:val="00027AB8"/>
    <w:rsid w:val="00027FFD"/>
    <w:rsid w:val="00030009"/>
    <w:rsid w:val="000302DC"/>
    <w:rsid w:val="000305BD"/>
    <w:rsid w:val="000305BF"/>
    <w:rsid w:val="00030A02"/>
    <w:rsid w:val="00030A67"/>
    <w:rsid w:val="0003242C"/>
    <w:rsid w:val="00032549"/>
    <w:rsid w:val="000327AA"/>
    <w:rsid w:val="000327AC"/>
    <w:rsid w:val="0003296E"/>
    <w:rsid w:val="00032A72"/>
    <w:rsid w:val="00032D16"/>
    <w:rsid w:val="0003310F"/>
    <w:rsid w:val="00033297"/>
    <w:rsid w:val="000332EA"/>
    <w:rsid w:val="00033358"/>
    <w:rsid w:val="00033422"/>
    <w:rsid w:val="000335FA"/>
    <w:rsid w:val="00033767"/>
    <w:rsid w:val="00033ED5"/>
    <w:rsid w:val="00033FAD"/>
    <w:rsid w:val="00033FF5"/>
    <w:rsid w:val="000343DC"/>
    <w:rsid w:val="00034610"/>
    <w:rsid w:val="0003487F"/>
    <w:rsid w:val="00035145"/>
    <w:rsid w:val="0003567C"/>
    <w:rsid w:val="0003582B"/>
    <w:rsid w:val="00035939"/>
    <w:rsid w:val="00035D82"/>
    <w:rsid w:val="00035EBD"/>
    <w:rsid w:val="000361C7"/>
    <w:rsid w:val="00036A8D"/>
    <w:rsid w:val="00036FDB"/>
    <w:rsid w:val="0003748E"/>
    <w:rsid w:val="00037702"/>
    <w:rsid w:val="000377D1"/>
    <w:rsid w:val="00037D08"/>
    <w:rsid w:val="00037F32"/>
    <w:rsid w:val="00040017"/>
    <w:rsid w:val="000402B8"/>
    <w:rsid w:val="0004031C"/>
    <w:rsid w:val="00040443"/>
    <w:rsid w:val="000408E6"/>
    <w:rsid w:val="00040BA8"/>
    <w:rsid w:val="00040BE1"/>
    <w:rsid w:val="00040CF5"/>
    <w:rsid w:val="00040E20"/>
    <w:rsid w:val="000413B0"/>
    <w:rsid w:val="000413B1"/>
    <w:rsid w:val="0004140D"/>
    <w:rsid w:val="00041660"/>
    <w:rsid w:val="00041AF2"/>
    <w:rsid w:val="00041D4E"/>
    <w:rsid w:val="00041DF4"/>
    <w:rsid w:val="000423BF"/>
    <w:rsid w:val="0004269D"/>
    <w:rsid w:val="00042983"/>
    <w:rsid w:val="00042B39"/>
    <w:rsid w:val="000432C9"/>
    <w:rsid w:val="00043490"/>
    <w:rsid w:val="00043E65"/>
    <w:rsid w:val="000440D3"/>
    <w:rsid w:val="000440DB"/>
    <w:rsid w:val="000441B9"/>
    <w:rsid w:val="000441E4"/>
    <w:rsid w:val="000446B3"/>
    <w:rsid w:val="00044760"/>
    <w:rsid w:val="000449E8"/>
    <w:rsid w:val="00044BC2"/>
    <w:rsid w:val="00044BFE"/>
    <w:rsid w:val="00044D4C"/>
    <w:rsid w:val="00044DB5"/>
    <w:rsid w:val="0004509D"/>
    <w:rsid w:val="0004564D"/>
    <w:rsid w:val="00045675"/>
    <w:rsid w:val="000456A5"/>
    <w:rsid w:val="00045A0E"/>
    <w:rsid w:val="0004622A"/>
    <w:rsid w:val="00046484"/>
    <w:rsid w:val="00046620"/>
    <w:rsid w:val="000466F8"/>
    <w:rsid w:val="00046705"/>
    <w:rsid w:val="00046738"/>
    <w:rsid w:val="00046924"/>
    <w:rsid w:val="00046B3A"/>
    <w:rsid w:val="00047D78"/>
    <w:rsid w:val="00047E17"/>
    <w:rsid w:val="00047E2A"/>
    <w:rsid w:val="00047E39"/>
    <w:rsid w:val="0005091C"/>
    <w:rsid w:val="00050987"/>
    <w:rsid w:val="00050AAB"/>
    <w:rsid w:val="00050AF8"/>
    <w:rsid w:val="00050C08"/>
    <w:rsid w:val="00050D9D"/>
    <w:rsid w:val="00051259"/>
    <w:rsid w:val="000513CF"/>
    <w:rsid w:val="0005154E"/>
    <w:rsid w:val="00051C4C"/>
    <w:rsid w:val="00051CEC"/>
    <w:rsid w:val="00051D0A"/>
    <w:rsid w:val="00051E0D"/>
    <w:rsid w:val="00051FF1"/>
    <w:rsid w:val="0005204D"/>
    <w:rsid w:val="000521AF"/>
    <w:rsid w:val="00052819"/>
    <w:rsid w:val="0005283A"/>
    <w:rsid w:val="00052CFF"/>
    <w:rsid w:val="00052F9B"/>
    <w:rsid w:val="0005307B"/>
    <w:rsid w:val="000533ED"/>
    <w:rsid w:val="000537FE"/>
    <w:rsid w:val="00053811"/>
    <w:rsid w:val="0005382F"/>
    <w:rsid w:val="00053A47"/>
    <w:rsid w:val="00053BD2"/>
    <w:rsid w:val="00053DE6"/>
    <w:rsid w:val="00053EDE"/>
    <w:rsid w:val="00053F63"/>
    <w:rsid w:val="0005415C"/>
    <w:rsid w:val="00054261"/>
    <w:rsid w:val="0005453A"/>
    <w:rsid w:val="00054734"/>
    <w:rsid w:val="00054807"/>
    <w:rsid w:val="0005492B"/>
    <w:rsid w:val="00054B6C"/>
    <w:rsid w:val="00054DA4"/>
    <w:rsid w:val="0005509F"/>
    <w:rsid w:val="000552FB"/>
    <w:rsid w:val="00055915"/>
    <w:rsid w:val="00055B0E"/>
    <w:rsid w:val="00055CC1"/>
    <w:rsid w:val="00055E1F"/>
    <w:rsid w:val="000562EC"/>
    <w:rsid w:val="00056715"/>
    <w:rsid w:val="00056753"/>
    <w:rsid w:val="0005681A"/>
    <w:rsid w:val="00056AAB"/>
    <w:rsid w:val="00056C94"/>
    <w:rsid w:val="00056D18"/>
    <w:rsid w:val="000570A7"/>
    <w:rsid w:val="00057224"/>
    <w:rsid w:val="0005748C"/>
    <w:rsid w:val="000574B2"/>
    <w:rsid w:val="00057832"/>
    <w:rsid w:val="00057A26"/>
    <w:rsid w:val="00057AF2"/>
    <w:rsid w:val="00057B84"/>
    <w:rsid w:val="00057EE4"/>
    <w:rsid w:val="00057F2D"/>
    <w:rsid w:val="00057F9D"/>
    <w:rsid w:val="0006048F"/>
    <w:rsid w:val="00060A23"/>
    <w:rsid w:val="000610BD"/>
    <w:rsid w:val="00061453"/>
    <w:rsid w:val="00061578"/>
    <w:rsid w:val="00061680"/>
    <w:rsid w:val="00061A80"/>
    <w:rsid w:val="000627C1"/>
    <w:rsid w:val="00062DB0"/>
    <w:rsid w:val="00062F1C"/>
    <w:rsid w:val="000636E5"/>
    <w:rsid w:val="00063C76"/>
    <w:rsid w:val="00063CD6"/>
    <w:rsid w:val="0006401E"/>
    <w:rsid w:val="00064219"/>
    <w:rsid w:val="00064351"/>
    <w:rsid w:val="000643CB"/>
    <w:rsid w:val="000643FE"/>
    <w:rsid w:val="000644C3"/>
    <w:rsid w:val="00064901"/>
    <w:rsid w:val="00064A27"/>
    <w:rsid w:val="00064C31"/>
    <w:rsid w:val="00064D53"/>
    <w:rsid w:val="00065139"/>
    <w:rsid w:val="0006558C"/>
    <w:rsid w:val="00065669"/>
    <w:rsid w:val="000656E6"/>
    <w:rsid w:val="00065AA9"/>
    <w:rsid w:val="00065B0C"/>
    <w:rsid w:val="00065BBF"/>
    <w:rsid w:val="00065BDF"/>
    <w:rsid w:val="00065C1F"/>
    <w:rsid w:val="00065DD3"/>
    <w:rsid w:val="00065E6B"/>
    <w:rsid w:val="000660CF"/>
    <w:rsid w:val="0006628A"/>
    <w:rsid w:val="000665CE"/>
    <w:rsid w:val="0006669B"/>
    <w:rsid w:val="00066744"/>
    <w:rsid w:val="00066E08"/>
    <w:rsid w:val="00066EC2"/>
    <w:rsid w:val="00067813"/>
    <w:rsid w:val="00067890"/>
    <w:rsid w:val="00067ADB"/>
    <w:rsid w:val="00067C81"/>
    <w:rsid w:val="0007022A"/>
    <w:rsid w:val="000702A3"/>
    <w:rsid w:val="000702E3"/>
    <w:rsid w:val="0007041B"/>
    <w:rsid w:val="000704CB"/>
    <w:rsid w:val="000704DF"/>
    <w:rsid w:val="00070BB2"/>
    <w:rsid w:val="00070C67"/>
    <w:rsid w:val="00070F01"/>
    <w:rsid w:val="00070F09"/>
    <w:rsid w:val="00071032"/>
    <w:rsid w:val="000713D7"/>
    <w:rsid w:val="0007162A"/>
    <w:rsid w:val="0007167F"/>
    <w:rsid w:val="000718FF"/>
    <w:rsid w:val="0007198F"/>
    <w:rsid w:val="00071A20"/>
    <w:rsid w:val="00071B82"/>
    <w:rsid w:val="00071D21"/>
    <w:rsid w:val="00072057"/>
    <w:rsid w:val="00072092"/>
    <w:rsid w:val="00072741"/>
    <w:rsid w:val="00072ED0"/>
    <w:rsid w:val="000733CC"/>
    <w:rsid w:val="000733D4"/>
    <w:rsid w:val="00073A14"/>
    <w:rsid w:val="00073B62"/>
    <w:rsid w:val="00073BD9"/>
    <w:rsid w:val="00073BDF"/>
    <w:rsid w:val="00074411"/>
    <w:rsid w:val="000744F5"/>
    <w:rsid w:val="0007460C"/>
    <w:rsid w:val="00074647"/>
    <w:rsid w:val="00074783"/>
    <w:rsid w:val="00074911"/>
    <w:rsid w:val="0007495B"/>
    <w:rsid w:val="00074C3A"/>
    <w:rsid w:val="00074D7F"/>
    <w:rsid w:val="00074D8E"/>
    <w:rsid w:val="00074DAB"/>
    <w:rsid w:val="000750BB"/>
    <w:rsid w:val="0007584E"/>
    <w:rsid w:val="0007595F"/>
    <w:rsid w:val="000759FC"/>
    <w:rsid w:val="00075A8D"/>
    <w:rsid w:val="00075F99"/>
    <w:rsid w:val="00076725"/>
    <w:rsid w:val="000767EB"/>
    <w:rsid w:val="00077046"/>
    <w:rsid w:val="000770A4"/>
    <w:rsid w:val="000771EE"/>
    <w:rsid w:val="0007783C"/>
    <w:rsid w:val="0007791D"/>
    <w:rsid w:val="00077D37"/>
    <w:rsid w:val="00077D3D"/>
    <w:rsid w:val="00077EE3"/>
    <w:rsid w:val="0008007B"/>
    <w:rsid w:val="00080296"/>
    <w:rsid w:val="0008047D"/>
    <w:rsid w:val="00080844"/>
    <w:rsid w:val="000808DF"/>
    <w:rsid w:val="0008095D"/>
    <w:rsid w:val="00080A14"/>
    <w:rsid w:val="00080A2C"/>
    <w:rsid w:val="00080B63"/>
    <w:rsid w:val="00080E4B"/>
    <w:rsid w:val="000810FF"/>
    <w:rsid w:val="00081D22"/>
    <w:rsid w:val="00081F2D"/>
    <w:rsid w:val="00082380"/>
    <w:rsid w:val="0008258D"/>
    <w:rsid w:val="000825F7"/>
    <w:rsid w:val="0008270D"/>
    <w:rsid w:val="0008272A"/>
    <w:rsid w:val="00082754"/>
    <w:rsid w:val="00082A0C"/>
    <w:rsid w:val="00082B98"/>
    <w:rsid w:val="00082C97"/>
    <w:rsid w:val="00082D2F"/>
    <w:rsid w:val="00083005"/>
    <w:rsid w:val="00083486"/>
    <w:rsid w:val="000838E5"/>
    <w:rsid w:val="00083BB5"/>
    <w:rsid w:val="00083D7F"/>
    <w:rsid w:val="000842C1"/>
    <w:rsid w:val="00084352"/>
    <w:rsid w:val="00084AF7"/>
    <w:rsid w:val="00085094"/>
    <w:rsid w:val="00085178"/>
    <w:rsid w:val="00085341"/>
    <w:rsid w:val="000853B5"/>
    <w:rsid w:val="000855EE"/>
    <w:rsid w:val="00085921"/>
    <w:rsid w:val="00085B56"/>
    <w:rsid w:val="00085E9C"/>
    <w:rsid w:val="00086151"/>
    <w:rsid w:val="0008647D"/>
    <w:rsid w:val="000866A6"/>
    <w:rsid w:val="00086758"/>
    <w:rsid w:val="000867A7"/>
    <w:rsid w:val="000869E0"/>
    <w:rsid w:val="00086A72"/>
    <w:rsid w:val="00087065"/>
    <w:rsid w:val="00087317"/>
    <w:rsid w:val="00087326"/>
    <w:rsid w:val="00087376"/>
    <w:rsid w:val="00087944"/>
    <w:rsid w:val="00087E50"/>
    <w:rsid w:val="00087FFB"/>
    <w:rsid w:val="00090089"/>
    <w:rsid w:val="0009009E"/>
    <w:rsid w:val="00090118"/>
    <w:rsid w:val="000901A2"/>
    <w:rsid w:val="000907F2"/>
    <w:rsid w:val="00090C59"/>
    <w:rsid w:val="00090D68"/>
    <w:rsid w:val="00090DE1"/>
    <w:rsid w:val="00090E11"/>
    <w:rsid w:val="00090EC9"/>
    <w:rsid w:val="000910DC"/>
    <w:rsid w:val="000910DF"/>
    <w:rsid w:val="0009137D"/>
    <w:rsid w:val="000914E8"/>
    <w:rsid w:val="00091A72"/>
    <w:rsid w:val="00091DAB"/>
    <w:rsid w:val="000920E2"/>
    <w:rsid w:val="00092284"/>
    <w:rsid w:val="000927E6"/>
    <w:rsid w:val="000928B6"/>
    <w:rsid w:val="00092ADD"/>
    <w:rsid w:val="00092C46"/>
    <w:rsid w:val="00092E6A"/>
    <w:rsid w:val="00092F0D"/>
    <w:rsid w:val="00092F4A"/>
    <w:rsid w:val="000930D6"/>
    <w:rsid w:val="0009333B"/>
    <w:rsid w:val="0009341B"/>
    <w:rsid w:val="000934FA"/>
    <w:rsid w:val="000936C4"/>
    <w:rsid w:val="00093707"/>
    <w:rsid w:val="00093795"/>
    <w:rsid w:val="00093A7B"/>
    <w:rsid w:val="00093AC9"/>
    <w:rsid w:val="00094266"/>
    <w:rsid w:val="0009466F"/>
    <w:rsid w:val="00094942"/>
    <w:rsid w:val="00094A48"/>
    <w:rsid w:val="00094C31"/>
    <w:rsid w:val="00094D07"/>
    <w:rsid w:val="00094E50"/>
    <w:rsid w:val="00094E75"/>
    <w:rsid w:val="00094F05"/>
    <w:rsid w:val="00094F0B"/>
    <w:rsid w:val="00095340"/>
    <w:rsid w:val="00095BA1"/>
    <w:rsid w:val="00095D27"/>
    <w:rsid w:val="0009601D"/>
    <w:rsid w:val="000962F7"/>
    <w:rsid w:val="00096BB7"/>
    <w:rsid w:val="00097031"/>
    <w:rsid w:val="00097217"/>
    <w:rsid w:val="00097227"/>
    <w:rsid w:val="00097269"/>
    <w:rsid w:val="000972ED"/>
    <w:rsid w:val="000972FF"/>
    <w:rsid w:val="0009773F"/>
    <w:rsid w:val="00097764"/>
    <w:rsid w:val="00097A22"/>
    <w:rsid w:val="00097C29"/>
    <w:rsid w:val="00097F14"/>
    <w:rsid w:val="00097FA5"/>
    <w:rsid w:val="000A00CD"/>
    <w:rsid w:val="000A032F"/>
    <w:rsid w:val="000A0734"/>
    <w:rsid w:val="000A07AD"/>
    <w:rsid w:val="000A07E8"/>
    <w:rsid w:val="000A0A10"/>
    <w:rsid w:val="000A0BA8"/>
    <w:rsid w:val="000A0C0C"/>
    <w:rsid w:val="000A0DF3"/>
    <w:rsid w:val="000A0F7F"/>
    <w:rsid w:val="000A13E9"/>
    <w:rsid w:val="000A1415"/>
    <w:rsid w:val="000A150B"/>
    <w:rsid w:val="000A172E"/>
    <w:rsid w:val="000A185B"/>
    <w:rsid w:val="000A19B1"/>
    <w:rsid w:val="000A1C0D"/>
    <w:rsid w:val="000A1CDA"/>
    <w:rsid w:val="000A2016"/>
    <w:rsid w:val="000A21EB"/>
    <w:rsid w:val="000A251C"/>
    <w:rsid w:val="000A2803"/>
    <w:rsid w:val="000A2842"/>
    <w:rsid w:val="000A2896"/>
    <w:rsid w:val="000A2A0A"/>
    <w:rsid w:val="000A2A9C"/>
    <w:rsid w:val="000A2BA5"/>
    <w:rsid w:val="000A2F57"/>
    <w:rsid w:val="000A322A"/>
    <w:rsid w:val="000A351C"/>
    <w:rsid w:val="000A3B3E"/>
    <w:rsid w:val="000A3C62"/>
    <w:rsid w:val="000A43AD"/>
    <w:rsid w:val="000A47D4"/>
    <w:rsid w:val="000A4858"/>
    <w:rsid w:val="000A495D"/>
    <w:rsid w:val="000A4A20"/>
    <w:rsid w:val="000A4C1D"/>
    <w:rsid w:val="000A4E81"/>
    <w:rsid w:val="000A512E"/>
    <w:rsid w:val="000A554F"/>
    <w:rsid w:val="000A572E"/>
    <w:rsid w:val="000A57CD"/>
    <w:rsid w:val="000A5A5B"/>
    <w:rsid w:val="000A5ABD"/>
    <w:rsid w:val="000A5B32"/>
    <w:rsid w:val="000A5D90"/>
    <w:rsid w:val="000A5F77"/>
    <w:rsid w:val="000A60A4"/>
    <w:rsid w:val="000A62C6"/>
    <w:rsid w:val="000A6704"/>
    <w:rsid w:val="000A6D78"/>
    <w:rsid w:val="000A7C3E"/>
    <w:rsid w:val="000A7DDD"/>
    <w:rsid w:val="000A7E81"/>
    <w:rsid w:val="000A7F63"/>
    <w:rsid w:val="000A7FD4"/>
    <w:rsid w:val="000B01EE"/>
    <w:rsid w:val="000B03DD"/>
    <w:rsid w:val="000B0625"/>
    <w:rsid w:val="000B0631"/>
    <w:rsid w:val="000B07F5"/>
    <w:rsid w:val="000B0BD0"/>
    <w:rsid w:val="000B0C1F"/>
    <w:rsid w:val="000B11DC"/>
    <w:rsid w:val="000B175C"/>
    <w:rsid w:val="000B1CB9"/>
    <w:rsid w:val="000B200D"/>
    <w:rsid w:val="000B2417"/>
    <w:rsid w:val="000B26CB"/>
    <w:rsid w:val="000B2914"/>
    <w:rsid w:val="000B30EE"/>
    <w:rsid w:val="000B3273"/>
    <w:rsid w:val="000B33E8"/>
    <w:rsid w:val="000B34C6"/>
    <w:rsid w:val="000B3504"/>
    <w:rsid w:val="000B3511"/>
    <w:rsid w:val="000B36CE"/>
    <w:rsid w:val="000B36DC"/>
    <w:rsid w:val="000B3A5B"/>
    <w:rsid w:val="000B3A8B"/>
    <w:rsid w:val="000B3AA7"/>
    <w:rsid w:val="000B3BD8"/>
    <w:rsid w:val="000B3CB9"/>
    <w:rsid w:val="000B3E3C"/>
    <w:rsid w:val="000B3E6B"/>
    <w:rsid w:val="000B42DC"/>
    <w:rsid w:val="000B4379"/>
    <w:rsid w:val="000B4403"/>
    <w:rsid w:val="000B44B7"/>
    <w:rsid w:val="000B48D1"/>
    <w:rsid w:val="000B49DA"/>
    <w:rsid w:val="000B4AB8"/>
    <w:rsid w:val="000B4AF3"/>
    <w:rsid w:val="000B4B42"/>
    <w:rsid w:val="000B4FA8"/>
    <w:rsid w:val="000B4FAA"/>
    <w:rsid w:val="000B57B6"/>
    <w:rsid w:val="000B5B32"/>
    <w:rsid w:val="000B5C4F"/>
    <w:rsid w:val="000B5FC4"/>
    <w:rsid w:val="000B6496"/>
    <w:rsid w:val="000B6630"/>
    <w:rsid w:val="000B67AF"/>
    <w:rsid w:val="000B6872"/>
    <w:rsid w:val="000B6ED4"/>
    <w:rsid w:val="000B6FB5"/>
    <w:rsid w:val="000B7137"/>
    <w:rsid w:val="000B75C8"/>
    <w:rsid w:val="000B7661"/>
    <w:rsid w:val="000B77A6"/>
    <w:rsid w:val="000B77A7"/>
    <w:rsid w:val="000B7878"/>
    <w:rsid w:val="000B7880"/>
    <w:rsid w:val="000B7A38"/>
    <w:rsid w:val="000B7C71"/>
    <w:rsid w:val="000B7D05"/>
    <w:rsid w:val="000C0406"/>
    <w:rsid w:val="000C063B"/>
    <w:rsid w:val="000C07E5"/>
    <w:rsid w:val="000C084C"/>
    <w:rsid w:val="000C0F09"/>
    <w:rsid w:val="000C126A"/>
    <w:rsid w:val="000C13D3"/>
    <w:rsid w:val="000C143D"/>
    <w:rsid w:val="000C179C"/>
    <w:rsid w:val="000C18C8"/>
    <w:rsid w:val="000C1933"/>
    <w:rsid w:val="000C1E1A"/>
    <w:rsid w:val="000C288F"/>
    <w:rsid w:val="000C2B00"/>
    <w:rsid w:val="000C2BA3"/>
    <w:rsid w:val="000C2EA2"/>
    <w:rsid w:val="000C3035"/>
    <w:rsid w:val="000C3043"/>
    <w:rsid w:val="000C3254"/>
    <w:rsid w:val="000C3514"/>
    <w:rsid w:val="000C35F0"/>
    <w:rsid w:val="000C3778"/>
    <w:rsid w:val="000C3A72"/>
    <w:rsid w:val="000C3C73"/>
    <w:rsid w:val="000C3C7D"/>
    <w:rsid w:val="000C3D77"/>
    <w:rsid w:val="000C3E06"/>
    <w:rsid w:val="000C449E"/>
    <w:rsid w:val="000C45B3"/>
    <w:rsid w:val="000C4C95"/>
    <w:rsid w:val="000C53AE"/>
    <w:rsid w:val="000C5548"/>
    <w:rsid w:val="000C5614"/>
    <w:rsid w:val="000C5A2B"/>
    <w:rsid w:val="000C6041"/>
    <w:rsid w:val="000C6166"/>
    <w:rsid w:val="000C61C3"/>
    <w:rsid w:val="000C6279"/>
    <w:rsid w:val="000C64DC"/>
    <w:rsid w:val="000C666C"/>
    <w:rsid w:val="000C6B4F"/>
    <w:rsid w:val="000C6BDA"/>
    <w:rsid w:val="000C6F66"/>
    <w:rsid w:val="000C702A"/>
    <w:rsid w:val="000C7249"/>
    <w:rsid w:val="000C72B9"/>
    <w:rsid w:val="000C730B"/>
    <w:rsid w:val="000C78E7"/>
    <w:rsid w:val="000C79FF"/>
    <w:rsid w:val="000C7B42"/>
    <w:rsid w:val="000D0260"/>
    <w:rsid w:val="000D03F7"/>
    <w:rsid w:val="000D08DE"/>
    <w:rsid w:val="000D0935"/>
    <w:rsid w:val="000D093A"/>
    <w:rsid w:val="000D0C17"/>
    <w:rsid w:val="000D0D0D"/>
    <w:rsid w:val="000D0D7E"/>
    <w:rsid w:val="000D0E0C"/>
    <w:rsid w:val="000D0E25"/>
    <w:rsid w:val="000D0F69"/>
    <w:rsid w:val="000D1460"/>
    <w:rsid w:val="000D14A7"/>
    <w:rsid w:val="000D1797"/>
    <w:rsid w:val="000D17B9"/>
    <w:rsid w:val="000D1864"/>
    <w:rsid w:val="000D19A6"/>
    <w:rsid w:val="000D1B79"/>
    <w:rsid w:val="000D26EE"/>
    <w:rsid w:val="000D2E4B"/>
    <w:rsid w:val="000D2EA7"/>
    <w:rsid w:val="000D2FA6"/>
    <w:rsid w:val="000D30A3"/>
    <w:rsid w:val="000D35BC"/>
    <w:rsid w:val="000D3859"/>
    <w:rsid w:val="000D3B28"/>
    <w:rsid w:val="000D3EDD"/>
    <w:rsid w:val="000D4067"/>
    <w:rsid w:val="000D475F"/>
    <w:rsid w:val="000D476C"/>
    <w:rsid w:val="000D4ADD"/>
    <w:rsid w:val="000D4D09"/>
    <w:rsid w:val="000D50CF"/>
    <w:rsid w:val="000D5143"/>
    <w:rsid w:val="000D51D9"/>
    <w:rsid w:val="000D536E"/>
    <w:rsid w:val="000D53CA"/>
    <w:rsid w:val="000D54CC"/>
    <w:rsid w:val="000D5847"/>
    <w:rsid w:val="000D59F6"/>
    <w:rsid w:val="000D5D24"/>
    <w:rsid w:val="000D5F9A"/>
    <w:rsid w:val="000D6476"/>
    <w:rsid w:val="000D65CF"/>
    <w:rsid w:val="000D676C"/>
    <w:rsid w:val="000D6CA1"/>
    <w:rsid w:val="000D6EB2"/>
    <w:rsid w:val="000D7177"/>
    <w:rsid w:val="000D717F"/>
    <w:rsid w:val="000D73E5"/>
    <w:rsid w:val="000D73E8"/>
    <w:rsid w:val="000D74DD"/>
    <w:rsid w:val="000D7504"/>
    <w:rsid w:val="000D76B9"/>
    <w:rsid w:val="000D76C6"/>
    <w:rsid w:val="000D79FB"/>
    <w:rsid w:val="000D7AC6"/>
    <w:rsid w:val="000D7E72"/>
    <w:rsid w:val="000E032A"/>
    <w:rsid w:val="000E07BE"/>
    <w:rsid w:val="000E0844"/>
    <w:rsid w:val="000E0891"/>
    <w:rsid w:val="000E0936"/>
    <w:rsid w:val="000E0B9E"/>
    <w:rsid w:val="000E0D3F"/>
    <w:rsid w:val="000E0DF1"/>
    <w:rsid w:val="000E0F80"/>
    <w:rsid w:val="000E1400"/>
    <w:rsid w:val="000E1488"/>
    <w:rsid w:val="000E1733"/>
    <w:rsid w:val="000E19AB"/>
    <w:rsid w:val="000E1A0F"/>
    <w:rsid w:val="000E1B18"/>
    <w:rsid w:val="000E2438"/>
    <w:rsid w:val="000E27DA"/>
    <w:rsid w:val="000E2914"/>
    <w:rsid w:val="000E296F"/>
    <w:rsid w:val="000E2C91"/>
    <w:rsid w:val="000E2EA6"/>
    <w:rsid w:val="000E3337"/>
    <w:rsid w:val="000E33BC"/>
    <w:rsid w:val="000E366E"/>
    <w:rsid w:val="000E3847"/>
    <w:rsid w:val="000E3938"/>
    <w:rsid w:val="000E45F9"/>
    <w:rsid w:val="000E4781"/>
    <w:rsid w:val="000E487B"/>
    <w:rsid w:val="000E4C58"/>
    <w:rsid w:val="000E4C5E"/>
    <w:rsid w:val="000E4E00"/>
    <w:rsid w:val="000E4E09"/>
    <w:rsid w:val="000E500E"/>
    <w:rsid w:val="000E53BD"/>
    <w:rsid w:val="000E633D"/>
    <w:rsid w:val="000E676B"/>
    <w:rsid w:val="000E6B86"/>
    <w:rsid w:val="000E6CE0"/>
    <w:rsid w:val="000E6D6E"/>
    <w:rsid w:val="000E71F0"/>
    <w:rsid w:val="000E7299"/>
    <w:rsid w:val="000E7358"/>
    <w:rsid w:val="000E7C1E"/>
    <w:rsid w:val="000E7CFC"/>
    <w:rsid w:val="000E7E32"/>
    <w:rsid w:val="000E7EE4"/>
    <w:rsid w:val="000F040F"/>
    <w:rsid w:val="000F061C"/>
    <w:rsid w:val="000F0797"/>
    <w:rsid w:val="000F079A"/>
    <w:rsid w:val="000F08E1"/>
    <w:rsid w:val="000F0BDE"/>
    <w:rsid w:val="000F0C8F"/>
    <w:rsid w:val="000F0CC5"/>
    <w:rsid w:val="000F0EA4"/>
    <w:rsid w:val="000F1029"/>
    <w:rsid w:val="000F11D6"/>
    <w:rsid w:val="000F1214"/>
    <w:rsid w:val="000F127C"/>
    <w:rsid w:val="000F1699"/>
    <w:rsid w:val="000F16DF"/>
    <w:rsid w:val="000F17A0"/>
    <w:rsid w:val="000F1901"/>
    <w:rsid w:val="000F1B95"/>
    <w:rsid w:val="000F1B9F"/>
    <w:rsid w:val="000F1E1E"/>
    <w:rsid w:val="000F1F89"/>
    <w:rsid w:val="000F2407"/>
    <w:rsid w:val="000F246A"/>
    <w:rsid w:val="000F252B"/>
    <w:rsid w:val="000F25B3"/>
    <w:rsid w:val="000F25ED"/>
    <w:rsid w:val="000F2796"/>
    <w:rsid w:val="000F27BF"/>
    <w:rsid w:val="000F2FB0"/>
    <w:rsid w:val="000F302A"/>
    <w:rsid w:val="000F30F5"/>
    <w:rsid w:val="000F3389"/>
    <w:rsid w:val="000F35C8"/>
    <w:rsid w:val="000F381D"/>
    <w:rsid w:val="000F3A66"/>
    <w:rsid w:val="000F4145"/>
    <w:rsid w:val="000F456A"/>
    <w:rsid w:val="000F4602"/>
    <w:rsid w:val="000F466D"/>
    <w:rsid w:val="000F47C6"/>
    <w:rsid w:val="000F4943"/>
    <w:rsid w:val="000F4A05"/>
    <w:rsid w:val="000F4B0C"/>
    <w:rsid w:val="000F4D5A"/>
    <w:rsid w:val="000F4D87"/>
    <w:rsid w:val="000F501A"/>
    <w:rsid w:val="000F52ED"/>
    <w:rsid w:val="000F56E3"/>
    <w:rsid w:val="000F5925"/>
    <w:rsid w:val="000F59F8"/>
    <w:rsid w:val="000F5E20"/>
    <w:rsid w:val="000F5FC3"/>
    <w:rsid w:val="000F62D3"/>
    <w:rsid w:val="000F6411"/>
    <w:rsid w:val="000F6628"/>
    <w:rsid w:val="000F697E"/>
    <w:rsid w:val="000F6A64"/>
    <w:rsid w:val="000F6EEA"/>
    <w:rsid w:val="000F7390"/>
    <w:rsid w:val="000F7545"/>
    <w:rsid w:val="000F757C"/>
    <w:rsid w:val="000F7842"/>
    <w:rsid w:val="000F78F8"/>
    <w:rsid w:val="000F7977"/>
    <w:rsid w:val="000F7FBC"/>
    <w:rsid w:val="0010057C"/>
    <w:rsid w:val="00100816"/>
    <w:rsid w:val="001008A5"/>
    <w:rsid w:val="00100D6F"/>
    <w:rsid w:val="00100F44"/>
    <w:rsid w:val="001012DE"/>
    <w:rsid w:val="00101661"/>
    <w:rsid w:val="001017C1"/>
    <w:rsid w:val="00101B53"/>
    <w:rsid w:val="001022B2"/>
    <w:rsid w:val="00102ACF"/>
    <w:rsid w:val="00102D84"/>
    <w:rsid w:val="001034DC"/>
    <w:rsid w:val="0010358E"/>
    <w:rsid w:val="00103660"/>
    <w:rsid w:val="00103AC7"/>
    <w:rsid w:val="00103B7A"/>
    <w:rsid w:val="00104106"/>
    <w:rsid w:val="001041D3"/>
    <w:rsid w:val="001042B9"/>
    <w:rsid w:val="00104504"/>
    <w:rsid w:val="00104529"/>
    <w:rsid w:val="0010477C"/>
    <w:rsid w:val="001047DA"/>
    <w:rsid w:val="00104F6E"/>
    <w:rsid w:val="00105325"/>
    <w:rsid w:val="0010538D"/>
    <w:rsid w:val="001053D4"/>
    <w:rsid w:val="001053E9"/>
    <w:rsid w:val="00105912"/>
    <w:rsid w:val="00105C73"/>
    <w:rsid w:val="00105C81"/>
    <w:rsid w:val="00105D9C"/>
    <w:rsid w:val="001065A0"/>
    <w:rsid w:val="00106DAA"/>
    <w:rsid w:val="0010702B"/>
    <w:rsid w:val="001070B7"/>
    <w:rsid w:val="001070F6"/>
    <w:rsid w:val="00107811"/>
    <w:rsid w:val="00107831"/>
    <w:rsid w:val="00107C26"/>
    <w:rsid w:val="00107CA7"/>
    <w:rsid w:val="00107F30"/>
    <w:rsid w:val="001100C2"/>
    <w:rsid w:val="00110227"/>
    <w:rsid w:val="00110336"/>
    <w:rsid w:val="001103F5"/>
    <w:rsid w:val="001104A9"/>
    <w:rsid w:val="001104DD"/>
    <w:rsid w:val="001107D0"/>
    <w:rsid w:val="0011094D"/>
    <w:rsid w:val="00110A75"/>
    <w:rsid w:val="00110CEB"/>
    <w:rsid w:val="0011100B"/>
    <w:rsid w:val="00111544"/>
    <w:rsid w:val="001117A0"/>
    <w:rsid w:val="00111943"/>
    <w:rsid w:val="00111AB7"/>
    <w:rsid w:val="00111ACF"/>
    <w:rsid w:val="00111AEB"/>
    <w:rsid w:val="00111B85"/>
    <w:rsid w:val="00111BCB"/>
    <w:rsid w:val="00111D71"/>
    <w:rsid w:val="00111F4C"/>
    <w:rsid w:val="00112122"/>
    <w:rsid w:val="001123C0"/>
    <w:rsid w:val="001125D9"/>
    <w:rsid w:val="00112661"/>
    <w:rsid w:val="001127B9"/>
    <w:rsid w:val="00112B6E"/>
    <w:rsid w:val="00112B7A"/>
    <w:rsid w:val="00112DB1"/>
    <w:rsid w:val="001130F8"/>
    <w:rsid w:val="00113232"/>
    <w:rsid w:val="001133A0"/>
    <w:rsid w:val="00113606"/>
    <w:rsid w:val="001136B0"/>
    <w:rsid w:val="001137CD"/>
    <w:rsid w:val="00113B32"/>
    <w:rsid w:val="00113CC9"/>
    <w:rsid w:val="00113EDE"/>
    <w:rsid w:val="00114475"/>
    <w:rsid w:val="001144F1"/>
    <w:rsid w:val="001145BC"/>
    <w:rsid w:val="00114738"/>
    <w:rsid w:val="00114979"/>
    <w:rsid w:val="00114A52"/>
    <w:rsid w:val="00114E74"/>
    <w:rsid w:val="001151E7"/>
    <w:rsid w:val="00115513"/>
    <w:rsid w:val="00115777"/>
    <w:rsid w:val="00115AFC"/>
    <w:rsid w:val="00115BF6"/>
    <w:rsid w:val="00115D90"/>
    <w:rsid w:val="00115E6D"/>
    <w:rsid w:val="00116917"/>
    <w:rsid w:val="00116D35"/>
    <w:rsid w:val="00116D52"/>
    <w:rsid w:val="00116EF6"/>
    <w:rsid w:val="00116F06"/>
    <w:rsid w:val="00116F5C"/>
    <w:rsid w:val="00117370"/>
    <w:rsid w:val="001174A0"/>
    <w:rsid w:val="00117813"/>
    <w:rsid w:val="00117B49"/>
    <w:rsid w:val="00117B68"/>
    <w:rsid w:val="00117DB7"/>
    <w:rsid w:val="001204D3"/>
    <w:rsid w:val="00120765"/>
    <w:rsid w:val="00120C18"/>
    <w:rsid w:val="00120F9E"/>
    <w:rsid w:val="001210EA"/>
    <w:rsid w:val="001211C2"/>
    <w:rsid w:val="00121230"/>
    <w:rsid w:val="00121291"/>
    <w:rsid w:val="001214E0"/>
    <w:rsid w:val="001218EC"/>
    <w:rsid w:val="00121CBE"/>
    <w:rsid w:val="00121F6A"/>
    <w:rsid w:val="00121FC3"/>
    <w:rsid w:val="00122704"/>
    <w:rsid w:val="001228AE"/>
    <w:rsid w:val="00122B59"/>
    <w:rsid w:val="00122BAA"/>
    <w:rsid w:val="00122CD9"/>
    <w:rsid w:val="00123215"/>
    <w:rsid w:val="0012353F"/>
    <w:rsid w:val="00123D68"/>
    <w:rsid w:val="00123DDE"/>
    <w:rsid w:val="001241D9"/>
    <w:rsid w:val="0012452E"/>
    <w:rsid w:val="0012484B"/>
    <w:rsid w:val="001249FD"/>
    <w:rsid w:val="00124A32"/>
    <w:rsid w:val="00124AE4"/>
    <w:rsid w:val="00124CE9"/>
    <w:rsid w:val="00124D7F"/>
    <w:rsid w:val="00124FA8"/>
    <w:rsid w:val="001250B5"/>
    <w:rsid w:val="001254BA"/>
    <w:rsid w:val="00125624"/>
    <w:rsid w:val="00125691"/>
    <w:rsid w:val="0012578D"/>
    <w:rsid w:val="0012607D"/>
    <w:rsid w:val="00126188"/>
    <w:rsid w:val="0012627B"/>
    <w:rsid w:val="00126690"/>
    <w:rsid w:val="001267A5"/>
    <w:rsid w:val="001267ED"/>
    <w:rsid w:val="001270CB"/>
    <w:rsid w:val="0012721D"/>
    <w:rsid w:val="001272B9"/>
    <w:rsid w:val="0012740E"/>
    <w:rsid w:val="001274A1"/>
    <w:rsid w:val="00127682"/>
    <w:rsid w:val="001279C0"/>
    <w:rsid w:val="00127F58"/>
    <w:rsid w:val="00127FA8"/>
    <w:rsid w:val="001301C0"/>
    <w:rsid w:val="00130631"/>
    <w:rsid w:val="001307B5"/>
    <w:rsid w:val="001308C6"/>
    <w:rsid w:val="00130E4C"/>
    <w:rsid w:val="0013100A"/>
    <w:rsid w:val="00131023"/>
    <w:rsid w:val="001311DC"/>
    <w:rsid w:val="00131257"/>
    <w:rsid w:val="00131347"/>
    <w:rsid w:val="001313B8"/>
    <w:rsid w:val="00131872"/>
    <w:rsid w:val="00131931"/>
    <w:rsid w:val="0013197B"/>
    <w:rsid w:val="00131B65"/>
    <w:rsid w:val="00131B9E"/>
    <w:rsid w:val="00132007"/>
    <w:rsid w:val="0013228B"/>
    <w:rsid w:val="00132A65"/>
    <w:rsid w:val="00132BF2"/>
    <w:rsid w:val="00132C4D"/>
    <w:rsid w:val="0013311F"/>
    <w:rsid w:val="0013321D"/>
    <w:rsid w:val="001333A9"/>
    <w:rsid w:val="001339DF"/>
    <w:rsid w:val="00133A13"/>
    <w:rsid w:val="001343FF"/>
    <w:rsid w:val="0013450C"/>
    <w:rsid w:val="00134685"/>
    <w:rsid w:val="001347CD"/>
    <w:rsid w:val="00134899"/>
    <w:rsid w:val="001348AC"/>
    <w:rsid w:val="00134B3D"/>
    <w:rsid w:val="00134E6C"/>
    <w:rsid w:val="00134FA7"/>
    <w:rsid w:val="0013511B"/>
    <w:rsid w:val="00135231"/>
    <w:rsid w:val="0013531A"/>
    <w:rsid w:val="00135370"/>
    <w:rsid w:val="00135565"/>
    <w:rsid w:val="0013561C"/>
    <w:rsid w:val="0013571B"/>
    <w:rsid w:val="00135A8D"/>
    <w:rsid w:val="00135E83"/>
    <w:rsid w:val="0013602E"/>
    <w:rsid w:val="00136929"/>
    <w:rsid w:val="00136CA4"/>
    <w:rsid w:val="00136DD0"/>
    <w:rsid w:val="00137639"/>
    <w:rsid w:val="001379ED"/>
    <w:rsid w:val="00137FEA"/>
    <w:rsid w:val="0014003D"/>
    <w:rsid w:val="0014019C"/>
    <w:rsid w:val="001401F5"/>
    <w:rsid w:val="00140399"/>
    <w:rsid w:val="0014040A"/>
    <w:rsid w:val="00140412"/>
    <w:rsid w:val="00140D2A"/>
    <w:rsid w:val="00140EF5"/>
    <w:rsid w:val="001411E5"/>
    <w:rsid w:val="00141895"/>
    <w:rsid w:val="00141ACE"/>
    <w:rsid w:val="00141B74"/>
    <w:rsid w:val="00141D39"/>
    <w:rsid w:val="001420A6"/>
    <w:rsid w:val="00142457"/>
    <w:rsid w:val="001424ED"/>
    <w:rsid w:val="001425CA"/>
    <w:rsid w:val="00142AA2"/>
    <w:rsid w:val="00142D18"/>
    <w:rsid w:val="00142D86"/>
    <w:rsid w:val="00142FD3"/>
    <w:rsid w:val="00143836"/>
    <w:rsid w:val="001439F1"/>
    <w:rsid w:val="00143A23"/>
    <w:rsid w:val="00143DC8"/>
    <w:rsid w:val="00143E65"/>
    <w:rsid w:val="00143ECA"/>
    <w:rsid w:val="0014449F"/>
    <w:rsid w:val="001448FA"/>
    <w:rsid w:val="00144C15"/>
    <w:rsid w:val="00144F28"/>
    <w:rsid w:val="00145A18"/>
    <w:rsid w:val="00146105"/>
    <w:rsid w:val="00146413"/>
    <w:rsid w:val="00146600"/>
    <w:rsid w:val="00147141"/>
    <w:rsid w:val="00147822"/>
    <w:rsid w:val="0014790C"/>
    <w:rsid w:val="00147C51"/>
    <w:rsid w:val="001501C2"/>
    <w:rsid w:val="0015025A"/>
    <w:rsid w:val="0015033E"/>
    <w:rsid w:val="001505C5"/>
    <w:rsid w:val="001508CB"/>
    <w:rsid w:val="0015094C"/>
    <w:rsid w:val="00150BE9"/>
    <w:rsid w:val="001510E4"/>
    <w:rsid w:val="001514C6"/>
    <w:rsid w:val="00151526"/>
    <w:rsid w:val="00151566"/>
    <w:rsid w:val="00151621"/>
    <w:rsid w:val="00151657"/>
    <w:rsid w:val="00151D26"/>
    <w:rsid w:val="00151DC8"/>
    <w:rsid w:val="00152251"/>
    <w:rsid w:val="00152B95"/>
    <w:rsid w:val="00152BBB"/>
    <w:rsid w:val="00152C76"/>
    <w:rsid w:val="00153133"/>
    <w:rsid w:val="00153465"/>
    <w:rsid w:val="0015372E"/>
    <w:rsid w:val="00153898"/>
    <w:rsid w:val="00153B88"/>
    <w:rsid w:val="00153DE3"/>
    <w:rsid w:val="00153E33"/>
    <w:rsid w:val="001542B9"/>
    <w:rsid w:val="001542C5"/>
    <w:rsid w:val="001545F6"/>
    <w:rsid w:val="0015461A"/>
    <w:rsid w:val="00154922"/>
    <w:rsid w:val="00154BD1"/>
    <w:rsid w:val="00154EAA"/>
    <w:rsid w:val="00154F10"/>
    <w:rsid w:val="00154F71"/>
    <w:rsid w:val="001553D0"/>
    <w:rsid w:val="00155C78"/>
    <w:rsid w:val="00155DFB"/>
    <w:rsid w:val="00155E4D"/>
    <w:rsid w:val="0015606E"/>
    <w:rsid w:val="00156126"/>
    <w:rsid w:val="001563A2"/>
    <w:rsid w:val="00156605"/>
    <w:rsid w:val="00157107"/>
    <w:rsid w:val="0015717E"/>
    <w:rsid w:val="00157757"/>
    <w:rsid w:val="00157E7F"/>
    <w:rsid w:val="00160036"/>
    <w:rsid w:val="00160047"/>
    <w:rsid w:val="00160085"/>
    <w:rsid w:val="00160289"/>
    <w:rsid w:val="00160335"/>
    <w:rsid w:val="001607F3"/>
    <w:rsid w:val="00160E77"/>
    <w:rsid w:val="00160E7C"/>
    <w:rsid w:val="00161096"/>
    <w:rsid w:val="0016163E"/>
    <w:rsid w:val="0016178C"/>
    <w:rsid w:val="00161BC2"/>
    <w:rsid w:val="00161F74"/>
    <w:rsid w:val="0016252E"/>
    <w:rsid w:val="00162702"/>
    <w:rsid w:val="00162B00"/>
    <w:rsid w:val="00162B0F"/>
    <w:rsid w:val="00162B9F"/>
    <w:rsid w:val="0016310C"/>
    <w:rsid w:val="00163251"/>
    <w:rsid w:val="00163464"/>
    <w:rsid w:val="00163BE4"/>
    <w:rsid w:val="00163F0D"/>
    <w:rsid w:val="00164195"/>
    <w:rsid w:val="001642A6"/>
    <w:rsid w:val="00164464"/>
    <w:rsid w:val="0016469D"/>
    <w:rsid w:val="001649C9"/>
    <w:rsid w:val="00164C4B"/>
    <w:rsid w:val="00165B11"/>
    <w:rsid w:val="00165B5D"/>
    <w:rsid w:val="00165EE1"/>
    <w:rsid w:val="001662A2"/>
    <w:rsid w:val="001663F1"/>
    <w:rsid w:val="001664C1"/>
    <w:rsid w:val="001667C2"/>
    <w:rsid w:val="001668E6"/>
    <w:rsid w:val="00166CE6"/>
    <w:rsid w:val="00166D86"/>
    <w:rsid w:val="00167052"/>
    <w:rsid w:val="001671E4"/>
    <w:rsid w:val="00167516"/>
    <w:rsid w:val="001676FD"/>
    <w:rsid w:val="00167730"/>
    <w:rsid w:val="00167887"/>
    <w:rsid w:val="00167E62"/>
    <w:rsid w:val="001700D1"/>
    <w:rsid w:val="001700D4"/>
    <w:rsid w:val="0017034C"/>
    <w:rsid w:val="00170571"/>
    <w:rsid w:val="001706C8"/>
    <w:rsid w:val="00170D9C"/>
    <w:rsid w:val="00170E2C"/>
    <w:rsid w:val="0017100C"/>
    <w:rsid w:val="0017107C"/>
    <w:rsid w:val="0017115B"/>
    <w:rsid w:val="00171342"/>
    <w:rsid w:val="001713D0"/>
    <w:rsid w:val="0017140E"/>
    <w:rsid w:val="00171596"/>
    <w:rsid w:val="001717D0"/>
    <w:rsid w:val="00171C0F"/>
    <w:rsid w:val="001720FC"/>
    <w:rsid w:val="00172154"/>
    <w:rsid w:val="0017264A"/>
    <w:rsid w:val="00173167"/>
    <w:rsid w:val="00173170"/>
    <w:rsid w:val="001731D9"/>
    <w:rsid w:val="0017331A"/>
    <w:rsid w:val="001735BB"/>
    <w:rsid w:val="00173693"/>
    <w:rsid w:val="001736B9"/>
    <w:rsid w:val="00173C31"/>
    <w:rsid w:val="00173CDF"/>
    <w:rsid w:val="00173D1E"/>
    <w:rsid w:val="00173D50"/>
    <w:rsid w:val="00173EC4"/>
    <w:rsid w:val="00173EE3"/>
    <w:rsid w:val="001742A5"/>
    <w:rsid w:val="00174319"/>
    <w:rsid w:val="001744AD"/>
    <w:rsid w:val="001744B5"/>
    <w:rsid w:val="00174504"/>
    <w:rsid w:val="001749C0"/>
    <w:rsid w:val="00174A6D"/>
    <w:rsid w:val="00174D67"/>
    <w:rsid w:val="00174EBC"/>
    <w:rsid w:val="00174EF0"/>
    <w:rsid w:val="00174FD7"/>
    <w:rsid w:val="0017544B"/>
    <w:rsid w:val="001755BB"/>
    <w:rsid w:val="0017573F"/>
    <w:rsid w:val="00175819"/>
    <w:rsid w:val="001759EC"/>
    <w:rsid w:val="00175BAB"/>
    <w:rsid w:val="00175CEB"/>
    <w:rsid w:val="00175EAD"/>
    <w:rsid w:val="00175FA6"/>
    <w:rsid w:val="001761F9"/>
    <w:rsid w:val="0017630D"/>
    <w:rsid w:val="00176691"/>
    <w:rsid w:val="00176BFF"/>
    <w:rsid w:val="00176D40"/>
    <w:rsid w:val="00177572"/>
    <w:rsid w:val="00177644"/>
    <w:rsid w:val="001779DC"/>
    <w:rsid w:val="00177A7F"/>
    <w:rsid w:val="00177BB6"/>
    <w:rsid w:val="001805C4"/>
    <w:rsid w:val="001809B1"/>
    <w:rsid w:val="00180AE4"/>
    <w:rsid w:val="00180C5F"/>
    <w:rsid w:val="00180C95"/>
    <w:rsid w:val="0018144E"/>
    <w:rsid w:val="00181467"/>
    <w:rsid w:val="0018159F"/>
    <w:rsid w:val="001815B5"/>
    <w:rsid w:val="001817F4"/>
    <w:rsid w:val="001818A2"/>
    <w:rsid w:val="00181D63"/>
    <w:rsid w:val="00181D70"/>
    <w:rsid w:val="00181E98"/>
    <w:rsid w:val="001821A9"/>
    <w:rsid w:val="001821AD"/>
    <w:rsid w:val="001827AA"/>
    <w:rsid w:val="00182841"/>
    <w:rsid w:val="00182953"/>
    <w:rsid w:val="00182960"/>
    <w:rsid w:val="00182B64"/>
    <w:rsid w:val="00182C5B"/>
    <w:rsid w:val="00182E02"/>
    <w:rsid w:val="00182F9B"/>
    <w:rsid w:val="0018324C"/>
    <w:rsid w:val="00183498"/>
    <w:rsid w:val="00183B08"/>
    <w:rsid w:val="00183DC7"/>
    <w:rsid w:val="00183F97"/>
    <w:rsid w:val="00183F98"/>
    <w:rsid w:val="0018406F"/>
    <w:rsid w:val="00184313"/>
    <w:rsid w:val="00184373"/>
    <w:rsid w:val="001843C7"/>
    <w:rsid w:val="001843F0"/>
    <w:rsid w:val="0018441F"/>
    <w:rsid w:val="001848D4"/>
    <w:rsid w:val="00184C01"/>
    <w:rsid w:val="00184CBC"/>
    <w:rsid w:val="00184FB1"/>
    <w:rsid w:val="0018517C"/>
    <w:rsid w:val="001854AD"/>
    <w:rsid w:val="00185863"/>
    <w:rsid w:val="00185AE5"/>
    <w:rsid w:val="00185CE7"/>
    <w:rsid w:val="001863B0"/>
    <w:rsid w:val="00186428"/>
    <w:rsid w:val="001864F0"/>
    <w:rsid w:val="00186AB0"/>
    <w:rsid w:val="00186D5E"/>
    <w:rsid w:val="00186E24"/>
    <w:rsid w:val="00187438"/>
    <w:rsid w:val="001875A8"/>
    <w:rsid w:val="0018776B"/>
    <w:rsid w:val="0018779A"/>
    <w:rsid w:val="001879BD"/>
    <w:rsid w:val="00187A3F"/>
    <w:rsid w:val="00187B02"/>
    <w:rsid w:val="00187B2E"/>
    <w:rsid w:val="00187F33"/>
    <w:rsid w:val="00187F54"/>
    <w:rsid w:val="00187F90"/>
    <w:rsid w:val="00187FCE"/>
    <w:rsid w:val="00187FD7"/>
    <w:rsid w:val="00190119"/>
    <w:rsid w:val="001901AB"/>
    <w:rsid w:val="0019031F"/>
    <w:rsid w:val="00190501"/>
    <w:rsid w:val="00190626"/>
    <w:rsid w:val="00190A53"/>
    <w:rsid w:val="00190A57"/>
    <w:rsid w:val="00190BD1"/>
    <w:rsid w:val="00190CFC"/>
    <w:rsid w:val="00190F8A"/>
    <w:rsid w:val="00191338"/>
    <w:rsid w:val="001913D9"/>
    <w:rsid w:val="001916A1"/>
    <w:rsid w:val="0019170E"/>
    <w:rsid w:val="00191AF3"/>
    <w:rsid w:val="00191D71"/>
    <w:rsid w:val="00191E91"/>
    <w:rsid w:val="00191F5F"/>
    <w:rsid w:val="00191FA0"/>
    <w:rsid w:val="001920B2"/>
    <w:rsid w:val="00192529"/>
    <w:rsid w:val="001929E0"/>
    <w:rsid w:val="00192B2A"/>
    <w:rsid w:val="00192D4D"/>
    <w:rsid w:val="00192F3E"/>
    <w:rsid w:val="001939D6"/>
    <w:rsid w:val="00193B7C"/>
    <w:rsid w:val="00193CEE"/>
    <w:rsid w:val="001940DF"/>
    <w:rsid w:val="00194666"/>
    <w:rsid w:val="001946B2"/>
    <w:rsid w:val="001946CF"/>
    <w:rsid w:val="001946DB"/>
    <w:rsid w:val="00194BC8"/>
    <w:rsid w:val="00194BF2"/>
    <w:rsid w:val="00194D98"/>
    <w:rsid w:val="00194DE5"/>
    <w:rsid w:val="00194E8D"/>
    <w:rsid w:val="001958C1"/>
    <w:rsid w:val="001959B0"/>
    <w:rsid w:val="00195A1B"/>
    <w:rsid w:val="00195A61"/>
    <w:rsid w:val="0019614B"/>
    <w:rsid w:val="001962BF"/>
    <w:rsid w:val="001963D5"/>
    <w:rsid w:val="0019659F"/>
    <w:rsid w:val="00196644"/>
    <w:rsid w:val="00196DAB"/>
    <w:rsid w:val="00196F37"/>
    <w:rsid w:val="00196F9D"/>
    <w:rsid w:val="0019733B"/>
    <w:rsid w:val="00197444"/>
    <w:rsid w:val="00197B41"/>
    <w:rsid w:val="00197C19"/>
    <w:rsid w:val="001A0306"/>
    <w:rsid w:val="001A0414"/>
    <w:rsid w:val="001A0CB9"/>
    <w:rsid w:val="001A0CD3"/>
    <w:rsid w:val="001A0DA5"/>
    <w:rsid w:val="001A0F5C"/>
    <w:rsid w:val="001A1072"/>
    <w:rsid w:val="001A10AA"/>
    <w:rsid w:val="001A120D"/>
    <w:rsid w:val="001A191F"/>
    <w:rsid w:val="001A19DF"/>
    <w:rsid w:val="001A1B72"/>
    <w:rsid w:val="001A1DBF"/>
    <w:rsid w:val="001A1F20"/>
    <w:rsid w:val="001A233A"/>
    <w:rsid w:val="001A2365"/>
    <w:rsid w:val="001A23BC"/>
    <w:rsid w:val="001A24C2"/>
    <w:rsid w:val="001A2904"/>
    <w:rsid w:val="001A311C"/>
    <w:rsid w:val="001A31E8"/>
    <w:rsid w:val="001A3672"/>
    <w:rsid w:val="001A377D"/>
    <w:rsid w:val="001A3E42"/>
    <w:rsid w:val="001A3EE9"/>
    <w:rsid w:val="001A3EF9"/>
    <w:rsid w:val="001A4294"/>
    <w:rsid w:val="001A44CC"/>
    <w:rsid w:val="001A490D"/>
    <w:rsid w:val="001A4AAB"/>
    <w:rsid w:val="001A4C5B"/>
    <w:rsid w:val="001A5468"/>
    <w:rsid w:val="001A5C25"/>
    <w:rsid w:val="001A60F6"/>
    <w:rsid w:val="001A63EA"/>
    <w:rsid w:val="001A6A33"/>
    <w:rsid w:val="001A6B45"/>
    <w:rsid w:val="001A7246"/>
    <w:rsid w:val="001A7822"/>
    <w:rsid w:val="001A7937"/>
    <w:rsid w:val="001A7A86"/>
    <w:rsid w:val="001A7ABB"/>
    <w:rsid w:val="001A7B5C"/>
    <w:rsid w:val="001A7E16"/>
    <w:rsid w:val="001B009F"/>
    <w:rsid w:val="001B0191"/>
    <w:rsid w:val="001B07CB"/>
    <w:rsid w:val="001B0880"/>
    <w:rsid w:val="001B0965"/>
    <w:rsid w:val="001B0C3B"/>
    <w:rsid w:val="001B0CE5"/>
    <w:rsid w:val="001B0E3D"/>
    <w:rsid w:val="001B14DB"/>
    <w:rsid w:val="001B1762"/>
    <w:rsid w:val="001B186A"/>
    <w:rsid w:val="001B18A8"/>
    <w:rsid w:val="001B1971"/>
    <w:rsid w:val="001B1BB1"/>
    <w:rsid w:val="001B1F33"/>
    <w:rsid w:val="001B1FFB"/>
    <w:rsid w:val="001B21A4"/>
    <w:rsid w:val="001B2BD3"/>
    <w:rsid w:val="001B2C3F"/>
    <w:rsid w:val="001B2C78"/>
    <w:rsid w:val="001B2DCA"/>
    <w:rsid w:val="001B3040"/>
    <w:rsid w:val="001B3067"/>
    <w:rsid w:val="001B35AB"/>
    <w:rsid w:val="001B3A91"/>
    <w:rsid w:val="001B40FD"/>
    <w:rsid w:val="001B4130"/>
    <w:rsid w:val="001B41A2"/>
    <w:rsid w:val="001B42B9"/>
    <w:rsid w:val="001B47B4"/>
    <w:rsid w:val="001B4A6F"/>
    <w:rsid w:val="001B4C69"/>
    <w:rsid w:val="001B5A2B"/>
    <w:rsid w:val="001B5E34"/>
    <w:rsid w:val="001B5F2D"/>
    <w:rsid w:val="001B6119"/>
    <w:rsid w:val="001B6562"/>
    <w:rsid w:val="001B6B5C"/>
    <w:rsid w:val="001B6E1F"/>
    <w:rsid w:val="001B6E29"/>
    <w:rsid w:val="001B6F92"/>
    <w:rsid w:val="001B790D"/>
    <w:rsid w:val="001B7C2A"/>
    <w:rsid w:val="001B7CA5"/>
    <w:rsid w:val="001B7D57"/>
    <w:rsid w:val="001B7F04"/>
    <w:rsid w:val="001C014A"/>
    <w:rsid w:val="001C03E8"/>
    <w:rsid w:val="001C0A4D"/>
    <w:rsid w:val="001C0A7E"/>
    <w:rsid w:val="001C0DBA"/>
    <w:rsid w:val="001C0E67"/>
    <w:rsid w:val="001C10F2"/>
    <w:rsid w:val="001C1523"/>
    <w:rsid w:val="001C170B"/>
    <w:rsid w:val="001C1712"/>
    <w:rsid w:val="001C1716"/>
    <w:rsid w:val="001C1FB3"/>
    <w:rsid w:val="001C2070"/>
    <w:rsid w:val="001C2294"/>
    <w:rsid w:val="001C2440"/>
    <w:rsid w:val="001C272A"/>
    <w:rsid w:val="001C2837"/>
    <w:rsid w:val="001C2A02"/>
    <w:rsid w:val="001C2B47"/>
    <w:rsid w:val="001C2B7E"/>
    <w:rsid w:val="001C2D78"/>
    <w:rsid w:val="001C2E16"/>
    <w:rsid w:val="001C3123"/>
    <w:rsid w:val="001C326F"/>
    <w:rsid w:val="001C331B"/>
    <w:rsid w:val="001C3542"/>
    <w:rsid w:val="001C3549"/>
    <w:rsid w:val="001C3604"/>
    <w:rsid w:val="001C381C"/>
    <w:rsid w:val="001C389E"/>
    <w:rsid w:val="001C3A72"/>
    <w:rsid w:val="001C3BC4"/>
    <w:rsid w:val="001C3FE3"/>
    <w:rsid w:val="001C426F"/>
    <w:rsid w:val="001C427A"/>
    <w:rsid w:val="001C42F3"/>
    <w:rsid w:val="001C4306"/>
    <w:rsid w:val="001C4435"/>
    <w:rsid w:val="001C451C"/>
    <w:rsid w:val="001C4A79"/>
    <w:rsid w:val="001C52D4"/>
    <w:rsid w:val="001C5466"/>
    <w:rsid w:val="001C5959"/>
    <w:rsid w:val="001C5989"/>
    <w:rsid w:val="001C60F6"/>
    <w:rsid w:val="001C6213"/>
    <w:rsid w:val="001C6372"/>
    <w:rsid w:val="001C6489"/>
    <w:rsid w:val="001C6881"/>
    <w:rsid w:val="001C6CDE"/>
    <w:rsid w:val="001C703A"/>
    <w:rsid w:val="001C744D"/>
    <w:rsid w:val="001D01A3"/>
    <w:rsid w:val="001D1002"/>
    <w:rsid w:val="001D1076"/>
    <w:rsid w:val="001D1B53"/>
    <w:rsid w:val="001D1FA3"/>
    <w:rsid w:val="001D1FD1"/>
    <w:rsid w:val="001D215B"/>
    <w:rsid w:val="001D2330"/>
    <w:rsid w:val="001D23C6"/>
    <w:rsid w:val="001D26D3"/>
    <w:rsid w:val="001D26F0"/>
    <w:rsid w:val="001D2AF9"/>
    <w:rsid w:val="001D2C33"/>
    <w:rsid w:val="001D2CFB"/>
    <w:rsid w:val="001D2F4A"/>
    <w:rsid w:val="001D3562"/>
    <w:rsid w:val="001D38CD"/>
    <w:rsid w:val="001D3C39"/>
    <w:rsid w:val="001D3E9F"/>
    <w:rsid w:val="001D3F99"/>
    <w:rsid w:val="001D4472"/>
    <w:rsid w:val="001D47A4"/>
    <w:rsid w:val="001D47B9"/>
    <w:rsid w:val="001D489F"/>
    <w:rsid w:val="001D4B4D"/>
    <w:rsid w:val="001D4C2F"/>
    <w:rsid w:val="001D4D9F"/>
    <w:rsid w:val="001D4DE6"/>
    <w:rsid w:val="001D4F92"/>
    <w:rsid w:val="001D5050"/>
    <w:rsid w:val="001D51E1"/>
    <w:rsid w:val="001D53D1"/>
    <w:rsid w:val="001D54D2"/>
    <w:rsid w:val="001D5B02"/>
    <w:rsid w:val="001D5C37"/>
    <w:rsid w:val="001D5E57"/>
    <w:rsid w:val="001D5F59"/>
    <w:rsid w:val="001D5FEC"/>
    <w:rsid w:val="001D60BC"/>
    <w:rsid w:val="001D638C"/>
    <w:rsid w:val="001D6451"/>
    <w:rsid w:val="001D6B2E"/>
    <w:rsid w:val="001D7179"/>
    <w:rsid w:val="001D7531"/>
    <w:rsid w:val="001D761C"/>
    <w:rsid w:val="001D7839"/>
    <w:rsid w:val="001D7867"/>
    <w:rsid w:val="001D79D8"/>
    <w:rsid w:val="001D7BAB"/>
    <w:rsid w:val="001D7D80"/>
    <w:rsid w:val="001D7E1E"/>
    <w:rsid w:val="001D7F16"/>
    <w:rsid w:val="001D7FC5"/>
    <w:rsid w:val="001E0275"/>
    <w:rsid w:val="001E036A"/>
    <w:rsid w:val="001E0C9D"/>
    <w:rsid w:val="001E0CAC"/>
    <w:rsid w:val="001E0F35"/>
    <w:rsid w:val="001E10AF"/>
    <w:rsid w:val="001E11C8"/>
    <w:rsid w:val="001E12A9"/>
    <w:rsid w:val="001E13E6"/>
    <w:rsid w:val="001E16C7"/>
    <w:rsid w:val="001E1858"/>
    <w:rsid w:val="001E1B15"/>
    <w:rsid w:val="001E1D43"/>
    <w:rsid w:val="001E219F"/>
    <w:rsid w:val="001E2702"/>
    <w:rsid w:val="001E271C"/>
    <w:rsid w:val="001E2C62"/>
    <w:rsid w:val="001E2D67"/>
    <w:rsid w:val="001E356C"/>
    <w:rsid w:val="001E35D1"/>
    <w:rsid w:val="001E35D2"/>
    <w:rsid w:val="001E382E"/>
    <w:rsid w:val="001E385A"/>
    <w:rsid w:val="001E38FE"/>
    <w:rsid w:val="001E3BE5"/>
    <w:rsid w:val="001E3D0E"/>
    <w:rsid w:val="001E3DCB"/>
    <w:rsid w:val="001E3F7C"/>
    <w:rsid w:val="001E3FEC"/>
    <w:rsid w:val="001E4027"/>
    <w:rsid w:val="001E4169"/>
    <w:rsid w:val="001E4216"/>
    <w:rsid w:val="001E4259"/>
    <w:rsid w:val="001E42F7"/>
    <w:rsid w:val="001E4480"/>
    <w:rsid w:val="001E44BE"/>
    <w:rsid w:val="001E50CC"/>
    <w:rsid w:val="001E5551"/>
    <w:rsid w:val="001E57F3"/>
    <w:rsid w:val="001E5D8F"/>
    <w:rsid w:val="001E5EEE"/>
    <w:rsid w:val="001E656B"/>
    <w:rsid w:val="001E65F0"/>
    <w:rsid w:val="001E665E"/>
    <w:rsid w:val="001E66BA"/>
    <w:rsid w:val="001E670B"/>
    <w:rsid w:val="001E672B"/>
    <w:rsid w:val="001E6FC6"/>
    <w:rsid w:val="001E6FF1"/>
    <w:rsid w:val="001E757B"/>
    <w:rsid w:val="001E75C9"/>
    <w:rsid w:val="001E77F6"/>
    <w:rsid w:val="001E799A"/>
    <w:rsid w:val="001E7ABC"/>
    <w:rsid w:val="001E7D48"/>
    <w:rsid w:val="001F025F"/>
    <w:rsid w:val="001F07B0"/>
    <w:rsid w:val="001F09EE"/>
    <w:rsid w:val="001F0D40"/>
    <w:rsid w:val="001F0DEE"/>
    <w:rsid w:val="001F0E6F"/>
    <w:rsid w:val="001F0FF2"/>
    <w:rsid w:val="001F1021"/>
    <w:rsid w:val="001F1095"/>
    <w:rsid w:val="001F109E"/>
    <w:rsid w:val="001F10B9"/>
    <w:rsid w:val="001F13EE"/>
    <w:rsid w:val="001F15CB"/>
    <w:rsid w:val="001F15DC"/>
    <w:rsid w:val="001F1E1D"/>
    <w:rsid w:val="001F1E37"/>
    <w:rsid w:val="001F2248"/>
    <w:rsid w:val="001F22B7"/>
    <w:rsid w:val="001F22C9"/>
    <w:rsid w:val="001F2577"/>
    <w:rsid w:val="001F285E"/>
    <w:rsid w:val="001F2A6C"/>
    <w:rsid w:val="001F2D42"/>
    <w:rsid w:val="001F312C"/>
    <w:rsid w:val="001F317D"/>
    <w:rsid w:val="001F33B0"/>
    <w:rsid w:val="001F36B1"/>
    <w:rsid w:val="001F36D2"/>
    <w:rsid w:val="001F3A30"/>
    <w:rsid w:val="001F3A42"/>
    <w:rsid w:val="001F3C14"/>
    <w:rsid w:val="001F3CB3"/>
    <w:rsid w:val="001F3D7A"/>
    <w:rsid w:val="001F3E69"/>
    <w:rsid w:val="001F4326"/>
    <w:rsid w:val="001F43F5"/>
    <w:rsid w:val="001F4640"/>
    <w:rsid w:val="001F4AA8"/>
    <w:rsid w:val="001F4D9C"/>
    <w:rsid w:val="001F4F4D"/>
    <w:rsid w:val="001F4FFE"/>
    <w:rsid w:val="001F51B0"/>
    <w:rsid w:val="001F57C0"/>
    <w:rsid w:val="001F5F0D"/>
    <w:rsid w:val="001F6069"/>
    <w:rsid w:val="001F60CF"/>
    <w:rsid w:val="001F67B3"/>
    <w:rsid w:val="001F7BE3"/>
    <w:rsid w:val="001F7C2F"/>
    <w:rsid w:val="0020043C"/>
    <w:rsid w:val="00200467"/>
    <w:rsid w:val="002005C8"/>
    <w:rsid w:val="002006A9"/>
    <w:rsid w:val="00200B26"/>
    <w:rsid w:val="00201784"/>
    <w:rsid w:val="002017F1"/>
    <w:rsid w:val="0020185D"/>
    <w:rsid w:val="002021B9"/>
    <w:rsid w:val="002026D4"/>
    <w:rsid w:val="00202E6F"/>
    <w:rsid w:val="002030C3"/>
    <w:rsid w:val="00203145"/>
    <w:rsid w:val="0020356D"/>
    <w:rsid w:val="002036C9"/>
    <w:rsid w:val="00203767"/>
    <w:rsid w:val="00203C63"/>
    <w:rsid w:val="00203DAA"/>
    <w:rsid w:val="00203F5B"/>
    <w:rsid w:val="0020411D"/>
    <w:rsid w:val="0020427F"/>
    <w:rsid w:val="002043A1"/>
    <w:rsid w:val="00204798"/>
    <w:rsid w:val="002049A7"/>
    <w:rsid w:val="00204ABB"/>
    <w:rsid w:val="00204B7A"/>
    <w:rsid w:val="00204B93"/>
    <w:rsid w:val="0020509D"/>
    <w:rsid w:val="002052E3"/>
    <w:rsid w:val="0020548C"/>
    <w:rsid w:val="0020553F"/>
    <w:rsid w:val="00205715"/>
    <w:rsid w:val="00205C63"/>
    <w:rsid w:val="00205D43"/>
    <w:rsid w:val="00205E0B"/>
    <w:rsid w:val="00205EA6"/>
    <w:rsid w:val="00205F86"/>
    <w:rsid w:val="0020640E"/>
    <w:rsid w:val="002067C2"/>
    <w:rsid w:val="00206A06"/>
    <w:rsid w:val="00206ADB"/>
    <w:rsid w:val="00206BFC"/>
    <w:rsid w:val="00206D08"/>
    <w:rsid w:val="00207288"/>
    <w:rsid w:val="002076F6"/>
    <w:rsid w:val="00207856"/>
    <w:rsid w:val="00207A4A"/>
    <w:rsid w:val="00207BE7"/>
    <w:rsid w:val="00207F7D"/>
    <w:rsid w:val="002100C3"/>
    <w:rsid w:val="00210232"/>
    <w:rsid w:val="002103AD"/>
    <w:rsid w:val="00210766"/>
    <w:rsid w:val="00210887"/>
    <w:rsid w:val="00210A9D"/>
    <w:rsid w:val="00210B6A"/>
    <w:rsid w:val="00210BB4"/>
    <w:rsid w:val="0021115D"/>
    <w:rsid w:val="002111CD"/>
    <w:rsid w:val="00211273"/>
    <w:rsid w:val="00211297"/>
    <w:rsid w:val="002112D7"/>
    <w:rsid w:val="0021144E"/>
    <w:rsid w:val="00211AA0"/>
    <w:rsid w:val="00211C13"/>
    <w:rsid w:val="00211D0D"/>
    <w:rsid w:val="00211E8B"/>
    <w:rsid w:val="00211FEC"/>
    <w:rsid w:val="0021209B"/>
    <w:rsid w:val="002121AA"/>
    <w:rsid w:val="0021224F"/>
    <w:rsid w:val="00212280"/>
    <w:rsid w:val="00212755"/>
    <w:rsid w:val="00212AE0"/>
    <w:rsid w:val="00212C55"/>
    <w:rsid w:val="002130D5"/>
    <w:rsid w:val="00213201"/>
    <w:rsid w:val="002134A6"/>
    <w:rsid w:val="0021369B"/>
    <w:rsid w:val="00213784"/>
    <w:rsid w:val="00213789"/>
    <w:rsid w:val="0021409E"/>
    <w:rsid w:val="0021414F"/>
    <w:rsid w:val="00214181"/>
    <w:rsid w:val="002142DD"/>
    <w:rsid w:val="002143E0"/>
    <w:rsid w:val="002144F4"/>
    <w:rsid w:val="00214BF1"/>
    <w:rsid w:val="00214CCA"/>
    <w:rsid w:val="00214EFF"/>
    <w:rsid w:val="002150E7"/>
    <w:rsid w:val="00215179"/>
    <w:rsid w:val="00215215"/>
    <w:rsid w:val="0021548D"/>
    <w:rsid w:val="002159FE"/>
    <w:rsid w:val="00216542"/>
    <w:rsid w:val="002165A4"/>
    <w:rsid w:val="002165E7"/>
    <w:rsid w:val="002165FA"/>
    <w:rsid w:val="0021687A"/>
    <w:rsid w:val="00216B3B"/>
    <w:rsid w:val="00216BB5"/>
    <w:rsid w:val="00216BC7"/>
    <w:rsid w:val="00216C7E"/>
    <w:rsid w:val="00216F55"/>
    <w:rsid w:val="00217485"/>
    <w:rsid w:val="0021791D"/>
    <w:rsid w:val="00217955"/>
    <w:rsid w:val="00217956"/>
    <w:rsid w:val="00217AB1"/>
    <w:rsid w:val="00217B0A"/>
    <w:rsid w:val="00217B7E"/>
    <w:rsid w:val="00217CD8"/>
    <w:rsid w:val="00217D16"/>
    <w:rsid w:val="0022024C"/>
    <w:rsid w:val="00220640"/>
    <w:rsid w:val="00220657"/>
    <w:rsid w:val="002206D4"/>
    <w:rsid w:val="002209EC"/>
    <w:rsid w:val="002209F7"/>
    <w:rsid w:val="00220C05"/>
    <w:rsid w:val="00220C13"/>
    <w:rsid w:val="00220D1E"/>
    <w:rsid w:val="00221048"/>
    <w:rsid w:val="00221758"/>
    <w:rsid w:val="00221768"/>
    <w:rsid w:val="00221970"/>
    <w:rsid w:val="00221CA0"/>
    <w:rsid w:val="0022212C"/>
    <w:rsid w:val="0022226A"/>
    <w:rsid w:val="00222426"/>
    <w:rsid w:val="002228EF"/>
    <w:rsid w:val="0022334E"/>
    <w:rsid w:val="00223E4E"/>
    <w:rsid w:val="00223EA5"/>
    <w:rsid w:val="002241EC"/>
    <w:rsid w:val="00224617"/>
    <w:rsid w:val="00224AB6"/>
    <w:rsid w:val="00224C7A"/>
    <w:rsid w:val="00224ECA"/>
    <w:rsid w:val="00224FEC"/>
    <w:rsid w:val="002255F6"/>
    <w:rsid w:val="00225CB7"/>
    <w:rsid w:val="00225D2A"/>
    <w:rsid w:val="00225E01"/>
    <w:rsid w:val="002260E0"/>
    <w:rsid w:val="0022625D"/>
    <w:rsid w:val="002263A7"/>
    <w:rsid w:val="00226553"/>
    <w:rsid w:val="002265E9"/>
    <w:rsid w:val="00226627"/>
    <w:rsid w:val="00226647"/>
    <w:rsid w:val="00226667"/>
    <w:rsid w:val="002269EC"/>
    <w:rsid w:val="00226A25"/>
    <w:rsid w:val="00226B3C"/>
    <w:rsid w:val="00226C52"/>
    <w:rsid w:val="00226C63"/>
    <w:rsid w:val="00226FDF"/>
    <w:rsid w:val="00226FE1"/>
    <w:rsid w:val="002270EB"/>
    <w:rsid w:val="00227106"/>
    <w:rsid w:val="002271C6"/>
    <w:rsid w:val="002279F9"/>
    <w:rsid w:val="00227ED4"/>
    <w:rsid w:val="00230149"/>
    <w:rsid w:val="00230287"/>
    <w:rsid w:val="00230387"/>
    <w:rsid w:val="0023039D"/>
    <w:rsid w:val="002308E7"/>
    <w:rsid w:val="00230A74"/>
    <w:rsid w:val="00230BF7"/>
    <w:rsid w:val="00230FF2"/>
    <w:rsid w:val="0023116F"/>
    <w:rsid w:val="002316E3"/>
    <w:rsid w:val="0023170E"/>
    <w:rsid w:val="0023177A"/>
    <w:rsid w:val="00231805"/>
    <w:rsid w:val="00231E83"/>
    <w:rsid w:val="002325A4"/>
    <w:rsid w:val="00232833"/>
    <w:rsid w:val="0023283B"/>
    <w:rsid w:val="002329CA"/>
    <w:rsid w:val="002330D5"/>
    <w:rsid w:val="002334B3"/>
    <w:rsid w:val="002335CC"/>
    <w:rsid w:val="002336AD"/>
    <w:rsid w:val="00233819"/>
    <w:rsid w:val="00233901"/>
    <w:rsid w:val="002339A4"/>
    <w:rsid w:val="00233C9E"/>
    <w:rsid w:val="00233CF4"/>
    <w:rsid w:val="002340DA"/>
    <w:rsid w:val="002346E5"/>
    <w:rsid w:val="00234786"/>
    <w:rsid w:val="002347A7"/>
    <w:rsid w:val="00234B3C"/>
    <w:rsid w:val="00234CA3"/>
    <w:rsid w:val="00235160"/>
    <w:rsid w:val="00235176"/>
    <w:rsid w:val="002351D4"/>
    <w:rsid w:val="002351E8"/>
    <w:rsid w:val="002352A4"/>
    <w:rsid w:val="00235950"/>
    <w:rsid w:val="00235BB8"/>
    <w:rsid w:val="00235D1C"/>
    <w:rsid w:val="00235D36"/>
    <w:rsid w:val="00235DCE"/>
    <w:rsid w:val="00235ECC"/>
    <w:rsid w:val="00236225"/>
    <w:rsid w:val="00236251"/>
    <w:rsid w:val="002365DF"/>
    <w:rsid w:val="00236670"/>
    <w:rsid w:val="0023692B"/>
    <w:rsid w:val="00236B14"/>
    <w:rsid w:val="00236D23"/>
    <w:rsid w:val="00236F06"/>
    <w:rsid w:val="00237010"/>
    <w:rsid w:val="00237026"/>
    <w:rsid w:val="002375E6"/>
    <w:rsid w:val="002377A4"/>
    <w:rsid w:val="00237BD0"/>
    <w:rsid w:val="00237E4B"/>
    <w:rsid w:val="0024009D"/>
    <w:rsid w:val="00240101"/>
    <w:rsid w:val="00240585"/>
    <w:rsid w:val="002405DD"/>
    <w:rsid w:val="002406CB"/>
    <w:rsid w:val="002408B8"/>
    <w:rsid w:val="00240D79"/>
    <w:rsid w:val="00240E73"/>
    <w:rsid w:val="002410E4"/>
    <w:rsid w:val="002412E3"/>
    <w:rsid w:val="002419D7"/>
    <w:rsid w:val="00241A83"/>
    <w:rsid w:val="00241FCC"/>
    <w:rsid w:val="00241FF3"/>
    <w:rsid w:val="00242295"/>
    <w:rsid w:val="0024235A"/>
    <w:rsid w:val="002426A3"/>
    <w:rsid w:val="002427E9"/>
    <w:rsid w:val="0024288C"/>
    <w:rsid w:val="00242E10"/>
    <w:rsid w:val="002430DF"/>
    <w:rsid w:val="002431FA"/>
    <w:rsid w:val="002434B2"/>
    <w:rsid w:val="00243823"/>
    <w:rsid w:val="00243A3D"/>
    <w:rsid w:val="00243A65"/>
    <w:rsid w:val="00243B87"/>
    <w:rsid w:val="00243D09"/>
    <w:rsid w:val="00243F4E"/>
    <w:rsid w:val="00243FFD"/>
    <w:rsid w:val="002440F5"/>
    <w:rsid w:val="002441EE"/>
    <w:rsid w:val="00244994"/>
    <w:rsid w:val="00244D50"/>
    <w:rsid w:val="00244F2F"/>
    <w:rsid w:val="00245176"/>
    <w:rsid w:val="0024536D"/>
    <w:rsid w:val="00245719"/>
    <w:rsid w:val="0024587C"/>
    <w:rsid w:val="002464B8"/>
    <w:rsid w:val="00246570"/>
    <w:rsid w:val="0024667B"/>
    <w:rsid w:val="00246AFA"/>
    <w:rsid w:val="00246B04"/>
    <w:rsid w:val="00247527"/>
    <w:rsid w:val="002476A0"/>
    <w:rsid w:val="0024775F"/>
    <w:rsid w:val="002477A7"/>
    <w:rsid w:val="0024781E"/>
    <w:rsid w:val="002479E2"/>
    <w:rsid w:val="00247A82"/>
    <w:rsid w:val="00247B03"/>
    <w:rsid w:val="00247C57"/>
    <w:rsid w:val="002500DC"/>
    <w:rsid w:val="002503FA"/>
    <w:rsid w:val="00250B14"/>
    <w:rsid w:val="00250C15"/>
    <w:rsid w:val="00250C1A"/>
    <w:rsid w:val="00250CA3"/>
    <w:rsid w:val="00250F0F"/>
    <w:rsid w:val="00251045"/>
    <w:rsid w:val="0025121E"/>
    <w:rsid w:val="00251B1D"/>
    <w:rsid w:val="00251B45"/>
    <w:rsid w:val="00251C53"/>
    <w:rsid w:val="00251D30"/>
    <w:rsid w:val="00251F36"/>
    <w:rsid w:val="00251FC3"/>
    <w:rsid w:val="0025210D"/>
    <w:rsid w:val="00252446"/>
    <w:rsid w:val="002524AD"/>
    <w:rsid w:val="002524BA"/>
    <w:rsid w:val="0025255E"/>
    <w:rsid w:val="002526CE"/>
    <w:rsid w:val="002529BA"/>
    <w:rsid w:val="002529DB"/>
    <w:rsid w:val="00252B64"/>
    <w:rsid w:val="00252E0B"/>
    <w:rsid w:val="00252EC2"/>
    <w:rsid w:val="00252F24"/>
    <w:rsid w:val="002533DF"/>
    <w:rsid w:val="00253517"/>
    <w:rsid w:val="0025359B"/>
    <w:rsid w:val="00253711"/>
    <w:rsid w:val="0025380C"/>
    <w:rsid w:val="00253D3D"/>
    <w:rsid w:val="00253DEB"/>
    <w:rsid w:val="00254007"/>
    <w:rsid w:val="00254148"/>
    <w:rsid w:val="0025414B"/>
    <w:rsid w:val="0025422A"/>
    <w:rsid w:val="002546DF"/>
    <w:rsid w:val="0025477A"/>
    <w:rsid w:val="00254822"/>
    <w:rsid w:val="00254CB1"/>
    <w:rsid w:val="0025503C"/>
    <w:rsid w:val="00255109"/>
    <w:rsid w:val="00255161"/>
    <w:rsid w:val="00255255"/>
    <w:rsid w:val="0025529B"/>
    <w:rsid w:val="002559A0"/>
    <w:rsid w:val="00255A6F"/>
    <w:rsid w:val="0025601D"/>
    <w:rsid w:val="002560ED"/>
    <w:rsid w:val="00256563"/>
    <w:rsid w:val="0025670A"/>
    <w:rsid w:val="0025672F"/>
    <w:rsid w:val="00256763"/>
    <w:rsid w:val="0025683E"/>
    <w:rsid w:val="00257089"/>
    <w:rsid w:val="00257AB6"/>
    <w:rsid w:val="00257EDF"/>
    <w:rsid w:val="0026057B"/>
    <w:rsid w:val="002606EE"/>
    <w:rsid w:val="00260964"/>
    <w:rsid w:val="00260B7B"/>
    <w:rsid w:val="00260CCF"/>
    <w:rsid w:val="00260CE3"/>
    <w:rsid w:val="00260E66"/>
    <w:rsid w:val="00261047"/>
    <w:rsid w:val="00261648"/>
    <w:rsid w:val="0026167A"/>
    <w:rsid w:val="0026187D"/>
    <w:rsid w:val="00261D0C"/>
    <w:rsid w:val="00261EA8"/>
    <w:rsid w:val="00261FF7"/>
    <w:rsid w:val="00262168"/>
    <w:rsid w:val="002624C2"/>
    <w:rsid w:val="00262B31"/>
    <w:rsid w:val="00262C9B"/>
    <w:rsid w:val="00262E17"/>
    <w:rsid w:val="00263095"/>
    <w:rsid w:val="00263196"/>
    <w:rsid w:val="002635D0"/>
    <w:rsid w:val="002637F8"/>
    <w:rsid w:val="00263D92"/>
    <w:rsid w:val="00263FFB"/>
    <w:rsid w:val="00264014"/>
    <w:rsid w:val="0026408A"/>
    <w:rsid w:val="002640EF"/>
    <w:rsid w:val="00264368"/>
    <w:rsid w:val="00264523"/>
    <w:rsid w:val="00264A54"/>
    <w:rsid w:val="00264E3B"/>
    <w:rsid w:val="00264EFA"/>
    <w:rsid w:val="00265692"/>
    <w:rsid w:val="0026569B"/>
    <w:rsid w:val="00265903"/>
    <w:rsid w:val="00265A1C"/>
    <w:rsid w:val="00265AA7"/>
    <w:rsid w:val="00265BE4"/>
    <w:rsid w:val="00265F50"/>
    <w:rsid w:val="00266176"/>
    <w:rsid w:val="00266284"/>
    <w:rsid w:val="002664B3"/>
    <w:rsid w:val="00266621"/>
    <w:rsid w:val="00266757"/>
    <w:rsid w:val="0026677B"/>
    <w:rsid w:val="00266EE5"/>
    <w:rsid w:val="00266F27"/>
    <w:rsid w:val="0026727E"/>
    <w:rsid w:val="00267350"/>
    <w:rsid w:val="002674E2"/>
    <w:rsid w:val="0026781A"/>
    <w:rsid w:val="00267A79"/>
    <w:rsid w:val="00267CAD"/>
    <w:rsid w:val="00270089"/>
    <w:rsid w:val="00270317"/>
    <w:rsid w:val="002703AE"/>
    <w:rsid w:val="002706DC"/>
    <w:rsid w:val="00270A97"/>
    <w:rsid w:val="00270B58"/>
    <w:rsid w:val="00270DB6"/>
    <w:rsid w:val="00270EAB"/>
    <w:rsid w:val="00270FD3"/>
    <w:rsid w:val="0027145D"/>
    <w:rsid w:val="002714E5"/>
    <w:rsid w:val="0027154F"/>
    <w:rsid w:val="00271826"/>
    <w:rsid w:val="00271843"/>
    <w:rsid w:val="0027193C"/>
    <w:rsid w:val="0027195F"/>
    <w:rsid w:val="00271DE1"/>
    <w:rsid w:val="00272017"/>
    <w:rsid w:val="0027225D"/>
    <w:rsid w:val="00272601"/>
    <w:rsid w:val="00272CA2"/>
    <w:rsid w:val="00272D6E"/>
    <w:rsid w:val="0027315C"/>
    <w:rsid w:val="002732D3"/>
    <w:rsid w:val="002732DF"/>
    <w:rsid w:val="002734EC"/>
    <w:rsid w:val="0027383E"/>
    <w:rsid w:val="00273A96"/>
    <w:rsid w:val="0027414F"/>
    <w:rsid w:val="0027416C"/>
    <w:rsid w:val="0027461C"/>
    <w:rsid w:val="002748F6"/>
    <w:rsid w:val="00274CCA"/>
    <w:rsid w:val="00275563"/>
    <w:rsid w:val="00275771"/>
    <w:rsid w:val="00275875"/>
    <w:rsid w:val="00275B65"/>
    <w:rsid w:val="00275C38"/>
    <w:rsid w:val="00275FAE"/>
    <w:rsid w:val="00276010"/>
    <w:rsid w:val="00276096"/>
    <w:rsid w:val="002763E9"/>
    <w:rsid w:val="0027656B"/>
    <w:rsid w:val="0027693B"/>
    <w:rsid w:val="00276A33"/>
    <w:rsid w:val="00276A75"/>
    <w:rsid w:val="00276A77"/>
    <w:rsid w:val="00276BF9"/>
    <w:rsid w:val="00276E2E"/>
    <w:rsid w:val="00277184"/>
    <w:rsid w:val="00277318"/>
    <w:rsid w:val="00277443"/>
    <w:rsid w:val="00277838"/>
    <w:rsid w:val="002778E1"/>
    <w:rsid w:val="00277911"/>
    <w:rsid w:val="002779D4"/>
    <w:rsid w:val="00277D7C"/>
    <w:rsid w:val="00277FCE"/>
    <w:rsid w:val="00280022"/>
    <w:rsid w:val="002800CB"/>
    <w:rsid w:val="0028015D"/>
    <w:rsid w:val="002801E4"/>
    <w:rsid w:val="002803C4"/>
    <w:rsid w:val="00280736"/>
    <w:rsid w:val="00280A1D"/>
    <w:rsid w:val="00280AEF"/>
    <w:rsid w:val="00281246"/>
    <w:rsid w:val="00281457"/>
    <w:rsid w:val="00281813"/>
    <w:rsid w:val="00281AD1"/>
    <w:rsid w:val="00281D87"/>
    <w:rsid w:val="00281F50"/>
    <w:rsid w:val="00282191"/>
    <w:rsid w:val="0028221E"/>
    <w:rsid w:val="0028224B"/>
    <w:rsid w:val="0028254D"/>
    <w:rsid w:val="002825E7"/>
    <w:rsid w:val="002828D6"/>
    <w:rsid w:val="00282906"/>
    <w:rsid w:val="002829E7"/>
    <w:rsid w:val="00282BBD"/>
    <w:rsid w:val="00283543"/>
    <w:rsid w:val="002835DF"/>
    <w:rsid w:val="00283653"/>
    <w:rsid w:val="00283666"/>
    <w:rsid w:val="0028388E"/>
    <w:rsid w:val="00284268"/>
    <w:rsid w:val="0028492F"/>
    <w:rsid w:val="00284983"/>
    <w:rsid w:val="00284A04"/>
    <w:rsid w:val="00284ECE"/>
    <w:rsid w:val="00285152"/>
    <w:rsid w:val="00285748"/>
    <w:rsid w:val="00285888"/>
    <w:rsid w:val="00285AFC"/>
    <w:rsid w:val="00285B4B"/>
    <w:rsid w:val="00285BB6"/>
    <w:rsid w:val="00285D3F"/>
    <w:rsid w:val="00285D62"/>
    <w:rsid w:val="00286316"/>
    <w:rsid w:val="002868F6"/>
    <w:rsid w:val="00286B6B"/>
    <w:rsid w:val="00286CD2"/>
    <w:rsid w:val="002873A8"/>
    <w:rsid w:val="0028779B"/>
    <w:rsid w:val="0028794E"/>
    <w:rsid w:val="00287E8B"/>
    <w:rsid w:val="00287F20"/>
    <w:rsid w:val="00287F80"/>
    <w:rsid w:val="00290076"/>
    <w:rsid w:val="00290225"/>
    <w:rsid w:val="00290435"/>
    <w:rsid w:val="00290485"/>
    <w:rsid w:val="00290530"/>
    <w:rsid w:val="00290722"/>
    <w:rsid w:val="0029080D"/>
    <w:rsid w:val="002909EF"/>
    <w:rsid w:val="00290B76"/>
    <w:rsid w:val="00290D4C"/>
    <w:rsid w:val="00290F0E"/>
    <w:rsid w:val="00290F3D"/>
    <w:rsid w:val="00291048"/>
    <w:rsid w:val="00291356"/>
    <w:rsid w:val="00291B80"/>
    <w:rsid w:val="00291F1C"/>
    <w:rsid w:val="00292786"/>
    <w:rsid w:val="002927AD"/>
    <w:rsid w:val="002927F0"/>
    <w:rsid w:val="00292ACB"/>
    <w:rsid w:val="00292DC8"/>
    <w:rsid w:val="00292EBC"/>
    <w:rsid w:val="0029307A"/>
    <w:rsid w:val="002936EE"/>
    <w:rsid w:val="00293881"/>
    <w:rsid w:val="00293990"/>
    <w:rsid w:val="002939CD"/>
    <w:rsid w:val="00293AE8"/>
    <w:rsid w:val="00293C90"/>
    <w:rsid w:val="00293EB9"/>
    <w:rsid w:val="0029437A"/>
    <w:rsid w:val="0029439F"/>
    <w:rsid w:val="0029453E"/>
    <w:rsid w:val="002945E7"/>
    <w:rsid w:val="00294670"/>
    <w:rsid w:val="00294766"/>
    <w:rsid w:val="00294949"/>
    <w:rsid w:val="00294ADA"/>
    <w:rsid w:val="00294B01"/>
    <w:rsid w:val="002953A1"/>
    <w:rsid w:val="0029549C"/>
    <w:rsid w:val="002955DD"/>
    <w:rsid w:val="00295825"/>
    <w:rsid w:val="002958CA"/>
    <w:rsid w:val="00295A5B"/>
    <w:rsid w:val="00295F2A"/>
    <w:rsid w:val="0029614B"/>
    <w:rsid w:val="00296400"/>
    <w:rsid w:val="00296633"/>
    <w:rsid w:val="00296781"/>
    <w:rsid w:val="00296856"/>
    <w:rsid w:val="00296CFA"/>
    <w:rsid w:val="00297862"/>
    <w:rsid w:val="0029787E"/>
    <w:rsid w:val="00297A5A"/>
    <w:rsid w:val="00297C17"/>
    <w:rsid w:val="00297FD1"/>
    <w:rsid w:val="002A0335"/>
    <w:rsid w:val="002A0766"/>
    <w:rsid w:val="002A0CDE"/>
    <w:rsid w:val="002A1111"/>
    <w:rsid w:val="002A11A0"/>
    <w:rsid w:val="002A11D5"/>
    <w:rsid w:val="002A1298"/>
    <w:rsid w:val="002A129F"/>
    <w:rsid w:val="002A1419"/>
    <w:rsid w:val="002A1EE2"/>
    <w:rsid w:val="002A22BA"/>
    <w:rsid w:val="002A24F5"/>
    <w:rsid w:val="002A2877"/>
    <w:rsid w:val="002A2C17"/>
    <w:rsid w:val="002A2DCC"/>
    <w:rsid w:val="002A2E8E"/>
    <w:rsid w:val="002A3052"/>
    <w:rsid w:val="002A324C"/>
    <w:rsid w:val="002A3276"/>
    <w:rsid w:val="002A34B6"/>
    <w:rsid w:val="002A357C"/>
    <w:rsid w:val="002A36B5"/>
    <w:rsid w:val="002A3A43"/>
    <w:rsid w:val="002A3C6F"/>
    <w:rsid w:val="002A4185"/>
    <w:rsid w:val="002A4248"/>
    <w:rsid w:val="002A424B"/>
    <w:rsid w:val="002A456B"/>
    <w:rsid w:val="002A4668"/>
    <w:rsid w:val="002A47D9"/>
    <w:rsid w:val="002A4B82"/>
    <w:rsid w:val="002A516E"/>
    <w:rsid w:val="002A5186"/>
    <w:rsid w:val="002A5279"/>
    <w:rsid w:val="002A53E0"/>
    <w:rsid w:val="002A5730"/>
    <w:rsid w:val="002A5985"/>
    <w:rsid w:val="002A59EC"/>
    <w:rsid w:val="002A5B03"/>
    <w:rsid w:val="002A5F0C"/>
    <w:rsid w:val="002A6050"/>
    <w:rsid w:val="002A61CE"/>
    <w:rsid w:val="002A65AA"/>
    <w:rsid w:val="002A6AA6"/>
    <w:rsid w:val="002A768A"/>
    <w:rsid w:val="002B03C8"/>
    <w:rsid w:val="002B04D1"/>
    <w:rsid w:val="002B081B"/>
    <w:rsid w:val="002B09E3"/>
    <w:rsid w:val="002B0A25"/>
    <w:rsid w:val="002B0CE6"/>
    <w:rsid w:val="002B0F20"/>
    <w:rsid w:val="002B0F65"/>
    <w:rsid w:val="002B12A9"/>
    <w:rsid w:val="002B1496"/>
    <w:rsid w:val="002B1590"/>
    <w:rsid w:val="002B162D"/>
    <w:rsid w:val="002B166D"/>
    <w:rsid w:val="002B16A5"/>
    <w:rsid w:val="002B1793"/>
    <w:rsid w:val="002B1993"/>
    <w:rsid w:val="002B1BD5"/>
    <w:rsid w:val="002B1CB9"/>
    <w:rsid w:val="002B1DFF"/>
    <w:rsid w:val="002B1EE5"/>
    <w:rsid w:val="002B2479"/>
    <w:rsid w:val="002B2662"/>
    <w:rsid w:val="002B2DDF"/>
    <w:rsid w:val="002B2E8C"/>
    <w:rsid w:val="002B334A"/>
    <w:rsid w:val="002B34E4"/>
    <w:rsid w:val="002B378B"/>
    <w:rsid w:val="002B382E"/>
    <w:rsid w:val="002B3AA0"/>
    <w:rsid w:val="002B3BF9"/>
    <w:rsid w:val="002B3DCA"/>
    <w:rsid w:val="002B4098"/>
    <w:rsid w:val="002B43FE"/>
    <w:rsid w:val="002B4855"/>
    <w:rsid w:val="002B48F4"/>
    <w:rsid w:val="002B52C0"/>
    <w:rsid w:val="002B60A2"/>
    <w:rsid w:val="002B61D9"/>
    <w:rsid w:val="002B620C"/>
    <w:rsid w:val="002B62CD"/>
    <w:rsid w:val="002B63B2"/>
    <w:rsid w:val="002B651B"/>
    <w:rsid w:val="002B67BE"/>
    <w:rsid w:val="002B690A"/>
    <w:rsid w:val="002B6A40"/>
    <w:rsid w:val="002B6F85"/>
    <w:rsid w:val="002B717E"/>
    <w:rsid w:val="002B737B"/>
    <w:rsid w:val="002B746B"/>
    <w:rsid w:val="002B750B"/>
    <w:rsid w:val="002B753A"/>
    <w:rsid w:val="002B7A1C"/>
    <w:rsid w:val="002B7C36"/>
    <w:rsid w:val="002B7C3F"/>
    <w:rsid w:val="002B7DA6"/>
    <w:rsid w:val="002C000A"/>
    <w:rsid w:val="002C0387"/>
    <w:rsid w:val="002C06FF"/>
    <w:rsid w:val="002C07A0"/>
    <w:rsid w:val="002C0C69"/>
    <w:rsid w:val="002C0DA3"/>
    <w:rsid w:val="002C0F4B"/>
    <w:rsid w:val="002C0F77"/>
    <w:rsid w:val="002C111A"/>
    <w:rsid w:val="002C11C9"/>
    <w:rsid w:val="002C11D9"/>
    <w:rsid w:val="002C18FD"/>
    <w:rsid w:val="002C1A44"/>
    <w:rsid w:val="002C2576"/>
    <w:rsid w:val="002C2860"/>
    <w:rsid w:val="002C2D09"/>
    <w:rsid w:val="002C2F59"/>
    <w:rsid w:val="002C31A9"/>
    <w:rsid w:val="002C3373"/>
    <w:rsid w:val="002C3A35"/>
    <w:rsid w:val="002C3AB3"/>
    <w:rsid w:val="002C3B04"/>
    <w:rsid w:val="002C3CA8"/>
    <w:rsid w:val="002C4320"/>
    <w:rsid w:val="002C442D"/>
    <w:rsid w:val="002C44F9"/>
    <w:rsid w:val="002C457F"/>
    <w:rsid w:val="002C49E0"/>
    <w:rsid w:val="002C4B82"/>
    <w:rsid w:val="002C4C3F"/>
    <w:rsid w:val="002C4C8A"/>
    <w:rsid w:val="002C4D0A"/>
    <w:rsid w:val="002C521F"/>
    <w:rsid w:val="002C53D1"/>
    <w:rsid w:val="002C5ADE"/>
    <w:rsid w:val="002C5C5C"/>
    <w:rsid w:val="002C5EBE"/>
    <w:rsid w:val="002C5F96"/>
    <w:rsid w:val="002C60FE"/>
    <w:rsid w:val="002C61CB"/>
    <w:rsid w:val="002C6513"/>
    <w:rsid w:val="002C666F"/>
    <w:rsid w:val="002C6784"/>
    <w:rsid w:val="002C6831"/>
    <w:rsid w:val="002C68CF"/>
    <w:rsid w:val="002C6995"/>
    <w:rsid w:val="002C6C1A"/>
    <w:rsid w:val="002C6D47"/>
    <w:rsid w:val="002C6E4D"/>
    <w:rsid w:val="002C6F7A"/>
    <w:rsid w:val="002C716B"/>
    <w:rsid w:val="002C77FF"/>
    <w:rsid w:val="002C7ECB"/>
    <w:rsid w:val="002C7FD9"/>
    <w:rsid w:val="002D00CA"/>
    <w:rsid w:val="002D00DA"/>
    <w:rsid w:val="002D01B6"/>
    <w:rsid w:val="002D085C"/>
    <w:rsid w:val="002D0901"/>
    <w:rsid w:val="002D0955"/>
    <w:rsid w:val="002D0AE9"/>
    <w:rsid w:val="002D0B01"/>
    <w:rsid w:val="002D0CAF"/>
    <w:rsid w:val="002D0D0F"/>
    <w:rsid w:val="002D0F70"/>
    <w:rsid w:val="002D10C1"/>
    <w:rsid w:val="002D16D2"/>
    <w:rsid w:val="002D1912"/>
    <w:rsid w:val="002D1941"/>
    <w:rsid w:val="002D1A0E"/>
    <w:rsid w:val="002D1B7B"/>
    <w:rsid w:val="002D2041"/>
    <w:rsid w:val="002D23FC"/>
    <w:rsid w:val="002D258B"/>
    <w:rsid w:val="002D2600"/>
    <w:rsid w:val="002D2767"/>
    <w:rsid w:val="002D277E"/>
    <w:rsid w:val="002D32C7"/>
    <w:rsid w:val="002D3546"/>
    <w:rsid w:val="002D36EC"/>
    <w:rsid w:val="002D3A3B"/>
    <w:rsid w:val="002D4123"/>
    <w:rsid w:val="002D48BB"/>
    <w:rsid w:val="002D4927"/>
    <w:rsid w:val="002D4B5A"/>
    <w:rsid w:val="002D4FBC"/>
    <w:rsid w:val="002D526F"/>
    <w:rsid w:val="002D538A"/>
    <w:rsid w:val="002D5576"/>
    <w:rsid w:val="002D56DF"/>
    <w:rsid w:val="002D5C8F"/>
    <w:rsid w:val="002D6114"/>
    <w:rsid w:val="002D654E"/>
    <w:rsid w:val="002D671F"/>
    <w:rsid w:val="002D69B5"/>
    <w:rsid w:val="002D6AE1"/>
    <w:rsid w:val="002D6C95"/>
    <w:rsid w:val="002D6CAE"/>
    <w:rsid w:val="002D6D6A"/>
    <w:rsid w:val="002D6E98"/>
    <w:rsid w:val="002D6F70"/>
    <w:rsid w:val="002D7116"/>
    <w:rsid w:val="002D7189"/>
    <w:rsid w:val="002D72B4"/>
    <w:rsid w:val="002D755B"/>
    <w:rsid w:val="002D7A11"/>
    <w:rsid w:val="002D7CFE"/>
    <w:rsid w:val="002D7F45"/>
    <w:rsid w:val="002E039A"/>
    <w:rsid w:val="002E0495"/>
    <w:rsid w:val="002E04CC"/>
    <w:rsid w:val="002E06FC"/>
    <w:rsid w:val="002E08FC"/>
    <w:rsid w:val="002E0973"/>
    <w:rsid w:val="002E0DA1"/>
    <w:rsid w:val="002E0E3C"/>
    <w:rsid w:val="002E0E62"/>
    <w:rsid w:val="002E0F24"/>
    <w:rsid w:val="002E122D"/>
    <w:rsid w:val="002E1235"/>
    <w:rsid w:val="002E1A26"/>
    <w:rsid w:val="002E1AE0"/>
    <w:rsid w:val="002E1D75"/>
    <w:rsid w:val="002E1DA5"/>
    <w:rsid w:val="002E2187"/>
    <w:rsid w:val="002E26AF"/>
    <w:rsid w:val="002E2E12"/>
    <w:rsid w:val="002E31A8"/>
    <w:rsid w:val="002E37AD"/>
    <w:rsid w:val="002E3851"/>
    <w:rsid w:val="002E3993"/>
    <w:rsid w:val="002E3C89"/>
    <w:rsid w:val="002E4313"/>
    <w:rsid w:val="002E4429"/>
    <w:rsid w:val="002E4CD0"/>
    <w:rsid w:val="002E5104"/>
    <w:rsid w:val="002E51C0"/>
    <w:rsid w:val="002E5357"/>
    <w:rsid w:val="002E541E"/>
    <w:rsid w:val="002E59AC"/>
    <w:rsid w:val="002E5C45"/>
    <w:rsid w:val="002E5C80"/>
    <w:rsid w:val="002E5DDD"/>
    <w:rsid w:val="002E6237"/>
    <w:rsid w:val="002E6287"/>
    <w:rsid w:val="002E62A9"/>
    <w:rsid w:val="002E6455"/>
    <w:rsid w:val="002E65A6"/>
    <w:rsid w:val="002E69E2"/>
    <w:rsid w:val="002E6C6C"/>
    <w:rsid w:val="002E6E1E"/>
    <w:rsid w:val="002E6F5E"/>
    <w:rsid w:val="002E6FAF"/>
    <w:rsid w:val="002E6FF7"/>
    <w:rsid w:val="002E7260"/>
    <w:rsid w:val="002E748E"/>
    <w:rsid w:val="002E7632"/>
    <w:rsid w:val="002E766C"/>
    <w:rsid w:val="002E77C0"/>
    <w:rsid w:val="002E7A3F"/>
    <w:rsid w:val="002E7CB3"/>
    <w:rsid w:val="002F0230"/>
    <w:rsid w:val="002F0492"/>
    <w:rsid w:val="002F04D8"/>
    <w:rsid w:val="002F05ED"/>
    <w:rsid w:val="002F08A5"/>
    <w:rsid w:val="002F0B7A"/>
    <w:rsid w:val="002F0D05"/>
    <w:rsid w:val="002F0D50"/>
    <w:rsid w:val="002F0F9C"/>
    <w:rsid w:val="002F0FE5"/>
    <w:rsid w:val="002F1180"/>
    <w:rsid w:val="002F1B7B"/>
    <w:rsid w:val="002F1E18"/>
    <w:rsid w:val="002F2046"/>
    <w:rsid w:val="002F21F5"/>
    <w:rsid w:val="002F29B6"/>
    <w:rsid w:val="002F2BB0"/>
    <w:rsid w:val="002F2C2C"/>
    <w:rsid w:val="002F2E9A"/>
    <w:rsid w:val="002F2ED7"/>
    <w:rsid w:val="002F302E"/>
    <w:rsid w:val="002F3114"/>
    <w:rsid w:val="002F3220"/>
    <w:rsid w:val="002F32AE"/>
    <w:rsid w:val="002F33B5"/>
    <w:rsid w:val="002F358D"/>
    <w:rsid w:val="002F3663"/>
    <w:rsid w:val="002F36D0"/>
    <w:rsid w:val="002F3A53"/>
    <w:rsid w:val="002F3FE3"/>
    <w:rsid w:val="002F4196"/>
    <w:rsid w:val="002F475C"/>
    <w:rsid w:val="002F48F4"/>
    <w:rsid w:val="002F509F"/>
    <w:rsid w:val="002F5266"/>
    <w:rsid w:val="002F5A67"/>
    <w:rsid w:val="002F5C7E"/>
    <w:rsid w:val="002F5C98"/>
    <w:rsid w:val="002F5D61"/>
    <w:rsid w:val="002F63FE"/>
    <w:rsid w:val="002F672B"/>
    <w:rsid w:val="002F674E"/>
    <w:rsid w:val="002F6F79"/>
    <w:rsid w:val="002F6FCC"/>
    <w:rsid w:val="002F7220"/>
    <w:rsid w:val="002F7576"/>
    <w:rsid w:val="002F7583"/>
    <w:rsid w:val="002F7844"/>
    <w:rsid w:val="002F7D22"/>
    <w:rsid w:val="003003AA"/>
    <w:rsid w:val="00300AC3"/>
    <w:rsid w:val="00300DB7"/>
    <w:rsid w:val="0030145D"/>
    <w:rsid w:val="0030149A"/>
    <w:rsid w:val="00301559"/>
    <w:rsid w:val="0030171E"/>
    <w:rsid w:val="003017D2"/>
    <w:rsid w:val="00301FD6"/>
    <w:rsid w:val="003020BD"/>
    <w:rsid w:val="003020C8"/>
    <w:rsid w:val="00302183"/>
    <w:rsid w:val="0030295E"/>
    <w:rsid w:val="003029FA"/>
    <w:rsid w:val="00302C32"/>
    <w:rsid w:val="00302D1C"/>
    <w:rsid w:val="00302D76"/>
    <w:rsid w:val="0030306C"/>
    <w:rsid w:val="003030B9"/>
    <w:rsid w:val="00303238"/>
    <w:rsid w:val="00303822"/>
    <w:rsid w:val="00303B63"/>
    <w:rsid w:val="00303D02"/>
    <w:rsid w:val="00303D7D"/>
    <w:rsid w:val="00303FDA"/>
    <w:rsid w:val="003040D9"/>
    <w:rsid w:val="00304337"/>
    <w:rsid w:val="003043CB"/>
    <w:rsid w:val="003044C3"/>
    <w:rsid w:val="003048EC"/>
    <w:rsid w:val="0030496F"/>
    <w:rsid w:val="00304C9E"/>
    <w:rsid w:val="00304CB4"/>
    <w:rsid w:val="00304D62"/>
    <w:rsid w:val="00304DDA"/>
    <w:rsid w:val="00304FB3"/>
    <w:rsid w:val="00305195"/>
    <w:rsid w:val="00305718"/>
    <w:rsid w:val="0030582C"/>
    <w:rsid w:val="0030584B"/>
    <w:rsid w:val="003058E7"/>
    <w:rsid w:val="00305B13"/>
    <w:rsid w:val="00305B92"/>
    <w:rsid w:val="00305B97"/>
    <w:rsid w:val="00305F7B"/>
    <w:rsid w:val="003060C1"/>
    <w:rsid w:val="00306187"/>
    <w:rsid w:val="0030628A"/>
    <w:rsid w:val="003062E5"/>
    <w:rsid w:val="00306346"/>
    <w:rsid w:val="003063EA"/>
    <w:rsid w:val="00306418"/>
    <w:rsid w:val="003064A3"/>
    <w:rsid w:val="00306539"/>
    <w:rsid w:val="0030683F"/>
    <w:rsid w:val="003069F4"/>
    <w:rsid w:val="00306D16"/>
    <w:rsid w:val="003072AB"/>
    <w:rsid w:val="0030739F"/>
    <w:rsid w:val="003074FE"/>
    <w:rsid w:val="003077B2"/>
    <w:rsid w:val="0030784B"/>
    <w:rsid w:val="00307952"/>
    <w:rsid w:val="003079BE"/>
    <w:rsid w:val="00307AB9"/>
    <w:rsid w:val="00307BA3"/>
    <w:rsid w:val="003101D4"/>
    <w:rsid w:val="003102A6"/>
    <w:rsid w:val="003102E9"/>
    <w:rsid w:val="00310855"/>
    <w:rsid w:val="0031085D"/>
    <w:rsid w:val="00310969"/>
    <w:rsid w:val="0031096A"/>
    <w:rsid w:val="00310B2D"/>
    <w:rsid w:val="00310C7B"/>
    <w:rsid w:val="00310CAE"/>
    <w:rsid w:val="00311035"/>
    <w:rsid w:val="0031113E"/>
    <w:rsid w:val="00311195"/>
    <w:rsid w:val="003111EB"/>
    <w:rsid w:val="00311609"/>
    <w:rsid w:val="00311D14"/>
    <w:rsid w:val="00311D72"/>
    <w:rsid w:val="00311DBB"/>
    <w:rsid w:val="00311E80"/>
    <w:rsid w:val="0031241B"/>
    <w:rsid w:val="0031256E"/>
    <w:rsid w:val="00312705"/>
    <w:rsid w:val="003130AD"/>
    <w:rsid w:val="00313107"/>
    <w:rsid w:val="0031329F"/>
    <w:rsid w:val="0031353E"/>
    <w:rsid w:val="0031371B"/>
    <w:rsid w:val="00313B7A"/>
    <w:rsid w:val="0031437D"/>
    <w:rsid w:val="00314519"/>
    <w:rsid w:val="0031462B"/>
    <w:rsid w:val="0031479C"/>
    <w:rsid w:val="00314800"/>
    <w:rsid w:val="00314AE2"/>
    <w:rsid w:val="00314D41"/>
    <w:rsid w:val="00314E4A"/>
    <w:rsid w:val="00314FE9"/>
    <w:rsid w:val="0031503B"/>
    <w:rsid w:val="0031511B"/>
    <w:rsid w:val="0031525D"/>
    <w:rsid w:val="00315736"/>
    <w:rsid w:val="00315761"/>
    <w:rsid w:val="0031589F"/>
    <w:rsid w:val="00315A93"/>
    <w:rsid w:val="00315FBA"/>
    <w:rsid w:val="00315FBE"/>
    <w:rsid w:val="00316483"/>
    <w:rsid w:val="0031655F"/>
    <w:rsid w:val="00316798"/>
    <w:rsid w:val="003167D0"/>
    <w:rsid w:val="00316856"/>
    <w:rsid w:val="00316889"/>
    <w:rsid w:val="00316ACD"/>
    <w:rsid w:val="00316D95"/>
    <w:rsid w:val="00316F17"/>
    <w:rsid w:val="00317553"/>
    <w:rsid w:val="003177A7"/>
    <w:rsid w:val="0031785C"/>
    <w:rsid w:val="00317863"/>
    <w:rsid w:val="0031786E"/>
    <w:rsid w:val="00317914"/>
    <w:rsid w:val="0031793B"/>
    <w:rsid w:val="00317B62"/>
    <w:rsid w:val="0032008D"/>
    <w:rsid w:val="0032028D"/>
    <w:rsid w:val="003205A1"/>
    <w:rsid w:val="003207A8"/>
    <w:rsid w:val="00320AF4"/>
    <w:rsid w:val="00321048"/>
    <w:rsid w:val="0032150A"/>
    <w:rsid w:val="00321B94"/>
    <w:rsid w:val="00321CB5"/>
    <w:rsid w:val="0032237E"/>
    <w:rsid w:val="0032260A"/>
    <w:rsid w:val="0032265C"/>
    <w:rsid w:val="003227CB"/>
    <w:rsid w:val="003228FC"/>
    <w:rsid w:val="00322A08"/>
    <w:rsid w:val="00322B2A"/>
    <w:rsid w:val="00322BA0"/>
    <w:rsid w:val="00322C1B"/>
    <w:rsid w:val="00322F9F"/>
    <w:rsid w:val="00323158"/>
    <w:rsid w:val="003231F5"/>
    <w:rsid w:val="0032321A"/>
    <w:rsid w:val="00323230"/>
    <w:rsid w:val="003233C6"/>
    <w:rsid w:val="00323531"/>
    <w:rsid w:val="0032354E"/>
    <w:rsid w:val="003236E0"/>
    <w:rsid w:val="00323750"/>
    <w:rsid w:val="003237BD"/>
    <w:rsid w:val="00323850"/>
    <w:rsid w:val="00323A7D"/>
    <w:rsid w:val="00323B59"/>
    <w:rsid w:val="00323E1E"/>
    <w:rsid w:val="00324388"/>
    <w:rsid w:val="00324494"/>
    <w:rsid w:val="0032471B"/>
    <w:rsid w:val="00324907"/>
    <w:rsid w:val="00324A36"/>
    <w:rsid w:val="003252E7"/>
    <w:rsid w:val="003256B9"/>
    <w:rsid w:val="00325831"/>
    <w:rsid w:val="00325C0C"/>
    <w:rsid w:val="00325C6A"/>
    <w:rsid w:val="00325C98"/>
    <w:rsid w:val="003260D4"/>
    <w:rsid w:val="00326180"/>
    <w:rsid w:val="0032628A"/>
    <w:rsid w:val="003262AE"/>
    <w:rsid w:val="00326593"/>
    <w:rsid w:val="003268B0"/>
    <w:rsid w:val="00326965"/>
    <w:rsid w:val="00326A85"/>
    <w:rsid w:val="00327125"/>
    <w:rsid w:val="00327361"/>
    <w:rsid w:val="0032741B"/>
    <w:rsid w:val="0032741D"/>
    <w:rsid w:val="003276DE"/>
    <w:rsid w:val="0032776D"/>
    <w:rsid w:val="00327819"/>
    <w:rsid w:val="0032785A"/>
    <w:rsid w:val="00327B77"/>
    <w:rsid w:val="00327C06"/>
    <w:rsid w:val="00327F87"/>
    <w:rsid w:val="00330028"/>
    <w:rsid w:val="003305F3"/>
    <w:rsid w:val="003306B0"/>
    <w:rsid w:val="0033079C"/>
    <w:rsid w:val="003308AA"/>
    <w:rsid w:val="003308F0"/>
    <w:rsid w:val="00330A7E"/>
    <w:rsid w:val="00330B8E"/>
    <w:rsid w:val="00330E13"/>
    <w:rsid w:val="00330E19"/>
    <w:rsid w:val="00330FE7"/>
    <w:rsid w:val="003313F3"/>
    <w:rsid w:val="00331657"/>
    <w:rsid w:val="003316AB"/>
    <w:rsid w:val="0033176E"/>
    <w:rsid w:val="003318D9"/>
    <w:rsid w:val="00331D62"/>
    <w:rsid w:val="00331EAE"/>
    <w:rsid w:val="00331FFD"/>
    <w:rsid w:val="003324E7"/>
    <w:rsid w:val="00332A67"/>
    <w:rsid w:val="00332B13"/>
    <w:rsid w:val="00333310"/>
    <w:rsid w:val="00333787"/>
    <w:rsid w:val="003339AB"/>
    <w:rsid w:val="00333AF2"/>
    <w:rsid w:val="00333B07"/>
    <w:rsid w:val="00333B2C"/>
    <w:rsid w:val="00333F01"/>
    <w:rsid w:val="003340D3"/>
    <w:rsid w:val="003343FA"/>
    <w:rsid w:val="0033484B"/>
    <w:rsid w:val="003349B4"/>
    <w:rsid w:val="00334D96"/>
    <w:rsid w:val="00334D9D"/>
    <w:rsid w:val="00334DF0"/>
    <w:rsid w:val="00334E1D"/>
    <w:rsid w:val="00334E6F"/>
    <w:rsid w:val="00334F1B"/>
    <w:rsid w:val="00335032"/>
    <w:rsid w:val="0033554F"/>
    <w:rsid w:val="003359A5"/>
    <w:rsid w:val="00335BDD"/>
    <w:rsid w:val="00335C7E"/>
    <w:rsid w:val="00335F1C"/>
    <w:rsid w:val="0033637E"/>
    <w:rsid w:val="003367CE"/>
    <w:rsid w:val="003367F4"/>
    <w:rsid w:val="003370DF"/>
    <w:rsid w:val="003371DF"/>
    <w:rsid w:val="003372F3"/>
    <w:rsid w:val="0033753B"/>
    <w:rsid w:val="003377E8"/>
    <w:rsid w:val="00337ADC"/>
    <w:rsid w:val="00337BD0"/>
    <w:rsid w:val="00337E7C"/>
    <w:rsid w:val="00340002"/>
    <w:rsid w:val="0034015A"/>
    <w:rsid w:val="003403C4"/>
    <w:rsid w:val="00340BF8"/>
    <w:rsid w:val="00341059"/>
    <w:rsid w:val="003416A6"/>
    <w:rsid w:val="0034173E"/>
    <w:rsid w:val="00341931"/>
    <w:rsid w:val="00341BA2"/>
    <w:rsid w:val="00341BFD"/>
    <w:rsid w:val="003420F1"/>
    <w:rsid w:val="00342736"/>
    <w:rsid w:val="00342AB3"/>
    <w:rsid w:val="00343054"/>
    <w:rsid w:val="003430E7"/>
    <w:rsid w:val="00343167"/>
    <w:rsid w:val="003432FE"/>
    <w:rsid w:val="00343526"/>
    <w:rsid w:val="00343731"/>
    <w:rsid w:val="00343775"/>
    <w:rsid w:val="003438C8"/>
    <w:rsid w:val="00343951"/>
    <w:rsid w:val="00343E9B"/>
    <w:rsid w:val="00343FAE"/>
    <w:rsid w:val="00344091"/>
    <w:rsid w:val="00344109"/>
    <w:rsid w:val="003441A7"/>
    <w:rsid w:val="003442C1"/>
    <w:rsid w:val="00344844"/>
    <w:rsid w:val="003448B8"/>
    <w:rsid w:val="0034498D"/>
    <w:rsid w:val="00344ADF"/>
    <w:rsid w:val="00344B75"/>
    <w:rsid w:val="00344B77"/>
    <w:rsid w:val="00344CB0"/>
    <w:rsid w:val="00344D28"/>
    <w:rsid w:val="00344D33"/>
    <w:rsid w:val="00344E69"/>
    <w:rsid w:val="00344E84"/>
    <w:rsid w:val="00344F56"/>
    <w:rsid w:val="00344FBE"/>
    <w:rsid w:val="0034526F"/>
    <w:rsid w:val="00345485"/>
    <w:rsid w:val="003454E1"/>
    <w:rsid w:val="00345607"/>
    <w:rsid w:val="0034573C"/>
    <w:rsid w:val="00345944"/>
    <w:rsid w:val="003461BC"/>
    <w:rsid w:val="0034647C"/>
    <w:rsid w:val="00346561"/>
    <w:rsid w:val="003467D9"/>
    <w:rsid w:val="0034687C"/>
    <w:rsid w:val="0034692B"/>
    <w:rsid w:val="0034695F"/>
    <w:rsid w:val="00347214"/>
    <w:rsid w:val="003473CE"/>
    <w:rsid w:val="0034772E"/>
    <w:rsid w:val="0034776B"/>
    <w:rsid w:val="0034786E"/>
    <w:rsid w:val="00347A3A"/>
    <w:rsid w:val="00347BCB"/>
    <w:rsid w:val="00347CD8"/>
    <w:rsid w:val="00347CEE"/>
    <w:rsid w:val="00347DD0"/>
    <w:rsid w:val="00347DF6"/>
    <w:rsid w:val="00350163"/>
    <w:rsid w:val="00350215"/>
    <w:rsid w:val="0035066E"/>
    <w:rsid w:val="00350749"/>
    <w:rsid w:val="003507AA"/>
    <w:rsid w:val="00350C9B"/>
    <w:rsid w:val="00350D75"/>
    <w:rsid w:val="00350E8C"/>
    <w:rsid w:val="00351876"/>
    <w:rsid w:val="003518AC"/>
    <w:rsid w:val="003519E2"/>
    <w:rsid w:val="003519E7"/>
    <w:rsid w:val="00351A7F"/>
    <w:rsid w:val="00351FEE"/>
    <w:rsid w:val="003520B7"/>
    <w:rsid w:val="0035220A"/>
    <w:rsid w:val="0035233D"/>
    <w:rsid w:val="00352984"/>
    <w:rsid w:val="00352C8A"/>
    <w:rsid w:val="00352D77"/>
    <w:rsid w:val="00352DFE"/>
    <w:rsid w:val="00352E9A"/>
    <w:rsid w:val="00352ECB"/>
    <w:rsid w:val="00352F02"/>
    <w:rsid w:val="00353079"/>
    <w:rsid w:val="0035308A"/>
    <w:rsid w:val="003531A1"/>
    <w:rsid w:val="00353259"/>
    <w:rsid w:val="003532A5"/>
    <w:rsid w:val="0035338F"/>
    <w:rsid w:val="003535EA"/>
    <w:rsid w:val="003538C3"/>
    <w:rsid w:val="00353C6B"/>
    <w:rsid w:val="00353D82"/>
    <w:rsid w:val="00353E63"/>
    <w:rsid w:val="00353EEC"/>
    <w:rsid w:val="00353F43"/>
    <w:rsid w:val="00353FDC"/>
    <w:rsid w:val="0035438E"/>
    <w:rsid w:val="0035450D"/>
    <w:rsid w:val="0035487F"/>
    <w:rsid w:val="003548B1"/>
    <w:rsid w:val="00354DE4"/>
    <w:rsid w:val="00354E67"/>
    <w:rsid w:val="00354E89"/>
    <w:rsid w:val="00354FB5"/>
    <w:rsid w:val="003551AB"/>
    <w:rsid w:val="0035576E"/>
    <w:rsid w:val="003557FD"/>
    <w:rsid w:val="003559AD"/>
    <w:rsid w:val="00355AEA"/>
    <w:rsid w:val="00355D4E"/>
    <w:rsid w:val="00355EA6"/>
    <w:rsid w:val="00355ED3"/>
    <w:rsid w:val="003562A4"/>
    <w:rsid w:val="00356718"/>
    <w:rsid w:val="00356B35"/>
    <w:rsid w:val="00356E20"/>
    <w:rsid w:val="00356E7E"/>
    <w:rsid w:val="00356FBB"/>
    <w:rsid w:val="00357128"/>
    <w:rsid w:val="0035729D"/>
    <w:rsid w:val="003574C0"/>
    <w:rsid w:val="003575F0"/>
    <w:rsid w:val="00357B9F"/>
    <w:rsid w:val="00357F08"/>
    <w:rsid w:val="0036017E"/>
    <w:rsid w:val="0036027F"/>
    <w:rsid w:val="0036072C"/>
    <w:rsid w:val="00360887"/>
    <w:rsid w:val="00360969"/>
    <w:rsid w:val="00360978"/>
    <w:rsid w:val="00360C90"/>
    <w:rsid w:val="00360E58"/>
    <w:rsid w:val="00361441"/>
    <w:rsid w:val="003616CD"/>
    <w:rsid w:val="00361ABD"/>
    <w:rsid w:val="0036297D"/>
    <w:rsid w:val="00362B4C"/>
    <w:rsid w:val="00362CFC"/>
    <w:rsid w:val="00362DDC"/>
    <w:rsid w:val="00363195"/>
    <w:rsid w:val="00363284"/>
    <w:rsid w:val="00363733"/>
    <w:rsid w:val="00363FE1"/>
    <w:rsid w:val="00364203"/>
    <w:rsid w:val="003642C5"/>
    <w:rsid w:val="003643A2"/>
    <w:rsid w:val="003644D0"/>
    <w:rsid w:val="00364AA2"/>
    <w:rsid w:val="003662BF"/>
    <w:rsid w:val="0036652B"/>
    <w:rsid w:val="0036657F"/>
    <w:rsid w:val="00366915"/>
    <w:rsid w:val="00366D6D"/>
    <w:rsid w:val="00366DDD"/>
    <w:rsid w:val="00366F31"/>
    <w:rsid w:val="003670FC"/>
    <w:rsid w:val="00367275"/>
    <w:rsid w:val="003674D7"/>
    <w:rsid w:val="00367585"/>
    <w:rsid w:val="0036764C"/>
    <w:rsid w:val="00367672"/>
    <w:rsid w:val="00367A68"/>
    <w:rsid w:val="00367D72"/>
    <w:rsid w:val="003702BB"/>
    <w:rsid w:val="00370357"/>
    <w:rsid w:val="0037065E"/>
    <w:rsid w:val="0037089D"/>
    <w:rsid w:val="00370A59"/>
    <w:rsid w:val="00370C77"/>
    <w:rsid w:val="00371182"/>
    <w:rsid w:val="003711BD"/>
    <w:rsid w:val="003711FE"/>
    <w:rsid w:val="00371229"/>
    <w:rsid w:val="00371280"/>
    <w:rsid w:val="00371843"/>
    <w:rsid w:val="00372200"/>
    <w:rsid w:val="003723D2"/>
    <w:rsid w:val="003723DA"/>
    <w:rsid w:val="0037242C"/>
    <w:rsid w:val="0037247C"/>
    <w:rsid w:val="00372595"/>
    <w:rsid w:val="00372704"/>
    <w:rsid w:val="003728CC"/>
    <w:rsid w:val="00372B8E"/>
    <w:rsid w:val="00372DFB"/>
    <w:rsid w:val="00372E2B"/>
    <w:rsid w:val="00372F15"/>
    <w:rsid w:val="00372F26"/>
    <w:rsid w:val="00372FA1"/>
    <w:rsid w:val="0037302E"/>
    <w:rsid w:val="00373366"/>
    <w:rsid w:val="003735A6"/>
    <w:rsid w:val="0037365C"/>
    <w:rsid w:val="00373C9C"/>
    <w:rsid w:val="00373E49"/>
    <w:rsid w:val="00374102"/>
    <w:rsid w:val="0037432A"/>
    <w:rsid w:val="003743F6"/>
    <w:rsid w:val="003745F4"/>
    <w:rsid w:val="0037472A"/>
    <w:rsid w:val="0037484E"/>
    <w:rsid w:val="00374999"/>
    <w:rsid w:val="00374B7B"/>
    <w:rsid w:val="00374EEE"/>
    <w:rsid w:val="00375470"/>
    <w:rsid w:val="0037599C"/>
    <w:rsid w:val="00375A28"/>
    <w:rsid w:val="00375B3D"/>
    <w:rsid w:val="00375C7B"/>
    <w:rsid w:val="00375E91"/>
    <w:rsid w:val="003760E1"/>
    <w:rsid w:val="00376569"/>
    <w:rsid w:val="00376625"/>
    <w:rsid w:val="003766AE"/>
    <w:rsid w:val="00376771"/>
    <w:rsid w:val="00376844"/>
    <w:rsid w:val="00376D27"/>
    <w:rsid w:val="003773A0"/>
    <w:rsid w:val="003773E5"/>
    <w:rsid w:val="003775F0"/>
    <w:rsid w:val="003776C5"/>
    <w:rsid w:val="003776C9"/>
    <w:rsid w:val="00377848"/>
    <w:rsid w:val="0037787F"/>
    <w:rsid w:val="00377BE3"/>
    <w:rsid w:val="00377CFA"/>
    <w:rsid w:val="00377EFB"/>
    <w:rsid w:val="00377F92"/>
    <w:rsid w:val="00380378"/>
    <w:rsid w:val="003804DB"/>
    <w:rsid w:val="00380501"/>
    <w:rsid w:val="003806CC"/>
    <w:rsid w:val="003809A0"/>
    <w:rsid w:val="00380D37"/>
    <w:rsid w:val="00380E72"/>
    <w:rsid w:val="00380F92"/>
    <w:rsid w:val="00381176"/>
    <w:rsid w:val="003813E5"/>
    <w:rsid w:val="003814D5"/>
    <w:rsid w:val="003815D6"/>
    <w:rsid w:val="00381884"/>
    <w:rsid w:val="00381A67"/>
    <w:rsid w:val="003820A0"/>
    <w:rsid w:val="0038269E"/>
    <w:rsid w:val="00382829"/>
    <w:rsid w:val="003830D3"/>
    <w:rsid w:val="00383127"/>
    <w:rsid w:val="0038314A"/>
    <w:rsid w:val="00383153"/>
    <w:rsid w:val="003831F6"/>
    <w:rsid w:val="0038332E"/>
    <w:rsid w:val="00383370"/>
    <w:rsid w:val="003833A5"/>
    <w:rsid w:val="003836D5"/>
    <w:rsid w:val="00383782"/>
    <w:rsid w:val="00383A25"/>
    <w:rsid w:val="003840E1"/>
    <w:rsid w:val="003846D6"/>
    <w:rsid w:val="00384755"/>
    <w:rsid w:val="003847DB"/>
    <w:rsid w:val="0038498F"/>
    <w:rsid w:val="00384CB4"/>
    <w:rsid w:val="003857EB"/>
    <w:rsid w:val="00385AF3"/>
    <w:rsid w:val="00385BE3"/>
    <w:rsid w:val="00385C33"/>
    <w:rsid w:val="00385CC1"/>
    <w:rsid w:val="00385DD1"/>
    <w:rsid w:val="003860AF"/>
    <w:rsid w:val="003861E8"/>
    <w:rsid w:val="0038622D"/>
    <w:rsid w:val="003862FB"/>
    <w:rsid w:val="00386894"/>
    <w:rsid w:val="003868A3"/>
    <w:rsid w:val="003868DA"/>
    <w:rsid w:val="00386D49"/>
    <w:rsid w:val="00386D6D"/>
    <w:rsid w:val="00386F50"/>
    <w:rsid w:val="00386FEE"/>
    <w:rsid w:val="0038701C"/>
    <w:rsid w:val="00387174"/>
    <w:rsid w:val="003873B3"/>
    <w:rsid w:val="003877CF"/>
    <w:rsid w:val="00387B8A"/>
    <w:rsid w:val="00387C16"/>
    <w:rsid w:val="00387FC5"/>
    <w:rsid w:val="0039003B"/>
    <w:rsid w:val="00390104"/>
    <w:rsid w:val="003901EB"/>
    <w:rsid w:val="003907E5"/>
    <w:rsid w:val="003908BD"/>
    <w:rsid w:val="00390937"/>
    <w:rsid w:val="00390A68"/>
    <w:rsid w:val="00390CBC"/>
    <w:rsid w:val="00390E9F"/>
    <w:rsid w:val="0039114F"/>
    <w:rsid w:val="003915D8"/>
    <w:rsid w:val="00391762"/>
    <w:rsid w:val="003917B6"/>
    <w:rsid w:val="00391B49"/>
    <w:rsid w:val="00391EA8"/>
    <w:rsid w:val="003920A9"/>
    <w:rsid w:val="003923F3"/>
    <w:rsid w:val="003925E9"/>
    <w:rsid w:val="00392843"/>
    <w:rsid w:val="00392AD7"/>
    <w:rsid w:val="00392E21"/>
    <w:rsid w:val="0039316D"/>
    <w:rsid w:val="00393381"/>
    <w:rsid w:val="003934F9"/>
    <w:rsid w:val="00393720"/>
    <w:rsid w:val="0039397D"/>
    <w:rsid w:val="00393AB6"/>
    <w:rsid w:val="00393AE8"/>
    <w:rsid w:val="00393C65"/>
    <w:rsid w:val="0039406D"/>
    <w:rsid w:val="00394148"/>
    <w:rsid w:val="00394190"/>
    <w:rsid w:val="00394A15"/>
    <w:rsid w:val="00394C59"/>
    <w:rsid w:val="00394D64"/>
    <w:rsid w:val="00395047"/>
    <w:rsid w:val="003950A8"/>
    <w:rsid w:val="0039549F"/>
    <w:rsid w:val="0039597D"/>
    <w:rsid w:val="00395AAE"/>
    <w:rsid w:val="00395AB3"/>
    <w:rsid w:val="0039613A"/>
    <w:rsid w:val="0039614B"/>
    <w:rsid w:val="003961F5"/>
    <w:rsid w:val="00396268"/>
    <w:rsid w:val="003969F0"/>
    <w:rsid w:val="00396ABB"/>
    <w:rsid w:val="00396D24"/>
    <w:rsid w:val="00396EAF"/>
    <w:rsid w:val="0039740B"/>
    <w:rsid w:val="003974A0"/>
    <w:rsid w:val="003974DF"/>
    <w:rsid w:val="0039764A"/>
    <w:rsid w:val="0039765A"/>
    <w:rsid w:val="0039766A"/>
    <w:rsid w:val="003977D4"/>
    <w:rsid w:val="00397FDA"/>
    <w:rsid w:val="003A001E"/>
    <w:rsid w:val="003A0390"/>
    <w:rsid w:val="003A050C"/>
    <w:rsid w:val="003A0945"/>
    <w:rsid w:val="003A0A36"/>
    <w:rsid w:val="003A0B45"/>
    <w:rsid w:val="003A0F17"/>
    <w:rsid w:val="003A119A"/>
    <w:rsid w:val="003A15CA"/>
    <w:rsid w:val="003A1673"/>
    <w:rsid w:val="003A17DF"/>
    <w:rsid w:val="003A1C1C"/>
    <w:rsid w:val="003A1C47"/>
    <w:rsid w:val="003A1C9D"/>
    <w:rsid w:val="003A1E69"/>
    <w:rsid w:val="003A2014"/>
    <w:rsid w:val="003A2308"/>
    <w:rsid w:val="003A2750"/>
    <w:rsid w:val="003A286E"/>
    <w:rsid w:val="003A29A0"/>
    <w:rsid w:val="003A2ACE"/>
    <w:rsid w:val="003A2B7C"/>
    <w:rsid w:val="003A2F2A"/>
    <w:rsid w:val="003A2F42"/>
    <w:rsid w:val="003A323D"/>
    <w:rsid w:val="003A3545"/>
    <w:rsid w:val="003A391C"/>
    <w:rsid w:val="003A3921"/>
    <w:rsid w:val="003A3992"/>
    <w:rsid w:val="003A3A55"/>
    <w:rsid w:val="003A3C0A"/>
    <w:rsid w:val="003A3D48"/>
    <w:rsid w:val="003A3DA3"/>
    <w:rsid w:val="003A3F19"/>
    <w:rsid w:val="003A45E2"/>
    <w:rsid w:val="003A476F"/>
    <w:rsid w:val="003A48E5"/>
    <w:rsid w:val="003A4B0F"/>
    <w:rsid w:val="003A4D05"/>
    <w:rsid w:val="003A4D3A"/>
    <w:rsid w:val="003A4F51"/>
    <w:rsid w:val="003A4F83"/>
    <w:rsid w:val="003A502F"/>
    <w:rsid w:val="003A50E8"/>
    <w:rsid w:val="003A5178"/>
    <w:rsid w:val="003A571C"/>
    <w:rsid w:val="003A576F"/>
    <w:rsid w:val="003A5A16"/>
    <w:rsid w:val="003A5CAE"/>
    <w:rsid w:val="003A5D05"/>
    <w:rsid w:val="003A5DDC"/>
    <w:rsid w:val="003A5F14"/>
    <w:rsid w:val="003A5FAA"/>
    <w:rsid w:val="003A6202"/>
    <w:rsid w:val="003A64A9"/>
    <w:rsid w:val="003A66B7"/>
    <w:rsid w:val="003A6755"/>
    <w:rsid w:val="003A67D5"/>
    <w:rsid w:val="003A680F"/>
    <w:rsid w:val="003A6C82"/>
    <w:rsid w:val="003A6F00"/>
    <w:rsid w:val="003A7152"/>
    <w:rsid w:val="003A71F3"/>
    <w:rsid w:val="003A7492"/>
    <w:rsid w:val="003A76C8"/>
    <w:rsid w:val="003A7A2B"/>
    <w:rsid w:val="003B0116"/>
    <w:rsid w:val="003B0152"/>
    <w:rsid w:val="003B0463"/>
    <w:rsid w:val="003B04E1"/>
    <w:rsid w:val="003B06EA"/>
    <w:rsid w:val="003B0C51"/>
    <w:rsid w:val="003B0E6E"/>
    <w:rsid w:val="003B0FC1"/>
    <w:rsid w:val="003B0FFF"/>
    <w:rsid w:val="003B1197"/>
    <w:rsid w:val="003B1379"/>
    <w:rsid w:val="003B154C"/>
    <w:rsid w:val="003B17C1"/>
    <w:rsid w:val="003B19DB"/>
    <w:rsid w:val="003B1B37"/>
    <w:rsid w:val="003B1D41"/>
    <w:rsid w:val="003B226C"/>
    <w:rsid w:val="003B23AD"/>
    <w:rsid w:val="003B2475"/>
    <w:rsid w:val="003B2578"/>
    <w:rsid w:val="003B2C09"/>
    <w:rsid w:val="003B2D45"/>
    <w:rsid w:val="003B2DEA"/>
    <w:rsid w:val="003B2E38"/>
    <w:rsid w:val="003B2E9B"/>
    <w:rsid w:val="003B32FD"/>
    <w:rsid w:val="003B397A"/>
    <w:rsid w:val="003B39CD"/>
    <w:rsid w:val="003B3A14"/>
    <w:rsid w:val="003B40F3"/>
    <w:rsid w:val="003B41AC"/>
    <w:rsid w:val="003B435E"/>
    <w:rsid w:val="003B44BC"/>
    <w:rsid w:val="003B4760"/>
    <w:rsid w:val="003B4C34"/>
    <w:rsid w:val="003B4E40"/>
    <w:rsid w:val="003B511D"/>
    <w:rsid w:val="003B543E"/>
    <w:rsid w:val="003B587D"/>
    <w:rsid w:val="003B5DD6"/>
    <w:rsid w:val="003B5F28"/>
    <w:rsid w:val="003B612D"/>
    <w:rsid w:val="003B61C2"/>
    <w:rsid w:val="003B65FA"/>
    <w:rsid w:val="003B662E"/>
    <w:rsid w:val="003B6840"/>
    <w:rsid w:val="003B686F"/>
    <w:rsid w:val="003B6B8A"/>
    <w:rsid w:val="003B717D"/>
    <w:rsid w:val="003B71A4"/>
    <w:rsid w:val="003B74D4"/>
    <w:rsid w:val="003B76E1"/>
    <w:rsid w:val="003B7724"/>
    <w:rsid w:val="003B7E0C"/>
    <w:rsid w:val="003C0233"/>
    <w:rsid w:val="003C061E"/>
    <w:rsid w:val="003C0871"/>
    <w:rsid w:val="003C0AD6"/>
    <w:rsid w:val="003C114A"/>
    <w:rsid w:val="003C1225"/>
    <w:rsid w:val="003C147D"/>
    <w:rsid w:val="003C14BF"/>
    <w:rsid w:val="003C1B21"/>
    <w:rsid w:val="003C1D1D"/>
    <w:rsid w:val="003C1D92"/>
    <w:rsid w:val="003C1E20"/>
    <w:rsid w:val="003C1F7C"/>
    <w:rsid w:val="003C1FAE"/>
    <w:rsid w:val="003C221F"/>
    <w:rsid w:val="003C2529"/>
    <w:rsid w:val="003C28CB"/>
    <w:rsid w:val="003C2944"/>
    <w:rsid w:val="003C2D4B"/>
    <w:rsid w:val="003C2E36"/>
    <w:rsid w:val="003C2E54"/>
    <w:rsid w:val="003C2E6F"/>
    <w:rsid w:val="003C2EAC"/>
    <w:rsid w:val="003C2EEF"/>
    <w:rsid w:val="003C2FFB"/>
    <w:rsid w:val="003C31F6"/>
    <w:rsid w:val="003C332B"/>
    <w:rsid w:val="003C34B5"/>
    <w:rsid w:val="003C36CD"/>
    <w:rsid w:val="003C3917"/>
    <w:rsid w:val="003C3981"/>
    <w:rsid w:val="003C4073"/>
    <w:rsid w:val="003C41EA"/>
    <w:rsid w:val="003C42F4"/>
    <w:rsid w:val="003C43A3"/>
    <w:rsid w:val="003C459C"/>
    <w:rsid w:val="003C4A50"/>
    <w:rsid w:val="003C4EBB"/>
    <w:rsid w:val="003C504E"/>
    <w:rsid w:val="003C5187"/>
    <w:rsid w:val="003C53E6"/>
    <w:rsid w:val="003C5684"/>
    <w:rsid w:val="003C599B"/>
    <w:rsid w:val="003C5EC1"/>
    <w:rsid w:val="003C61E3"/>
    <w:rsid w:val="003C61E5"/>
    <w:rsid w:val="003C6CE4"/>
    <w:rsid w:val="003C6FC4"/>
    <w:rsid w:val="003C71AE"/>
    <w:rsid w:val="003C71EF"/>
    <w:rsid w:val="003C7459"/>
    <w:rsid w:val="003C76AA"/>
    <w:rsid w:val="003C7826"/>
    <w:rsid w:val="003C7C31"/>
    <w:rsid w:val="003C7F10"/>
    <w:rsid w:val="003D024A"/>
    <w:rsid w:val="003D02C3"/>
    <w:rsid w:val="003D06A2"/>
    <w:rsid w:val="003D07D2"/>
    <w:rsid w:val="003D0890"/>
    <w:rsid w:val="003D0D2F"/>
    <w:rsid w:val="003D0D44"/>
    <w:rsid w:val="003D0F87"/>
    <w:rsid w:val="003D11D3"/>
    <w:rsid w:val="003D133B"/>
    <w:rsid w:val="003D1430"/>
    <w:rsid w:val="003D180A"/>
    <w:rsid w:val="003D1CA4"/>
    <w:rsid w:val="003D1F45"/>
    <w:rsid w:val="003D22EB"/>
    <w:rsid w:val="003D22F5"/>
    <w:rsid w:val="003D2500"/>
    <w:rsid w:val="003D26C1"/>
    <w:rsid w:val="003D2A11"/>
    <w:rsid w:val="003D2C50"/>
    <w:rsid w:val="003D2D85"/>
    <w:rsid w:val="003D368D"/>
    <w:rsid w:val="003D3778"/>
    <w:rsid w:val="003D3849"/>
    <w:rsid w:val="003D3AB4"/>
    <w:rsid w:val="003D4185"/>
    <w:rsid w:val="003D44EA"/>
    <w:rsid w:val="003D46FA"/>
    <w:rsid w:val="003D4722"/>
    <w:rsid w:val="003D4DAD"/>
    <w:rsid w:val="003D4E05"/>
    <w:rsid w:val="003D50E1"/>
    <w:rsid w:val="003D5346"/>
    <w:rsid w:val="003D5664"/>
    <w:rsid w:val="003D56F9"/>
    <w:rsid w:val="003D5835"/>
    <w:rsid w:val="003D5930"/>
    <w:rsid w:val="003D5C10"/>
    <w:rsid w:val="003D5DD9"/>
    <w:rsid w:val="003D6511"/>
    <w:rsid w:val="003D6D4F"/>
    <w:rsid w:val="003D6DD0"/>
    <w:rsid w:val="003D7050"/>
    <w:rsid w:val="003D7147"/>
    <w:rsid w:val="003D7290"/>
    <w:rsid w:val="003D788D"/>
    <w:rsid w:val="003D7DB7"/>
    <w:rsid w:val="003D7EE5"/>
    <w:rsid w:val="003E018F"/>
    <w:rsid w:val="003E0247"/>
    <w:rsid w:val="003E0454"/>
    <w:rsid w:val="003E0870"/>
    <w:rsid w:val="003E0B03"/>
    <w:rsid w:val="003E0CF6"/>
    <w:rsid w:val="003E0F04"/>
    <w:rsid w:val="003E0F3B"/>
    <w:rsid w:val="003E1284"/>
    <w:rsid w:val="003E193A"/>
    <w:rsid w:val="003E19BD"/>
    <w:rsid w:val="003E1D08"/>
    <w:rsid w:val="003E1EF5"/>
    <w:rsid w:val="003E202B"/>
    <w:rsid w:val="003E2064"/>
    <w:rsid w:val="003E226A"/>
    <w:rsid w:val="003E23A6"/>
    <w:rsid w:val="003E24C1"/>
    <w:rsid w:val="003E259B"/>
    <w:rsid w:val="003E271D"/>
    <w:rsid w:val="003E287C"/>
    <w:rsid w:val="003E2E04"/>
    <w:rsid w:val="003E38A9"/>
    <w:rsid w:val="003E3B2F"/>
    <w:rsid w:val="003E3E2B"/>
    <w:rsid w:val="003E3F10"/>
    <w:rsid w:val="003E4043"/>
    <w:rsid w:val="003E4102"/>
    <w:rsid w:val="003E43E3"/>
    <w:rsid w:val="003E4B77"/>
    <w:rsid w:val="003E4D85"/>
    <w:rsid w:val="003E4E64"/>
    <w:rsid w:val="003E4F34"/>
    <w:rsid w:val="003E4F6E"/>
    <w:rsid w:val="003E506D"/>
    <w:rsid w:val="003E5401"/>
    <w:rsid w:val="003E5A1A"/>
    <w:rsid w:val="003E5A90"/>
    <w:rsid w:val="003E5DCB"/>
    <w:rsid w:val="003E5E1C"/>
    <w:rsid w:val="003E5E5E"/>
    <w:rsid w:val="003E6CDB"/>
    <w:rsid w:val="003E6D60"/>
    <w:rsid w:val="003E7191"/>
    <w:rsid w:val="003E7244"/>
    <w:rsid w:val="003E7934"/>
    <w:rsid w:val="003E7B1A"/>
    <w:rsid w:val="003E7BC1"/>
    <w:rsid w:val="003E7C13"/>
    <w:rsid w:val="003E7D90"/>
    <w:rsid w:val="003E7E2D"/>
    <w:rsid w:val="003F019D"/>
    <w:rsid w:val="003F01F9"/>
    <w:rsid w:val="003F04A8"/>
    <w:rsid w:val="003F04B7"/>
    <w:rsid w:val="003F0982"/>
    <w:rsid w:val="003F0A7B"/>
    <w:rsid w:val="003F0D18"/>
    <w:rsid w:val="003F0F2E"/>
    <w:rsid w:val="003F11A3"/>
    <w:rsid w:val="003F13D6"/>
    <w:rsid w:val="003F143D"/>
    <w:rsid w:val="003F15EE"/>
    <w:rsid w:val="003F1744"/>
    <w:rsid w:val="003F183C"/>
    <w:rsid w:val="003F19AD"/>
    <w:rsid w:val="003F1A85"/>
    <w:rsid w:val="003F1A96"/>
    <w:rsid w:val="003F1C69"/>
    <w:rsid w:val="003F1FE1"/>
    <w:rsid w:val="003F203F"/>
    <w:rsid w:val="003F23D1"/>
    <w:rsid w:val="003F28F7"/>
    <w:rsid w:val="003F292F"/>
    <w:rsid w:val="003F2B5E"/>
    <w:rsid w:val="003F2DCA"/>
    <w:rsid w:val="003F3022"/>
    <w:rsid w:val="003F34C9"/>
    <w:rsid w:val="003F351A"/>
    <w:rsid w:val="003F36C0"/>
    <w:rsid w:val="003F3A6A"/>
    <w:rsid w:val="003F3BBF"/>
    <w:rsid w:val="003F3DD0"/>
    <w:rsid w:val="003F3FA3"/>
    <w:rsid w:val="003F46EB"/>
    <w:rsid w:val="003F4993"/>
    <w:rsid w:val="003F4A22"/>
    <w:rsid w:val="003F4E57"/>
    <w:rsid w:val="003F541D"/>
    <w:rsid w:val="003F547F"/>
    <w:rsid w:val="003F54D2"/>
    <w:rsid w:val="003F595D"/>
    <w:rsid w:val="003F63A0"/>
    <w:rsid w:val="003F67DD"/>
    <w:rsid w:val="003F6CAD"/>
    <w:rsid w:val="003F6D00"/>
    <w:rsid w:val="003F6F26"/>
    <w:rsid w:val="003F7115"/>
    <w:rsid w:val="003F71D2"/>
    <w:rsid w:val="003F74EE"/>
    <w:rsid w:val="003F7823"/>
    <w:rsid w:val="003F78AF"/>
    <w:rsid w:val="003F78DB"/>
    <w:rsid w:val="003F7977"/>
    <w:rsid w:val="003F7BF6"/>
    <w:rsid w:val="003F7CDA"/>
    <w:rsid w:val="00400058"/>
    <w:rsid w:val="0040036D"/>
    <w:rsid w:val="00400AD9"/>
    <w:rsid w:val="00400FF2"/>
    <w:rsid w:val="0040122D"/>
    <w:rsid w:val="0040124A"/>
    <w:rsid w:val="0040139C"/>
    <w:rsid w:val="00401A78"/>
    <w:rsid w:val="00401B48"/>
    <w:rsid w:val="004020C4"/>
    <w:rsid w:val="004022F9"/>
    <w:rsid w:val="004027FD"/>
    <w:rsid w:val="004028F8"/>
    <w:rsid w:val="00402982"/>
    <w:rsid w:val="00402DC4"/>
    <w:rsid w:val="00403448"/>
    <w:rsid w:val="004037AF"/>
    <w:rsid w:val="00403ABC"/>
    <w:rsid w:val="00403CA0"/>
    <w:rsid w:val="00403CC7"/>
    <w:rsid w:val="00403F48"/>
    <w:rsid w:val="00403F4E"/>
    <w:rsid w:val="004043B6"/>
    <w:rsid w:val="0040441E"/>
    <w:rsid w:val="0040455B"/>
    <w:rsid w:val="004047D3"/>
    <w:rsid w:val="0040495A"/>
    <w:rsid w:val="004049B8"/>
    <w:rsid w:val="00404A6D"/>
    <w:rsid w:val="00404CC3"/>
    <w:rsid w:val="00404DE1"/>
    <w:rsid w:val="00404F01"/>
    <w:rsid w:val="004050CA"/>
    <w:rsid w:val="00405129"/>
    <w:rsid w:val="00405158"/>
    <w:rsid w:val="00405613"/>
    <w:rsid w:val="004056A8"/>
    <w:rsid w:val="004056B3"/>
    <w:rsid w:val="004057EA"/>
    <w:rsid w:val="00405912"/>
    <w:rsid w:val="004059A8"/>
    <w:rsid w:val="00405BA5"/>
    <w:rsid w:val="00405BDF"/>
    <w:rsid w:val="00405D7D"/>
    <w:rsid w:val="00405E6D"/>
    <w:rsid w:val="00406118"/>
    <w:rsid w:val="0040622D"/>
    <w:rsid w:val="00406235"/>
    <w:rsid w:val="004062C7"/>
    <w:rsid w:val="00406349"/>
    <w:rsid w:val="00406456"/>
    <w:rsid w:val="004070E7"/>
    <w:rsid w:val="004075E8"/>
    <w:rsid w:val="00407971"/>
    <w:rsid w:val="004079AA"/>
    <w:rsid w:val="00407AF1"/>
    <w:rsid w:val="00407F22"/>
    <w:rsid w:val="004100A0"/>
    <w:rsid w:val="00410122"/>
    <w:rsid w:val="0041072D"/>
    <w:rsid w:val="00410925"/>
    <w:rsid w:val="004109AD"/>
    <w:rsid w:val="00410AA5"/>
    <w:rsid w:val="00410B7F"/>
    <w:rsid w:val="00410B83"/>
    <w:rsid w:val="00410B8C"/>
    <w:rsid w:val="004111AD"/>
    <w:rsid w:val="00411302"/>
    <w:rsid w:val="00411434"/>
    <w:rsid w:val="00411FD2"/>
    <w:rsid w:val="004122BF"/>
    <w:rsid w:val="004126C9"/>
    <w:rsid w:val="00412870"/>
    <w:rsid w:val="00412AA0"/>
    <w:rsid w:val="0041308D"/>
    <w:rsid w:val="004130A0"/>
    <w:rsid w:val="004131DE"/>
    <w:rsid w:val="004132CF"/>
    <w:rsid w:val="004133A0"/>
    <w:rsid w:val="00413BA4"/>
    <w:rsid w:val="00413BC6"/>
    <w:rsid w:val="00413F0F"/>
    <w:rsid w:val="00414023"/>
    <w:rsid w:val="0041411A"/>
    <w:rsid w:val="004144DE"/>
    <w:rsid w:val="0041459F"/>
    <w:rsid w:val="004147E1"/>
    <w:rsid w:val="00414923"/>
    <w:rsid w:val="00414AE8"/>
    <w:rsid w:val="00414E7A"/>
    <w:rsid w:val="00415362"/>
    <w:rsid w:val="00415B9B"/>
    <w:rsid w:val="00415CB8"/>
    <w:rsid w:val="00416090"/>
    <w:rsid w:val="004161DE"/>
    <w:rsid w:val="00416560"/>
    <w:rsid w:val="00416670"/>
    <w:rsid w:val="004166BA"/>
    <w:rsid w:val="00416A0E"/>
    <w:rsid w:val="00416ACC"/>
    <w:rsid w:val="00416BA8"/>
    <w:rsid w:val="00416E8F"/>
    <w:rsid w:val="00416F1D"/>
    <w:rsid w:val="00417431"/>
    <w:rsid w:val="00417997"/>
    <w:rsid w:val="00417A3C"/>
    <w:rsid w:val="00417C94"/>
    <w:rsid w:val="00417CB1"/>
    <w:rsid w:val="00417F9A"/>
    <w:rsid w:val="00420092"/>
    <w:rsid w:val="004200B6"/>
    <w:rsid w:val="0042019A"/>
    <w:rsid w:val="004201D1"/>
    <w:rsid w:val="0042022C"/>
    <w:rsid w:val="0042025B"/>
    <w:rsid w:val="004202EB"/>
    <w:rsid w:val="0042071D"/>
    <w:rsid w:val="00420817"/>
    <w:rsid w:val="00420953"/>
    <w:rsid w:val="00420C00"/>
    <w:rsid w:val="00420D1D"/>
    <w:rsid w:val="00420DD7"/>
    <w:rsid w:val="00420DF9"/>
    <w:rsid w:val="00420E36"/>
    <w:rsid w:val="00421044"/>
    <w:rsid w:val="00421333"/>
    <w:rsid w:val="00421376"/>
    <w:rsid w:val="0042156E"/>
    <w:rsid w:val="00421653"/>
    <w:rsid w:val="00421BAB"/>
    <w:rsid w:val="00421C12"/>
    <w:rsid w:val="004222CA"/>
    <w:rsid w:val="004223D0"/>
    <w:rsid w:val="0042261A"/>
    <w:rsid w:val="00422843"/>
    <w:rsid w:val="0042285C"/>
    <w:rsid w:val="00422D07"/>
    <w:rsid w:val="00422D74"/>
    <w:rsid w:val="00422F0E"/>
    <w:rsid w:val="004232D4"/>
    <w:rsid w:val="00423489"/>
    <w:rsid w:val="004238B9"/>
    <w:rsid w:val="00423A4C"/>
    <w:rsid w:val="00423D9B"/>
    <w:rsid w:val="00423DF0"/>
    <w:rsid w:val="00423EE4"/>
    <w:rsid w:val="0042401C"/>
    <w:rsid w:val="004240C1"/>
    <w:rsid w:val="004240F2"/>
    <w:rsid w:val="00424320"/>
    <w:rsid w:val="00424931"/>
    <w:rsid w:val="00424973"/>
    <w:rsid w:val="00424AF0"/>
    <w:rsid w:val="00424CB8"/>
    <w:rsid w:val="00425249"/>
    <w:rsid w:val="00425318"/>
    <w:rsid w:val="00425836"/>
    <w:rsid w:val="004259F4"/>
    <w:rsid w:val="00426376"/>
    <w:rsid w:val="004264F8"/>
    <w:rsid w:val="004265E6"/>
    <w:rsid w:val="00426632"/>
    <w:rsid w:val="004266EF"/>
    <w:rsid w:val="00426C62"/>
    <w:rsid w:val="00426C8E"/>
    <w:rsid w:val="00426CCB"/>
    <w:rsid w:val="00426D3F"/>
    <w:rsid w:val="00427125"/>
    <w:rsid w:val="0042716A"/>
    <w:rsid w:val="004272DF"/>
    <w:rsid w:val="004273B6"/>
    <w:rsid w:val="00427419"/>
    <w:rsid w:val="004276A5"/>
    <w:rsid w:val="0042773B"/>
    <w:rsid w:val="00427AC8"/>
    <w:rsid w:val="00427B31"/>
    <w:rsid w:val="00427CBA"/>
    <w:rsid w:val="00427DFF"/>
    <w:rsid w:val="00430302"/>
    <w:rsid w:val="00430ADE"/>
    <w:rsid w:val="00430B03"/>
    <w:rsid w:val="00430BF8"/>
    <w:rsid w:val="00430C77"/>
    <w:rsid w:val="00430E0F"/>
    <w:rsid w:val="004310C2"/>
    <w:rsid w:val="004310D5"/>
    <w:rsid w:val="004313F6"/>
    <w:rsid w:val="0043192A"/>
    <w:rsid w:val="00431D48"/>
    <w:rsid w:val="004320D1"/>
    <w:rsid w:val="004323D4"/>
    <w:rsid w:val="00432506"/>
    <w:rsid w:val="0043252B"/>
    <w:rsid w:val="00432534"/>
    <w:rsid w:val="004327AD"/>
    <w:rsid w:val="0043280A"/>
    <w:rsid w:val="004328B3"/>
    <w:rsid w:val="00432BC5"/>
    <w:rsid w:val="00432BD2"/>
    <w:rsid w:val="004333C4"/>
    <w:rsid w:val="00433484"/>
    <w:rsid w:val="0043356A"/>
    <w:rsid w:val="00433A01"/>
    <w:rsid w:val="00433C42"/>
    <w:rsid w:val="00433CFB"/>
    <w:rsid w:val="00433D21"/>
    <w:rsid w:val="00433D31"/>
    <w:rsid w:val="00433E51"/>
    <w:rsid w:val="004340E9"/>
    <w:rsid w:val="00434213"/>
    <w:rsid w:val="00434554"/>
    <w:rsid w:val="00434A1C"/>
    <w:rsid w:val="00434AFF"/>
    <w:rsid w:val="00434BF8"/>
    <w:rsid w:val="00434C94"/>
    <w:rsid w:val="00434D9B"/>
    <w:rsid w:val="00435088"/>
    <w:rsid w:val="004352F2"/>
    <w:rsid w:val="00435DBB"/>
    <w:rsid w:val="0043655E"/>
    <w:rsid w:val="00436749"/>
    <w:rsid w:val="0043675B"/>
    <w:rsid w:val="0043678F"/>
    <w:rsid w:val="00436803"/>
    <w:rsid w:val="00436A05"/>
    <w:rsid w:val="00436FC7"/>
    <w:rsid w:val="00437274"/>
    <w:rsid w:val="00437464"/>
    <w:rsid w:val="00437520"/>
    <w:rsid w:val="0043760E"/>
    <w:rsid w:val="004376C8"/>
    <w:rsid w:val="0043772D"/>
    <w:rsid w:val="004378AA"/>
    <w:rsid w:val="00437B4D"/>
    <w:rsid w:val="00437DC5"/>
    <w:rsid w:val="004400E0"/>
    <w:rsid w:val="00440724"/>
    <w:rsid w:val="0044076C"/>
    <w:rsid w:val="004407DB"/>
    <w:rsid w:val="00440DC3"/>
    <w:rsid w:val="00441182"/>
    <w:rsid w:val="00441380"/>
    <w:rsid w:val="00441500"/>
    <w:rsid w:val="0044180F"/>
    <w:rsid w:val="00441892"/>
    <w:rsid w:val="004418B3"/>
    <w:rsid w:val="00441D61"/>
    <w:rsid w:val="00441DF6"/>
    <w:rsid w:val="0044257F"/>
    <w:rsid w:val="004426C8"/>
    <w:rsid w:val="00442892"/>
    <w:rsid w:val="00442B1F"/>
    <w:rsid w:val="00442CF9"/>
    <w:rsid w:val="00442DF3"/>
    <w:rsid w:val="00443162"/>
    <w:rsid w:val="00443248"/>
    <w:rsid w:val="00443389"/>
    <w:rsid w:val="004435BD"/>
    <w:rsid w:val="004439AF"/>
    <w:rsid w:val="0044409B"/>
    <w:rsid w:val="0044409D"/>
    <w:rsid w:val="004442FD"/>
    <w:rsid w:val="00444533"/>
    <w:rsid w:val="00444856"/>
    <w:rsid w:val="004449FD"/>
    <w:rsid w:val="00444B26"/>
    <w:rsid w:val="0044552C"/>
    <w:rsid w:val="004456EB"/>
    <w:rsid w:val="0044587A"/>
    <w:rsid w:val="00445A5C"/>
    <w:rsid w:val="00445C32"/>
    <w:rsid w:val="00445CB2"/>
    <w:rsid w:val="00445F37"/>
    <w:rsid w:val="0044639E"/>
    <w:rsid w:val="004469C1"/>
    <w:rsid w:val="00446EE2"/>
    <w:rsid w:val="004471A8"/>
    <w:rsid w:val="0044726B"/>
    <w:rsid w:val="004474CA"/>
    <w:rsid w:val="004475BA"/>
    <w:rsid w:val="004475EE"/>
    <w:rsid w:val="004477E3"/>
    <w:rsid w:val="0044799C"/>
    <w:rsid w:val="00447EE4"/>
    <w:rsid w:val="00450151"/>
    <w:rsid w:val="00450265"/>
    <w:rsid w:val="004503EF"/>
    <w:rsid w:val="0045043B"/>
    <w:rsid w:val="00451131"/>
    <w:rsid w:val="0045122F"/>
    <w:rsid w:val="004514CE"/>
    <w:rsid w:val="00451601"/>
    <w:rsid w:val="00451D2A"/>
    <w:rsid w:val="00451E56"/>
    <w:rsid w:val="00452F51"/>
    <w:rsid w:val="00453154"/>
    <w:rsid w:val="00453306"/>
    <w:rsid w:val="00453311"/>
    <w:rsid w:val="004538C7"/>
    <w:rsid w:val="0045394E"/>
    <w:rsid w:val="00453E01"/>
    <w:rsid w:val="00453E95"/>
    <w:rsid w:val="00453FAC"/>
    <w:rsid w:val="00454429"/>
    <w:rsid w:val="004546C6"/>
    <w:rsid w:val="004547D4"/>
    <w:rsid w:val="004548CB"/>
    <w:rsid w:val="00454B38"/>
    <w:rsid w:val="00454B47"/>
    <w:rsid w:val="00454D90"/>
    <w:rsid w:val="00455274"/>
    <w:rsid w:val="00455564"/>
    <w:rsid w:val="00455578"/>
    <w:rsid w:val="004556BF"/>
    <w:rsid w:val="00455788"/>
    <w:rsid w:val="0045584A"/>
    <w:rsid w:val="00455923"/>
    <w:rsid w:val="00455A4E"/>
    <w:rsid w:val="00455D97"/>
    <w:rsid w:val="00455E89"/>
    <w:rsid w:val="00456024"/>
    <w:rsid w:val="00456203"/>
    <w:rsid w:val="00456322"/>
    <w:rsid w:val="0045684F"/>
    <w:rsid w:val="00456A1B"/>
    <w:rsid w:val="00456E49"/>
    <w:rsid w:val="00456F9C"/>
    <w:rsid w:val="00457463"/>
    <w:rsid w:val="004575EA"/>
    <w:rsid w:val="00457743"/>
    <w:rsid w:val="00457EE1"/>
    <w:rsid w:val="00460280"/>
    <w:rsid w:val="004602CA"/>
    <w:rsid w:val="004602F7"/>
    <w:rsid w:val="0046041E"/>
    <w:rsid w:val="0046061E"/>
    <w:rsid w:val="00460A40"/>
    <w:rsid w:val="00460B4F"/>
    <w:rsid w:val="00460D26"/>
    <w:rsid w:val="00460EED"/>
    <w:rsid w:val="004610E5"/>
    <w:rsid w:val="0046116F"/>
    <w:rsid w:val="00461173"/>
    <w:rsid w:val="00461207"/>
    <w:rsid w:val="004613F2"/>
    <w:rsid w:val="004613F3"/>
    <w:rsid w:val="00461416"/>
    <w:rsid w:val="004616F0"/>
    <w:rsid w:val="00461838"/>
    <w:rsid w:val="00461A12"/>
    <w:rsid w:val="00461BE9"/>
    <w:rsid w:val="00461CA8"/>
    <w:rsid w:val="00462224"/>
    <w:rsid w:val="00462291"/>
    <w:rsid w:val="00462385"/>
    <w:rsid w:val="00462914"/>
    <w:rsid w:val="00462D34"/>
    <w:rsid w:val="00462D59"/>
    <w:rsid w:val="00462F45"/>
    <w:rsid w:val="00463075"/>
    <w:rsid w:val="004633DF"/>
    <w:rsid w:val="0046340B"/>
    <w:rsid w:val="0046355C"/>
    <w:rsid w:val="00463719"/>
    <w:rsid w:val="00463CCA"/>
    <w:rsid w:val="00463FC3"/>
    <w:rsid w:val="0046411C"/>
    <w:rsid w:val="0046411D"/>
    <w:rsid w:val="004641C0"/>
    <w:rsid w:val="00464781"/>
    <w:rsid w:val="00464873"/>
    <w:rsid w:val="004648FC"/>
    <w:rsid w:val="0046494A"/>
    <w:rsid w:val="00464BAB"/>
    <w:rsid w:val="00464C3B"/>
    <w:rsid w:val="00464D43"/>
    <w:rsid w:val="00464EEC"/>
    <w:rsid w:val="0046510A"/>
    <w:rsid w:val="0046560C"/>
    <w:rsid w:val="0046589A"/>
    <w:rsid w:val="00465DB5"/>
    <w:rsid w:val="00465E7B"/>
    <w:rsid w:val="004660FD"/>
    <w:rsid w:val="00466133"/>
    <w:rsid w:val="004661E9"/>
    <w:rsid w:val="00466295"/>
    <w:rsid w:val="00466754"/>
    <w:rsid w:val="0046688D"/>
    <w:rsid w:val="0046693B"/>
    <w:rsid w:val="00466945"/>
    <w:rsid w:val="004669C8"/>
    <w:rsid w:val="00466B95"/>
    <w:rsid w:val="00466CE7"/>
    <w:rsid w:val="004670AB"/>
    <w:rsid w:val="00467180"/>
    <w:rsid w:val="00467397"/>
    <w:rsid w:val="00467532"/>
    <w:rsid w:val="0046765D"/>
    <w:rsid w:val="004676DC"/>
    <w:rsid w:val="004677C7"/>
    <w:rsid w:val="00467E74"/>
    <w:rsid w:val="00467FE1"/>
    <w:rsid w:val="004701FD"/>
    <w:rsid w:val="004704CD"/>
    <w:rsid w:val="00470822"/>
    <w:rsid w:val="00470A6A"/>
    <w:rsid w:val="00470BBB"/>
    <w:rsid w:val="00471059"/>
    <w:rsid w:val="004710F5"/>
    <w:rsid w:val="0047139B"/>
    <w:rsid w:val="0047177D"/>
    <w:rsid w:val="00471D3B"/>
    <w:rsid w:val="00471FEE"/>
    <w:rsid w:val="0047236B"/>
    <w:rsid w:val="00472889"/>
    <w:rsid w:val="00472A07"/>
    <w:rsid w:val="00472A36"/>
    <w:rsid w:val="00472AB9"/>
    <w:rsid w:val="00472DE7"/>
    <w:rsid w:val="00473011"/>
    <w:rsid w:val="00473041"/>
    <w:rsid w:val="004732C7"/>
    <w:rsid w:val="004735BF"/>
    <w:rsid w:val="004738CF"/>
    <w:rsid w:val="0047390E"/>
    <w:rsid w:val="00473FE1"/>
    <w:rsid w:val="004740F0"/>
    <w:rsid w:val="00474134"/>
    <w:rsid w:val="00474663"/>
    <w:rsid w:val="0047473C"/>
    <w:rsid w:val="00474C25"/>
    <w:rsid w:val="004752E1"/>
    <w:rsid w:val="00475328"/>
    <w:rsid w:val="004753C4"/>
    <w:rsid w:val="00475B4B"/>
    <w:rsid w:val="00475BFD"/>
    <w:rsid w:val="00476189"/>
    <w:rsid w:val="0047639C"/>
    <w:rsid w:val="00476402"/>
    <w:rsid w:val="004764CD"/>
    <w:rsid w:val="00476A25"/>
    <w:rsid w:val="00476A66"/>
    <w:rsid w:val="00476C40"/>
    <w:rsid w:val="00476D7A"/>
    <w:rsid w:val="00476D8A"/>
    <w:rsid w:val="00476F37"/>
    <w:rsid w:val="00476F43"/>
    <w:rsid w:val="00477265"/>
    <w:rsid w:val="004773C2"/>
    <w:rsid w:val="004774A1"/>
    <w:rsid w:val="0047767B"/>
    <w:rsid w:val="004779BD"/>
    <w:rsid w:val="0048004A"/>
    <w:rsid w:val="00480ACB"/>
    <w:rsid w:val="00480B92"/>
    <w:rsid w:val="00480C1F"/>
    <w:rsid w:val="00480EA4"/>
    <w:rsid w:val="0048126B"/>
    <w:rsid w:val="004815DA"/>
    <w:rsid w:val="00481A63"/>
    <w:rsid w:val="00481BDB"/>
    <w:rsid w:val="00481E8D"/>
    <w:rsid w:val="00481F31"/>
    <w:rsid w:val="00481F79"/>
    <w:rsid w:val="004821CC"/>
    <w:rsid w:val="0048235B"/>
    <w:rsid w:val="00482489"/>
    <w:rsid w:val="004824A4"/>
    <w:rsid w:val="0048279F"/>
    <w:rsid w:val="00482B07"/>
    <w:rsid w:val="00482E60"/>
    <w:rsid w:val="00482E90"/>
    <w:rsid w:val="0048353D"/>
    <w:rsid w:val="004837B9"/>
    <w:rsid w:val="0048386D"/>
    <w:rsid w:val="00483C91"/>
    <w:rsid w:val="00483D47"/>
    <w:rsid w:val="00483EA8"/>
    <w:rsid w:val="00484172"/>
    <w:rsid w:val="00484264"/>
    <w:rsid w:val="004844D8"/>
    <w:rsid w:val="004845FD"/>
    <w:rsid w:val="004848A4"/>
    <w:rsid w:val="00484A12"/>
    <w:rsid w:val="00484CC1"/>
    <w:rsid w:val="00484CC9"/>
    <w:rsid w:val="00484CE2"/>
    <w:rsid w:val="00484E73"/>
    <w:rsid w:val="00485193"/>
    <w:rsid w:val="004851A1"/>
    <w:rsid w:val="00485433"/>
    <w:rsid w:val="00485608"/>
    <w:rsid w:val="00485802"/>
    <w:rsid w:val="0048589E"/>
    <w:rsid w:val="00485A72"/>
    <w:rsid w:val="00486794"/>
    <w:rsid w:val="004868F0"/>
    <w:rsid w:val="00486B0B"/>
    <w:rsid w:val="00486C25"/>
    <w:rsid w:val="00486C87"/>
    <w:rsid w:val="00486D1A"/>
    <w:rsid w:val="00486FC6"/>
    <w:rsid w:val="0048719D"/>
    <w:rsid w:val="0048753D"/>
    <w:rsid w:val="00487A77"/>
    <w:rsid w:val="00487C6D"/>
    <w:rsid w:val="00487C94"/>
    <w:rsid w:val="00487E8C"/>
    <w:rsid w:val="0049022E"/>
    <w:rsid w:val="0049028C"/>
    <w:rsid w:val="004904FE"/>
    <w:rsid w:val="00490640"/>
    <w:rsid w:val="004906E4"/>
    <w:rsid w:val="00490923"/>
    <w:rsid w:val="00490E76"/>
    <w:rsid w:val="00490F8A"/>
    <w:rsid w:val="00491235"/>
    <w:rsid w:val="00491556"/>
    <w:rsid w:val="004917F5"/>
    <w:rsid w:val="0049197A"/>
    <w:rsid w:val="00491B26"/>
    <w:rsid w:val="00491B4B"/>
    <w:rsid w:val="00491DAF"/>
    <w:rsid w:val="00491E5E"/>
    <w:rsid w:val="00491FC5"/>
    <w:rsid w:val="0049202D"/>
    <w:rsid w:val="00492306"/>
    <w:rsid w:val="00492419"/>
    <w:rsid w:val="00492446"/>
    <w:rsid w:val="0049245E"/>
    <w:rsid w:val="004924B7"/>
    <w:rsid w:val="00492B50"/>
    <w:rsid w:val="00492B8F"/>
    <w:rsid w:val="00492CA6"/>
    <w:rsid w:val="00492FB7"/>
    <w:rsid w:val="00492FD0"/>
    <w:rsid w:val="004930D3"/>
    <w:rsid w:val="004931FA"/>
    <w:rsid w:val="004938F3"/>
    <w:rsid w:val="00493CED"/>
    <w:rsid w:val="00493FEA"/>
    <w:rsid w:val="004943A7"/>
    <w:rsid w:val="00494557"/>
    <w:rsid w:val="00494694"/>
    <w:rsid w:val="00494717"/>
    <w:rsid w:val="004947D9"/>
    <w:rsid w:val="0049488B"/>
    <w:rsid w:val="004948D9"/>
    <w:rsid w:val="00494C94"/>
    <w:rsid w:val="00494DFB"/>
    <w:rsid w:val="00494E7C"/>
    <w:rsid w:val="00495220"/>
    <w:rsid w:val="0049524E"/>
    <w:rsid w:val="0049541D"/>
    <w:rsid w:val="004955E9"/>
    <w:rsid w:val="004956C8"/>
    <w:rsid w:val="0049579B"/>
    <w:rsid w:val="004957C5"/>
    <w:rsid w:val="004959EC"/>
    <w:rsid w:val="00495FA9"/>
    <w:rsid w:val="00496250"/>
    <w:rsid w:val="004964F5"/>
    <w:rsid w:val="0049699A"/>
    <w:rsid w:val="00496A5D"/>
    <w:rsid w:val="00496D85"/>
    <w:rsid w:val="00496DB0"/>
    <w:rsid w:val="0049721F"/>
    <w:rsid w:val="004973A1"/>
    <w:rsid w:val="00497619"/>
    <w:rsid w:val="0049771E"/>
    <w:rsid w:val="004978ED"/>
    <w:rsid w:val="004979DB"/>
    <w:rsid w:val="00497E1C"/>
    <w:rsid w:val="00497F08"/>
    <w:rsid w:val="004A01E7"/>
    <w:rsid w:val="004A0213"/>
    <w:rsid w:val="004A0BE5"/>
    <w:rsid w:val="004A1033"/>
    <w:rsid w:val="004A153D"/>
    <w:rsid w:val="004A15D2"/>
    <w:rsid w:val="004A1CCC"/>
    <w:rsid w:val="004A248E"/>
    <w:rsid w:val="004A254F"/>
    <w:rsid w:val="004A2770"/>
    <w:rsid w:val="004A2B78"/>
    <w:rsid w:val="004A2DFF"/>
    <w:rsid w:val="004A2E3C"/>
    <w:rsid w:val="004A30B2"/>
    <w:rsid w:val="004A3373"/>
    <w:rsid w:val="004A3406"/>
    <w:rsid w:val="004A34B0"/>
    <w:rsid w:val="004A366B"/>
    <w:rsid w:val="004A37B2"/>
    <w:rsid w:val="004A3ED5"/>
    <w:rsid w:val="004A3F8E"/>
    <w:rsid w:val="004A411B"/>
    <w:rsid w:val="004A41EF"/>
    <w:rsid w:val="004A447B"/>
    <w:rsid w:val="004A448D"/>
    <w:rsid w:val="004A4840"/>
    <w:rsid w:val="004A49D7"/>
    <w:rsid w:val="004A4BA6"/>
    <w:rsid w:val="004A4CB2"/>
    <w:rsid w:val="004A4D1E"/>
    <w:rsid w:val="004A4DFC"/>
    <w:rsid w:val="004A53D7"/>
    <w:rsid w:val="004A54D4"/>
    <w:rsid w:val="004A58CA"/>
    <w:rsid w:val="004A5A61"/>
    <w:rsid w:val="004A5C53"/>
    <w:rsid w:val="004A5C8D"/>
    <w:rsid w:val="004A5E71"/>
    <w:rsid w:val="004A5F7F"/>
    <w:rsid w:val="004A6205"/>
    <w:rsid w:val="004A6212"/>
    <w:rsid w:val="004A6413"/>
    <w:rsid w:val="004A6BAF"/>
    <w:rsid w:val="004A6C23"/>
    <w:rsid w:val="004A6D82"/>
    <w:rsid w:val="004A6DEA"/>
    <w:rsid w:val="004A6ED8"/>
    <w:rsid w:val="004A73FC"/>
    <w:rsid w:val="004B0135"/>
    <w:rsid w:val="004B057E"/>
    <w:rsid w:val="004B0860"/>
    <w:rsid w:val="004B08AF"/>
    <w:rsid w:val="004B0C9E"/>
    <w:rsid w:val="004B0D3A"/>
    <w:rsid w:val="004B104C"/>
    <w:rsid w:val="004B10B1"/>
    <w:rsid w:val="004B1319"/>
    <w:rsid w:val="004B1358"/>
    <w:rsid w:val="004B170F"/>
    <w:rsid w:val="004B1B28"/>
    <w:rsid w:val="004B1C75"/>
    <w:rsid w:val="004B1EB2"/>
    <w:rsid w:val="004B1F58"/>
    <w:rsid w:val="004B2170"/>
    <w:rsid w:val="004B2412"/>
    <w:rsid w:val="004B243F"/>
    <w:rsid w:val="004B2489"/>
    <w:rsid w:val="004B2625"/>
    <w:rsid w:val="004B2B79"/>
    <w:rsid w:val="004B2B87"/>
    <w:rsid w:val="004B2EC4"/>
    <w:rsid w:val="004B31FC"/>
    <w:rsid w:val="004B366C"/>
    <w:rsid w:val="004B36AA"/>
    <w:rsid w:val="004B3985"/>
    <w:rsid w:val="004B39FD"/>
    <w:rsid w:val="004B3A06"/>
    <w:rsid w:val="004B3A60"/>
    <w:rsid w:val="004B3A89"/>
    <w:rsid w:val="004B3DAE"/>
    <w:rsid w:val="004B3EBB"/>
    <w:rsid w:val="004B409B"/>
    <w:rsid w:val="004B447A"/>
    <w:rsid w:val="004B4625"/>
    <w:rsid w:val="004B4836"/>
    <w:rsid w:val="004B490F"/>
    <w:rsid w:val="004B4AF2"/>
    <w:rsid w:val="004B4BD7"/>
    <w:rsid w:val="004B4C25"/>
    <w:rsid w:val="004B4EDB"/>
    <w:rsid w:val="004B5502"/>
    <w:rsid w:val="004B56E3"/>
    <w:rsid w:val="004B58C6"/>
    <w:rsid w:val="004B61F4"/>
    <w:rsid w:val="004B6393"/>
    <w:rsid w:val="004B6406"/>
    <w:rsid w:val="004B6515"/>
    <w:rsid w:val="004B6618"/>
    <w:rsid w:val="004B6819"/>
    <w:rsid w:val="004B69A6"/>
    <w:rsid w:val="004B6AB9"/>
    <w:rsid w:val="004B6E84"/>
    <w:rsid w:val="004B6F88"/>
    <w:rsid w:val="004B7405"/>
    <w:rsid w:val="004B74E7"/>
    <w:rsid w:val="004B7677"/>
    <w:rsid w:val="004B7B1E"/>
    <w:rsid w:val="004B7BA2"/>
    <w:rsid w:val="004B7C22"/>
    <w:rsid w:val="004B7CD7"/>
    <w:rsid w:val="004B7FD1"/>
    <w:rsid w:val="004C0252"/>
    <w:rsid w:val="004C0256"/>
    <w:rsid w:val="004C0410"/>
    <w:rsid w:val="004C04CF"/>
    <w:rsid w:val="004C0861"/>
    <w:rsid w:val="004C0CB5"/>
    <w:rsid w:val="004C0E63"/>
    <w:rsid w:val="004C1141"/>
    <w:rsid w:val="004C15DB"/>
    <w:rsid w:val="004C16E9"/>
    <w:rsid w:val="004C1834"/>
    <w:rsid w:val="004C184E"/>
    <w:rsid w:val="004C1B61"/>
    <w:rsid w:val="004C1EA4"/>
    <w:rsid w:val="004C1EEF"/>
    <w:rsid w:val="004C202E"/>
    <w:rsid w:val="004C20B5"/>
    <w:rsid w:val="004C21B4"/>
    <w:rsid w:val="004C2414"/>
    <w:rsid w:val="004C24F7"/>
    <w:rsid w:val="004C2770"/>
    <w:rsid w:val="004C27CA"/>
    <w:rsid w:val="004C28C6"/>
    <w:rsid w:val="004C297D"/>
    <w:rsid w:val="004C297F"/>
    <w:rsid w:val="004C29F8"/>
    <w:rsid w:val="004C325A"/>
    <w:rsid w:val="004C3489"/>
    <w:rsid w:val="004C3AFF"/>
    <w:rsid w:val="004C3BA4"/>
    <w:rsid w:val="004C3C82"/>
    <w:rsid w:val="004C3D2E"/>
    <w:rsid w:val="004C3D9B"/>
    <w:rsid w:val="004C3E11"/>
    <w:rsid w:val="004C3EFA"/>
    <w:rsid w:val="004C3F21"/>
    <w:rsid w:val="004C3F8E"/>
    <w:rsid w:val="004C401C"/>
    <w:rsid w:val="004C41AE"/>
    <w:rsid w:val="004C4212"/>
    <w:rsid w:val="004C4508"/>
    <w:rsid w:val="004C4820"/>
    <w:rsid w:val="004C49F2"/>
    <w:rsid w:val="004C4EF4"/>
    <w:rsid w:val="004C5314"/>
    <w:rsid w:val="004C5399"/>
    <w:rsid w:val="004C5682"/>
    <w:rsid w:val="004C58E0"/>
    <w:rsid w:val="004C64B7"/>
    <w:rsid w:val="004C64CF"/>
    <w:rsid w:val="004C6703"/>
    <w:rsid w:val="004C678B"/>
    <w:rsid w:val="004C6B10"/>
    <w:rsid w:val="004C7375"/>
    <w:rsid w:val="004C754A"/>
    <w:rsid w:val="004C75BA"/>
    <w:rsid w:val="004C7603"/>
    <w:rsid w:val="004C7989"/>
    <w:rsid w:val="004C7ABE"/>
    <w:rsid w:val="004C7BC4"/>
    <w:rsid w:val="004C7BD3"/>
    <w:rsid w:val="004C7C00"/>
    <w:rsid w:val="004C7C8F"/>
    <w:rsid w:val="004C7CE1"/>
    <w:rsid w:val="004D01B2"/>
    <w:rsid w:val="004D0653"/>
    <w:rsid w:val="004D0A53"/>
    <w:rsid w:val="004D0A87"/>
    <w:rsid w:val="004D0BF7"/>
    <w:rsid w:val="004D0CF2"/>
    <w:rsid w:val="004D0D0C"/>
    <w:rsid w:val="004D11BE"/>
    <w:rsid w:val="004D13A4"/>
    <w:rsid w:val="004D1410"/>
    <w:rsid w:val="004D1565"/>
    <w:rsid w:val="004D188A"/>
    <w:rsid w:val="004D1891"/>
    <w:rsid w:val="004D199F"/>
    <w:rsid w:val="004D19A7"/>
    <w:rsid w:val="004D1D25"/>
    <w:rsid w:val="004D1E1B"/>
    <w:rsid w:val="004D2802"/>
    <w:rsid w:val="004D28D2"/>
    <w:rsid w:val="004D2BA9"/>
    <w:rsid w:val="004D2FA3"/>
    <w:rsid w:val="004D329F"/>
    <w:rsid w:val="004D3456"/>
    <w:rsid w:val="004D3B70"/>
    <w:rsid w:val="004D3EE5"/>
    <w:rsid w:val="004D3F0C"/>
    <w:rsid w:val="004D45CE"/>
    <w:rsid w:val="004D4A09"/>
    <w:rsid w:val="004D4B9C"/>
    <w:rsid w:val="004D512F"/>
    <w:rsid w:val="004D5222"/>
    <w:rsid w:val="004D528E"/>
    <w:rsid w:val="004D53B0"/>
    <w:rsid w:val="004D5498"/>
    <w:rsid w:val="004D54D3"/>
    <w:rsid w:val="004D5859"/>
    <w:rsid w:val="004D5A39"/>
    <w:rsid w:val="004D5A9B"/>
    <w:rsid w:val="004D5E78"/>
    <w:rsid w:val="004D6164"/>
    <w:rsid w:val="004D645A"/>
    <w:rsid w:val="004D65A9"/>
    <w:rsid w:val="004D65CB"/>
    <w:rsid w:val="004D6913"/>
    <w:rsid w:val="004D6928"/>
    <w:rsid w:val="004D6DC6"/>
    <w:rsid w:val="004D6E45"/>
    <w:rsid w:val="004D6E8E"/>
    <w:rsid w:val="004D705C"/>
    <w:rsid w:val="004D7176"/>
    <w:rsid w:val="004D7453"/>
    <w:rsid w:val="004D7484"/>
    <w:rsid w:val="004D77C2"/>
    <w:rsid w:val="004E02B9"/>
    <w:rsid w:val="004E04B7"/>
    <w:rsid w:val="004E0837"/>
    <w:rsid w:val="004E0A0F"/>
    <w:rsid w:val="004E1041"/>
    <w:rsid w:val="004E11F7"/>
    <w:rsid w:val="004E135D"/>
    <w:rsid w:val="004E1375"/>
    <w:rsid w:val="004E1493"/>
    <w:rsid w:val="004E19C3"/>
    <w:rsid w:val="004E1A43"/>
    <w:rsid w:val="004E1CD0"/>
    <w:rsid w:val="004E1DE5"/>
    <w:rsid w:val="004E212F"/>
    <w:rsid w:val="004E217E"/>
    <w:rsid w:val="004E21C2"/>
    <w:rsid w:val="004E225E"/>
    <w:rsid w:val="004E22FC"/>
    <w:rsid w:val="004E232F"/>
    <w:rsid w:val="004E25F0"/>
    <w:rsid w:val="004E281A"/>
    <w:rsid w:val="004E2A5E"/>
    <w:rsid w:val="004E2DD3"/>
    <w:rsid w:val="004E2F58"/>
    <w:rsid w:val="004E30B7"/>
    <w:rsid w:val="004E36BC"/>
    <w:rsid w:val="004E3C5C"/>
    <w:rsid w:val="004E4094"/>
    <w:rsid w:val="004E42BA"/>
    <w:rsid w:val="004E430A"/>
    <w:rsid w:val="004E430D"/>
    <w:rsid w:val="004E4770"/>
    <w:rsid w:val="004E4917"/>
    <w:rsid w:val="004E49E1"/>
    <w:rsid w:val="004E4B52"/>
    <w:rsid w:val="004E4D82"/>
    <w:rsid w:val="004E537A"/>
    <w:rsid w:val="004E5389"/>
    <w:rsid w:val="004E5503"/>
    <w:rsid w:val="004E56E0"/>
    <w:rsid w:val="004E5AB4"/>
    <w:rsid w:val="004E5BB9"/>
    <w:rsid w:val="004E61AB"/>
    <w:rsid w:val="004E6541"/>
    <w:rsid w:val="004E65EB"/>
    <w:rsid w:val="004E673C"/>
    <w:rsid w:val="004E6792"/>
    <w:rsid w:val="004E68EC"/>
    <w:rsid w:val="004E6981"/>
    <w:rsid w:val="004E6A3D"/>
    <w:rsid w:val="004E6C15"/>
    <w:rsid w:val="004E7049"/>
    <w:rsid w:val="004E70EB"/>
    <w:rsid w:val="004E7234"/>
    <w:rsid w:val="004E72C6"/>
    <w:rsid w:val="004E7754"/>
    <w:rsid w:val="004E7951"/>
    <w:rsid w:val="004E7AB7"/>
    <w:rsid w:val="004E7E17"/>
    <w:rsid w:val="004E7E62"/>
    <w:rsid w:val="004E7F8D"/>
    <w:rsid w:val="004F007E"/>
    <w:rsid w:val="004F014E"/>
    <w:rsid w:val="004F0374"/>
    <w:rsid w:val="004F0660"/>
    <w:rsid w:val="004F08C9"/>
    <w:rsid w:val="004F0926"/>
    <w:rsid w:val="004F0F0A"/>
    <w:rsid w:val="004F1171"/>
    <w:rsid w:val="004F1267"/>
    <w:rsid w:val="004F14D1"/>
    <w:rsid w:val="004F1595"/>
    <w:rsid w:val="004F1774"/>
    <w:rsid w:val="004F17E5"/>
    <w:rsid w:val="004F2226"/>
    <w:rsid w:val="004F233C"/>
    <w:rsid w:val="004F2340"/>
    <w:rsid w:val="004F2395"/>
    <w:rsid w:val="004F2440"/>
    <w:rsid w:val="004F2466"/>
    <w:rsid w:val="004F26EE"/>
    <w:rsid w:val="004F2997"/>
    <w:rsid w:val="004F2FB7"/>
    <w:rsid w:val="004F3085"/>
    <w:rsid w:val="004F3116"/>
    <w:rsid w:val="004F3184"/>
    <w:rsid w:val="004F35A5"/>
    <w:rsid w:val="004F36E6"/>
    <w:rsid w:val="004F3717"/>
    <w:rsid w:val="004F3819"/>
    <w:rsid w:val="004F3C70"/>
    <w:rsid w:val="004F3E1A"/>
    <w:rsid w:val="004F430A"/>
    <w:rsid w:val="004F4315"/>
    <w:rsid w:val="004F487A"/>
    <w:rsid w:val="004F4A62"/>
    <w:rsid w:val="004F4B5A"/>
    <w:rsid w:val="004F4B81"/>
    <w:rsid w:val="004F4F12"/>
    <w:rsid w:val="004F4F47"/>
    <w:rsid w:val="004F5212"/>
    <w:rsid w:val="004F567E"/>
    <w:rsid w:val="004F596F"/>
    <w:rsid w:val="004F5A91"/>
    <w:rsid w:val="004F5B29"/>
    <w:rsid w:val="004F5B4C"/>
    <w:rsid w:val="004F5CDD"/>
    <w:rsid w:val="004F5DC2"/>
    <w:rsid w:val="004F5DFF"/>
    <w:rsid w:val="004F5E10"/>
    <w:rsid w:val="004F5F5B"/>
    <w:rsid w:val="004F5FA4"/>
    <w:rsid w:val="004F6472"/>
    <w:rsid w:val="004F648E"/>
    <w:rsid w:val="004F6511"/>
    <w:rsid w:val="004F69EE"/>
    <w:rsid w:val="004F6A7F"/>
    <w:rsid w:val="004F6E4E"/>
    <w:rsid w:val="004F6F94"/>
    <w:rsid w:val="004F7134"/>
    <w:rsid w:val="004F718B"/>
    <w:rsid w:val="004F75BD"/>
    <w:rsid w:val="004F75F4"/>
    <w:rsid w:val="004F77D2"/>
    <w:rsid w:val="004F7B0C"/>
    <w:rsid w:val="004F7B83"/>
    <w:rsid w:val="004F7E02"/>
    <w:rsid w:val="004F7E15"/>
    <w:rsid w:val="004F7EA0"/>
    <w:rsid w:val="004F7ED2"/>
    <w:rsid w:val="004F7F61"/>
    <w:rsid w:val="004F7F82"/>
    <w:rsid w:val="005000BE"/>
    <w:rsid w:val="0050013B"/>
    <w:rsid w:val="005001C0"/>
    <w:rsid w:val="005004C5"/>
    <w:rsid w:val="005004EC"/>
    <w:rsid w:val="00500844"/>
    <w:rsid w:val="00500A68"/>
    <w:rsid w:val="00500CFE"/>
    <w:rsid w:val="00501090"/>
    <w:rsid w:val="00501509"/>
    <w:rsid w:val="00501F0A"/>
    <w:rsid w:val="00502093"/>
    <w:rsid w:val="005027B0"/>
    <w:rsid w:val="00502884"/>
    <w:rsid w:val="00502959"/>
    <w:rsid w:val="005029CF"/>
    <w:rsid w:val="00502D24"/>
    <w:rsid w:val="00502EBF"/>
    <w:rsid w:val="00503225"/>
    <w:rsid w:val="00503310"/>
    <w:rsid w:val="0050337B"/>
    <w:rsid w:val="005033E7"/>
    <w:rsid w:val="005036E6"/>
    <w:rsid w:val="005038A5"/>
    <w:rsid w:val="00503A83"/>
    <w:rsid w:val="00504110"/>
    <w:rsid w:val="0050416F"/>
    <w:rsid w:val="00504214"/>
    <w:rsid w:val="005045D9"/>
    <w:rsid w:val="005047F7"/>
    <w:rsid w:val="00504B06"/>
    <w:rsid w:val="00504B72"/>
    <w:rsid w:val="00504C0A"/>
    <w:rsid w:val="00504C44"/>
    <w:rsid w:val="00504CE0"/>
    <w:rsid w:val="0050574A"/>
    <w:rsid w:val="00505DDA"/>
    <w:rsid w:val="00505DF1"/>
    <w:rsid w:val="00505E8A"/>
    <w:rsid w:val="00505F1B"/>
    <w:rsid w:val="005061C9"/>
    <w:rsid w:val="005066AE"/>
    <w:rsid w:val="005066CC"/>
    <w:rsid w:val="00506A73"/>
    <w:rsid w:val="00506A98"/>
    <w:rsid w:val="00506E97"/>
    <w:rsid w:val="00507070"/>
    <w:rsid w:val="005070B5"/>
    <w:rsid w:val="00507198"/>
    <w:rsid w:val="005071E7"/>
    <w:rsid w:val="005072DE"/>
    <w:rsid w:val="00507377"/>
    <w:rsid w:val="00507921"/>
    <w:rsid w:val="00507BC2"/>
    <w:rsid w:val="00507D42"/>
    <w:rsid w:val="005101A8"/>
    <w:rsid w:val="00510430"/>
    <w:rsid w:val="00510844"/>
    <w:rsid w:val="00510A3E"/>
    <w:rsid w:val="00510BF5"/>
    <w:rsid w:val="00510E61"/>
    <w:rsid w:val="00510FD3"/>
    <w:rsid w:val="00510FDF"/>
    <w:rsid w:val="00511396"/>
    <w:rsid w:val="005115C2"/>
    <w:rsid w:val="00511F5A"/>
    <w:rsid w:val="00511F94"/>
    <w:rsid w:val="00512203"/>
    <w:rsid w:val="00512303"/>
    <w:rsid w:val="00512388"/>
    <w:rsid w:val="00512461"/>
    <w:rsid w:val="0051246F"/>
    <w:rsid w:val="00512528"/>
    <w:rsid w:val="005129C2"/>
    <w:rsid w:val="00512E39"/>
    <w:rsid w:val="005133C7"/>
    <w:rsid w:val="00513618"/>
    <w:rsid w:val="00513827"/>
    <w:rsid w:val="00513BF1"/>
    <w:rsid w:val="00514122"/>
    <w:rsid w:val="00514AAE"/>
    <w:rsid w:val="00514B3D"/>
    <w:rsid w:val="00514B65"/>
    <w:rsid w:val="00514E2B"/>
    <w:rsid w:val="00514F7E"/>
    <w:rsid w:val="00515156"/>
    <w:rsid w:val="005154EE"/>
    <w:rsid w:val="0051580E"/>
    <w:rsid w:val="00515870"/>
    <w:rsid w:val="005158E0"/>
    <w:rsid w:val="005159CE"/>
    <w:rsid w:val="00515F64"/>
    <w:rsid w:val="005160EC"/>
    <w:rsid w:val="00516162"/>
    <w:rsid w:val="00516466"/>
    <w:rsid w:val="00516475"/>
    <w:rsid w:val="00516B1E"/>
    <w:rsid w:val="00516D6B"/>
    <w:rsid w:val="00516DBF"/>
    <w:rsid w:val="00517561"/>
    <w:rsid w:val="00517731"/>
    <w:rsid w:val="0051775B"/>
    <w:rsid w:val="00517794"/>
    <w:rsid w:val="005177F9"/>
    <w:rsid w:val="00517810"/>
    <w:rsid w:val="00517CC3"/>
    <w:rsid w:val="00520241"/>
    <w:rsid w:val="005202FA"/>
    <w:rsid w:val="0052039E"/>
    <w:rsid w:val="005204FB"/>
    <w:rsid w:val="005205DC"/>
    <w:rsid w:val="005207F9"/>
    <w:rsid w:val="0052090E"/>
    <w:rsid w:val="0052099E"/>
    <w:rsid w:val="00520BD7"/>
    <w:rsid w:val="00520C7F"/>
    <w:rsid w:val="00520F27"/>
    <w:rsid w:val="00521013"/>
    <w:rsid w:val="0052116D"/>
    <w:rsid w:val="00521184"/>
    <w:rsid w:val="0052168A"/>
    <w:rsid w:val="00521D5A"/>
    <w:rsid w:val="00521DEA"/>
    <w:rsid w:val="00521FF7"/>
    <w:rsid w:val="005221B1"/>
    <w:rsid w:val="00522368"/>
    <w:rsid w:val="005226C1"/>
    <w:rsid w:val="005227A8"/>
    <w:rsid w:val="005229D5"/>
    <w:rsid w:val="0052346D"/>
    <w:rsid w:val="0052377A"/>
    <w:rsid w:val="00523A34"/>
    <w:rsid w:val="00523B39"/>
    <w:rsid w:val="00523D30"/>
    <w:rsid w:val="00523E93"/>
    <w:rsid w:val="0052403F"/>
    <w:rsid w:val="005240E4"/>
    <w:rsid w:val="00524100"/>
    <w:rsid w:val="00524649"/>
    <w:rsid w:val="00524A9A"/>
    <w:rsid w:val="005252C6"/>
    <w:rsid w:val="0052541C"/>
    <w:rsid w:val="0052553C"/>
    <w:rsid w:val="00525720"/>
    <w:rsid w:val="005258C6"/>
    <w:rsid w:val="00525CD0"/>
    <w:rsid w:val="005260F0"/>
    <w:rsid w:val="0052615C"/>
    <w:rsid w:val="0052617B"/>
    <w:rsid w:val="00526900"/>
    <w:rsid w:val="00526A64"/>
    <w:rsid w:val="00526B8A"/>
    <w:rsid w:val="00526DA8"/>
    <w:rsid w:val="00527068"/>
    <w:rsid w:val="005272B4"/>
    <w:rsid w:val="0052741F"/>
    <w:rsid w:val="0052743D"/>
    <w:rsid w:val="0052795C"/>
    <w:rsid w:val="00527A86"/>
    <w:rsid w:val="00527BD5"/>
    <w:rsid w:val="0053000D"/>
    <w:rsid w:val="00530179"/>
    <w:rsid w:val="005304FB"/>
    <w:rsid w:val="005306D3"/>
    <w:rsid w:val="005307A8"/>
    <w:rsid w:val="005308E3"/>
    <w:rsid w:val="0053092F"/>
    <w:rsid w:val="0053093F"/>
    <w:rsid w:val="00530997"/>
    <w:rsid w:val="00531018"/>
    <w:rsid w:val="005313DC"/>
    <w:rsid w:val="00531668"/>
    <w:rsid w:val="00531952"/>
    <w:rsid w:val="00531E98"/>
    <w:rsid w:val="0053210D"/>
    <w:rsid w:val="00532358"/>
    <w:rsid w:val="005325B9"/>
    <w:rsid w:val="00532628"/>
    <w:rsid w:val="00532642"/>
    <w:rsid w:val="00532AC0"/>
    <w:rsid w:val="005330CC"/>
    <w:rsid w:val="00533137"/>
    <w:rsid w:val="005331EF"/>
    <w:rsid w:val="00533214"/>
    <w:rsid w:val="00533254"/>
    <w:rsid w:val="0053334F"/>
    <w:rsid w:val="00533441"/>
    <w:rsid w:val="005334E1"/>
    <w:rsid w:val="005335EB"/>
    <w:rsid w:val="005336FB"/>
    <w:rsid w:val="00533ADE"/>
    <w:rsid w:val="00534040"/>
    <w:rsid w:val="0053417F"/>
    <w:rsid w:val="005341F8"/>
    <w:rsid w:val="0053430F"/>
    <w:rsid w:val="005348FA"/>
    <w:rsid w:val="00534D22"/>
    <w:rsid w:val="00534DDD"/>
    <w:rsid w:val="005353A1"/>
    <w:rsid w:val="005354D7"/>
    <w:rsid w:val="0053569A"/>
    <w:rsid w:val="00535BB4"/>
    <w:rsid w:val="0053602B"/>
    <w:rsid w:val="00536BEE"/>
    <w:rsid w:val="00536C5C"/>
    <w:rsid w:val="00536DC6"/>
    <w:rsid w:val="005371A7"/>
    <w:rsid w:val="00537924"/>
    <w:rsid w:val="00537DAE"/>
    <w:rsid w:val="00540008"/>
    <w:rsid w:val="0054003F"/>
    <w:rsid w:val="005400BE"/>
    <w:rsid w:val="00540C35"/>
    <w:rsid w:val="00541141"/>
    <w:rsid w:val="00541657"/>
    <w:rsid w:val="005416A5"/>
    <w:rsid w:val="0054197C"/>
    <w:rsid w:val="00541F4F"/>
    <w:rsid w:val="00542310"/>
    <w:rsid w:val="005424FA"/>
    <w:rsid w:val="00542590"/>
    <w:rsid w:val="00542F0C"/>
    <w:rsid w:val="00543185"/>
    <w:rsid w:val="005432D0"/>
    <w:rsid w:val="00543535"/>
    <w:rsid w:val="0054375F"/>
    <w:rsid w:val="005437A6"/>
    <w:rsid w:val="005437FF"/>
    <w:rsid w:val="00543BB8"/>
    <w:rsid w:val="00543E59"/>
    <w:rsid w:val="00543FD5"/>
    <w:rsid w:val="00544094"/>
    <w:rsid w:val="00544526"/>
    <w:rsid w:val="00544672"/>
    <w:rsid w:val="005447EF"/>
    <w:rsid w:val="00544B81"/>
    <w:rsid w:val="00544DBF"/>
    <w:rsid w:val="00544FDE"/>
    <w:rsid w:val="0054541C"/>
    <w:rsid w:val="00545465"/>
    <w:rsid w:val="0054556F"/>
    <w:rsid w:val="0054583E"/>
    <w:rsid w:val="00545C25"/>
    <w:rsid w:val="00545FD6"/>
    <w:rsid w:val="00546DD7"/>
    <w:rsid w:val="00546EDA"/>
    <w:rsid w:val="005473E7"/>
    <w:rsid w:val="0054768A"/>
    <w:rsid w:val="00547C95"/>
    <w:rsid w:val="00547EE9"/>
    <w:rsid w:val="00547F94"/>
    <w:rsid w:val="005502F4"/>
    <w:rsid w:val="0055037E"/>
    <w:rsid w:val="005508C9"/>
    <w:rsid w:val="005509FC"/>
    <w:rsid w:val="00550BF1"/>
    <w:rsid w:val="00550C89"/>
    <w:rsid w:val="00550DFF"/>
    <w:rsid w:val="00551274"/>
    <w:rsid w:val="005512AE"/>
    <w:rsid w:val="00551DE4"/>
    <w:rsid w:val="00551F8A"/>
    <w:rsid w:val="005523B2"/>
    <w:rsid w:val="00552596"/>
    <w:rsid w:val="00552AFB"/>
    <w:rsid w:val="00552BFD"/>
    <w:rsid w:val="00552C61"/>
    <w:rsid w:val="00552E6F"/>
    <w:rsid w:val="00553387"/>
    <w:rsid w:val="005534F5"/>
    <w:rsid w:val="00553524"/>
    <w:rsid w:val="0055398E"/>
    <w:rsid w:val="00553D65"/>
    <w:rsid w:val="00553E3B"/>
    <w:rsid w:val="00553E88"/>
    <w:rsid w:val="00553FFE"/>
    <w:rsid w:val="00554457"/>
    <w:rsid w:val="0055456E"/>
    <w:rsid w:val="005546B3"/>
    <w:rsid w:val="00554700"/>
    <w:rsid w:val="00554708"/>
    <w:rsid w:val="0055494C"/>
    <w:rsid w:val="00554A6B"/>
    <w:rsid w:val="00554CD4"/>
    <w:rsid w:val="00554DD8"/>
    <w:rsid w:val="00554DFF"/>
    <w:rsid w:val="00555049"/>
    <w:rsid w:val="0055580F"/>
    <w:rsid w:val="005561B3"/>
    <w:rsid w:val="005564E0"/>
    <w:rsid w:val="0055662E"/>
    <w:rsid w:val="00556822"/>
    <w:rsid w:val="00556B4A"/>
    <w:rsid w:val="00556BF4"/>
    <w:rsid w:val="005574C7"/>
    <w:rsid w:val="00557CB1"/>
    <w:rsid w:val="00557D94"/>
    <w:rsid w:val="0056043A"/>
    <w:rsid w:val="00560CCA"/>
    <w:rsid w:val="00560E49"/>
    <w:rsid w:val="00560E4E"/>
    <w:rsid w:val="00560E67"/>
    <w:rsid w:val="005617FA"/>
    <w:rsid w:val="005618FC"/>
    <w:rsid w:val="00561C15"/>
    <w:rsid w:val="0056245D"/>
    <w:rsid w:val="005624E7"/>
    <w:rsid w:val="005625F8"/>
    <w:rsid w:val="00562601"/>
    <w:rsid w:val="005626F3"/>
    <w:rsid w:val="005628AD"/>
    <w:rsid w:val="005628FA"/>
    <w:rsid w:val="0056293E"/>
    <w:rsid w:val="005629D6"/>
    <w:rsid w:val="00562A4A"/>
    <w:rsid w:val="00562BEE"/>
    <w:rsid w:val="00562DD4"/>
    <w:rsid w:val="00563496"/>
    <w:rsid w:val="00563A98"/>
    <w:rsid w:val="00563B87"/>
    <w:rsid w:val="00563CEA"/>
    <w:rsid w:val="00563E0A"/>
    <w:rsid w:val="005640A6"/>
    <w:rsid w:val="00564227"/>
    <w:rsid w:val="005643B3"/>
    <w:rsid w:val="005646EC"/>
    <w:rsid w:val="005646F3"/>
    <w:rsid w:val="005647D8"/>
    <w:rsid w:val="005648E5"/>
    <w:rsid w:val="00564BB7"/>
    <w:rsid w:val="00564C75"/>
    <w:rsid w:val="0056505B"/>
    <w:rsid w:val="005650F5"/>
    <w:rsid w:val="00565190"/>
    <w:rsid w:val="005651E8"/>
    <w:rsid w:val="005657AF"/>
    <w:rsid w:val="00565834"/>
    <w:rsid w:val="00565A4B"/>
    <w:rsid w:val="00565ADA"/>
    <w:rsid w:val="00565BB0"/>
    <w:rsid w:val="0056660B"/>
    <w:rsid w:val="0056667C"/>
    <w:rsid w:val="005666B8"/>
    <w:rsid w:val="00566723"/>
    <w:rsid w:val="00566982"/>
    <w:rsid w:val="00566B13"/>
    <w:rsid w:val="00566C93"/>
    <w:rsid w:val="00567093"/>
    <w:rsid w:val="00567159"/>
    <w:rsid w:val="00567941"/>
    <w:rsid w:val="005679F8"/>
    <w:rsid w:val="00567C81"/>
    <w:rsid w:val="00567E3C"/>
    <w:rsid w:val="00570020"/>
    <w:rsid w:val="0057011C"/>
    <w:rsid w:val="005701D3"/>
    <w:rsid w:val="005702BA"/>
    <w:rsid w:val="00570422"/>
    <w:rsid w:val="0057051A"/>
    <w:rsid w:val="005705AB"/>
    <w:rsid w:val="00570659"/>
    <w:rsid w:val="005706BA"/>
    <w:rsid w:val="0057082E"/>
    <w:rsid w:val="00570B8B"/>
    <w:rsid w:val="00571227"/>
    <w:rsid w:val="0057124A"/>
    <w:rsid w:val="005712E5"/>
    <w:rsid w:val="005715D2"/>
    <w:rsid w:val="005715FD"/>
    <w:rsid w:val="00571628"/>
    <w:rsid w:val="005716A4"/>
    <w:rsid w:val="005716E6"/>
    <w:rsid w:val="005719A4"/>
    <w:rsid w:val="00571E2E"/>
    <w:rsid w:val="00571F6C"/>
    <w:rsid w:val="00572154"/>
    <w:rsid w:val="0057254B"/>
    <w:rsid w:val="005725E7"/>
    <w:rsid w:val="005726F4"/>
    <w:rsid w:val="00572C14"/>
    <w:rsid w:val="00573336"/>
    <w:rsid w:val="00573439"/>
    <w:rsid w:val="005736A0"/>
    <w:rsid w:val="0057391F"/>
    <w:rsid w:val="00573BFF"/>
    <w:rsid w:val="00573E1F"/>
    <w:rsid w:val="0057411D"/>
    <w:rsid w:val="005742E7"/>
    <w:rsid w:val="005747F8"/>
    <w:rsid w:val="00574825"/>
    <w:rsid w:val="00574A2D"/>
    <w:rsid w:val="00574CB8"/>
    <w:rsid w:val="00575132"/>
    <w:rsid w:val="005753B0"/>
    <w:rsid w:val="005754FF"/>
    <w:rsid w:val="0057566A"/>
    <w:rsid w:val="00575695"/>
    <w:rsid w:val="005756A1"/>
    <w:rsid w:val="005758E2"/>
    <w:rsid w:val="00575A5C"/>
    <w:rsid w:val="00576251"/>
    <w:rsid w:val="0057632F"/>
    <w:rsid w:val="00576444"/>
    <w:rsid w:val="005764C0"/>
    <w:rsid w:val="00576739"/>
    <w:rsid w:val="00576780"/>
    <w:rsid w:val="0057728F"/>
    <w:rsid w:val="005772B6"/>
    <w:rsid w:val="0057749A"/>
    <w:rsid w:val="0057780F"/>
    <w:rsid w:val="00577962"/>
    <w:rsid w:val="0057796F"/>
    <w:rsid w:val="005800AF"/>
    <w:rsid w:val="005808B0"/>
    <w:rsid w:val="00580987"/>
    <w:rsid w:val="005809B9"/>
    <w:rsid w:val="00580A35"/>
    <w:rsid w:val="00580B05"/>
    <w:rsid w:val="00580E3F"/>
    <w:rsid w:val="00580E84"/>
    <w:rsid w:val="00580F9C"/>
    <w:rsid w:val="00581143"/>
    <w:rsid w:val="005815CA"/>
    <w:rsid w:val="00581727"/>
    <w:rsid w:val="0058186B"/>
    <w:rsid w:val="00581925"/>
    <w:rsid w:val="00581A70"/>
    <w:rsid w:val="00582432"/>
    <w:rsid w:val="00582725"/>
    <w:rsid w:val="00582BB3"/>
    <w:rsid w:val="00583394"/>
    <w:rsid w:val="00583598"/>
    <w:rsid w:val="005838CD"/>
    <w:rsid w:val="00583A47"/>
    <w:rsid w:val="00583C9D"/>
    <w:rsid w:val="00584633"/>
    <w:rsid w:val="00584756"/>
    <w:rsid w:val="00584970"/>
    <w:rsid w:val="00584EB1"/>
    <w:rsid w:val="00584EB6"/>
    <w:rsid w:val="00585084"/>
    <w:rsid w:val="00585189"/>
    <w:rsid w:val="005851FD"/>
    <w:rsid w:val="00585C41"/>
    <w:rsid w:val="00585C70"/>
    <w:rsid w:val="00585CE8"/>
    <w:rsid w:val="00585ED4"/>
    <w:rsid w:val="00585FD4"/>
    <w:rsid w:val="0058611F"/>
    <w:rsid w:val="005863C7"/>
    <w:rsid w:val="0058649A"/>
    <w:rsid w:val="0058683D"/>
    <w:rsid w:val="005868B4"/>
    <w:rsid w:val="00586973"/>
    <w:rsid w:val="00586D1A"/>
    <w:rsid w:val="00586E8A"/>
    <w:rsid w:val="00587029"/>
    <w:rsid w:val="0058734F"/>
    <w:rsid w:val="0058740B"/>
    <w:rsid w:val="0058743E"/>
    <w:rsid w:val="00587A20"/>
    <w:rsid w:val="00587B8A"/>
    <w:rsid w:val="00587D6D"/>
    <w:rsid w:val="005900B2"/>
    <w:rsid w:val="0059014F"/>
    <w:rsid w:val="00590262"/>
    <w:rsid w:val="0059035F"/>
    <w:rsid w:val="00590672"/>
    <w:rsid w:val="0059071A"/>
    <w:rsid w:val="00590BA9"/>
    <w:rsid w:val="00590CFA"/>
    <w:rsid w:val="00591018"/>
    <w:rsid w:val="005911CE"/>
    <w:rsid w:val="0059129C"/>
    <w:rsid w:val="005912D3"/>
    <w:rsid w:val="005917CE"/>
    <w:rsid w:val="00591C29"/>
    <w:rsid w:val="00591C40"/>
    <w:rsid w:val="00591FF9"/>
    <w:rsid w:val="005920D3"/>
    <w:rsid w:val="0059233A"/>
    <w:rsid w:val="0059275F"/>
    <w:rsid w:val="00592B47"/>
    <w:rsid w:val="00592C35"/>
    <w:rsid w:val="00592D16"/>
    <w:rsid w:val="00592DBC"/>
    <w:rsid w:val="00593083"/>
    <w:rsid w:val="00593517"/>
    <w:rsid w:val="00593586"/>
    <w:rsid w:val="005936DA"/>
    <w:rsid w:val="0059381B"/>
    <w:rsid w:val="00593882"/>
    <w:rsid w:val="00593B2F"/>
    <w:rsid w:val="00593B62"/>
    <w:rsid w:val="00593EA8"/>
    <w:rsid w:val="00593F01"/>
    <w:rsid w:val="00594075"/>
    <w:rsid w:val="005946D3"/>
    <w:rsid w:val="00594C10"/>
    <w:rsid w:val="00594C6C"/>
    <w:rsid w:val="00595197"/>
    <w:rsid w:val="0059552F"/>
    <w:rsid w:val="005956B2"/>
    <w:rsid w:val="0059590E"/>
    <w:rsid w:val="00595BC5"/>
    <w:rsid w:val="00596046"/>
    <w:rsid w:val="00596074"/>
    <w:rsid w:val="00596E17"/>
    <w:rsid w:val="005970B8"/>
    <w:rsid w:val="005972A4"/>
    <w:rsid w:val="00597327"/>
    <w:rsid w:val="00597402"/>
    <w:rsid w:val="0059752E"/>
    <w:rsid w:val="005976EC"/>
    <w:rsid w:val="00597785"/>
    <w:rsid w:val="005977C9"/>
    <w:rsid w:val="00597AEE"/>
    <w:rsid w:val="00597C83"/>
    <w:rsid w:val="00597D5B"/>
    <w:rsid w:val="005A016B"/>
    <w:rsid w:val="005A0293"/>
    <w:rsid w:val="005A077E"/>
    <w:rsid w:val="005A08A4"/>
    <w:rsid w:val="005A09B3"/>
    <w:rsid w:val="005A0A95"/>
    <w:rsid w:val="005A0C25"/>
    <w:rsid w:val="005A0C89"/>
    <w:rsid w:val="005A0DE8"/>
    <w:rsid w:val="005A101D"/>
    <w:rsid w:val="005A13C5"/>
    <w:rsid w:val="005A149C"/>
    <w:rsid w:val="005A1A10"/>
    <w:rsid w:val="005A1DBD"/>
    <w:rsid w:val="005A20E7"/>
    <w:rsid w:val="005A2346"/>
    <w:rsid w:val="005A2499"/>
    <w:rsid w:val="005A26F8"/>
    <w:rsid w:val="005A272D"/>
    <w:rsid w:val="005A2C0E"/>
    <w:rsid w:val="005A2CEE"/>
    <w:rsid w:val="005A3001"/>
    <w:rsid w:val="005A358D"/>
    <w:rsid w:val="005A3684"/>
    <w:rsid w:val="005A3740"/>
    <w:rsid w:val="005A3CBA"/>
    <w:rsid w:val="005A3DB3"/>
    <w:rsid w:val="005A40B9"/>
    <w:rsid w:val="005A411F"/>
    <w:rsid w:val="005A41E7"/>
    <w:rsid w:val="005A42F5"/>
    <w:rsid w:val="005A455B"/>
    <w:rsid w:val="005A466F"/>
    <w:rsid w:val="005A4B4C"/>
    <w:rsid w:val="005A4C8E"/>
    <w:rsid w:val="005A5129"/>
    <w:rsid w:val="005A5389"/>
    <w:rsid w:val="005A57A7"/>
    <w:rsid w:val="005A583D"/>
    <w:rsid w:val="005A591C"/>
    <w:rsid w:val="005A5B30"/>
    <w:rsid w:val="005A5C51"/>
    <w:rsid w:val="005A5EFE"/>
    <w:rsid w:val="005A6166"/>
    <w:rsid w:val="005A6475"/>
    <w:rsid w:val="005A65DB"/>
    <w:rsid w:val="005A65E3"/>
    <w:rsid w:val="005A665B"/>
    <w:rsid w:val="005A6B5A"/>
    <w:rsid w:val="005A704A"/>
    <w:rsid w:val="005A761D"/>
    <w:rsid w:val="005A765E"/>
    <w:rsid w:val="005A78B7"/>
    <w:rsid w:val="005A7B79"/>
    <w:rsid w:val="005A7B89"/>
    <w:rsid w:val="005A7CAD"/>
    <w:rsid w:val="005A7DD1"/>
    <w:rsid w:val="005B0040"/>
    <w:rsid w:val="005B02CF"/>
    <w:rsid w:val="005B07CA"/>
    <w:rsid w:val="005B0884"/>
    <w:rsid w:val="005B0BFB"/>
    <w:rsid w:val="005B0DBE"/>
    <w:rsid w:val="005B0E0A"/>
    <w:rsid w:val="005B0FE7"/>
    <w:rsid w:val="005B11CF"/>
    <w:rsid w:val="005B1501"/>
    <w:rsid w:val="005B156D"/>
    <w:rsid w:val="005B1670"/>
    <w:rsid w:val="005B1756"/>
    <w:rsid w:val="005B1B54"/>
    <w:rsid w:val="005B1B92"/>
    <w:rsid w:val="005B1FCF"/>
    <w:rsid w:val="005B2419"/>
    <w:rsid w:val="005B24B6"/>
    <w:rsid w:val="005B2EFA"/>
    <w:rsid w:val="005B303E"/>
    <w:rsid w:val="005B398D"/>
    <w:rsid w:val="005B3B8F"/>
    <w:rsid w:val="005B3BA7"/>
    <w:rsid w:val="005B3D80"/>
    <w:rsid w:val="005B47F4"/>
    <w:rsid w:val="005B4828"/>
    <w:rsid w:val="005B4C99"/>
    <w:rsid w:val="005B4F57"/>
    <w:rsid w:val="005B518D"/>
    <w:rsid w:val="005B531C"/>
    <w:rsid w:val="005B5561"/>
    <w:rsid w:val="005B5733"/>
    <w:rsid w:val="005B576B"/>
    <w:rsid w:val="005B5AB2"/>
    <w:rsid w:val="005B5D48"/>
    <w:rsid w:val="005B5FE0"/>
    <w:rsid w:val="005B609A"/>
    <w:rsid w:val="005B6276"/>
    <w:rsid w:val="005B6339"/>
    <w:rsid w:val="005B65F8"/>
    <w:rsid w:val="005B6779"/>
    <w:rsid w:val="005B685C"/>
    <w:rsid w:val="005B6882"/>
    <w:rsid w:val="005B6C2E"/>
    <w:rsid w:val="005B6E5E"/>
    <w:rsid w:val="005B70A4"/>
    <w:rsid w:val="005B7127"/>
    <w:rsid w:val="005B735D"/>
    <w:rsid w:val="005B74D6"/>
    <w:rsid w:val="005B75BA"/>
    <w:rsid w:val="005B7758"/>
    <w:rsid w:val="005B775D"/>
    <w:rsid w:val="005B78FE"/>
    <w:rsid w:val="005B7A8C"/>
    <w:rsid w:val="005B7EB1"/>
    <w:rsid w:val="005B7F70"/>
    <w:rsid w:val="005C0034"/>
    <w:rsid w:val="005C00C2"/>
    <w:rsid w:val="005C022C"/>
    <w:rsid w:val="005C0556"/>
    <w:rsid w:val="005C06C7"/>
    <w:rsid w:val="005C0E7C"/>
    <w:rsid w:val="005C0EF3"/>
    <w:rsid w:val="005C1467"/>
    <w:rsid w:val="005C1623"/>
    <w:rsid w:val="005C1977"/>
    <w:rsid w:val="005C19DD"/>
    <w:rsid w:val="005C1A28"/>
    <w:rsid w:val="005C1D94"/>
    <w:rsid w:val="005C1DC2"/>
    <w:rsid w:val="005C1E51"/>
    <w:rsid w:val="005C2051"/>
    <w:rsid w:val="005C23E9"/>
    <w:rsid w:val="005C240C"/>
    <w:rsid w:val="005C254C"/>
    <w:rsid w:val="005C2A0C"/>
    <w:rsid w:val="005C2F7D"/>
    <w:rsid w:val="005C3028"/>
    <w:rsid w:val="005C320F"/>
    <w:rsid w:val="005C379F"/>
    <w:rsid w:val="005C394F"/>
    <w:rsid w:val="005C39D6"/>
    <w:rsid w:val="005C3C02"/>
    <w:rsid w:val="005C40B1"/>
    <w:rsid w:val="005C43FA"/>
    <w:rsid w:val="005C4575"/>
    <w:rsid w:val="005C468B"/>
    <w:rsid w:val="005C4D36"/>
    <w:rsid w:val="005C5521"/>
    <w:rsid w:val="005C55A9"/>
    <w:rsid w:val="005C573F"/>
    <w:rsid w:val="005C5C32"/>
    <w:rsid w:val="005C5DE7"/>
    <w:rsid w:val="005C6246"/>
    <w:rsid w:val="005C6A77"/>
    <w:rsid w:val="005C6C09"/>
    <w:rsid w:val="005C6C27"/>
    <w:rsid w:val="005C6C4B"/>
    <w:rsid w:val="005C6C9A"/>
    <w:rsid w:val="005C6CE0"/>
    <w:rsid w:val="005C6D02"/>
    <w:rsid w:val="005C6EBC"/>
    <w:rsid w:val="005C6F1E"/>
    <w:rsid w:val="005C725E"/>
    <w:rsid w:val="005C74A2"/>
    <w:rsid w:val="005C7505"/>
    <w:rsid w:val="005C75ED"/>
    <w:rsid w:val="005C7777"/>
    <w:rsid w:val="005C79BC"/>
    <w:rsid w:val="005C7A65"/>
    <w:rsid w:val="005C7E9D"/>
    <w:rsid w:val="005C7F0B"/>
    <w:rsid w:val="005D002A"/>
    <w:rsid w:val="005D0227"/>
    <w:rsid w:val="005D03D8"/>
    <w:rsid w:val="005D0438"/>
    <w:rsid w:val="005D05AA"/>
    <w:rsid w:val="005D097B"/>
    <w:rsid w:val="005D0C12"/>
    <w:rsid w:val="005D0C88"/>
    <w:rsid w:val="005D0CAE"/>
    <w:rsid w:val="005D1025"/>
    <w:rsid w:val="005D12AF"/>
    <w:rsid w:val="005D13DF"/>
    <w:rsid w:val="005D1424"/>
    <w:rsid w:val="005D16E0"/>
    <w:rsid w:val="005D1938"/>
    <w:rsid w:val="005D195F"/>
    <w:rsid w:val="005D2025"/>
    <w:rsid w:val="005D2091"/>
    <w:rsid w:val="005D278F"/>
    <w:rsid w:val="005D293B"/>
    <w:rsid w:val="005D2A08"/>
    <w:rsid w:val="005D2E50"/>
    <w:rsid w:val="005D321E"/>
    <w:rsid w:val="005D3441"/>
    <w:rsid w:val="005D35E7"/>
    <w:rsid w:val="005D372C"/>
    <w:rsid w:val="005D3A94"/>
    <w:rsid w:val="005D3EC1"/>
    <w:rsid w:val="005D40DA"/>
    <w:rsid w:val="005D4267"/>
    <w:rsid w:val="005D4620"/>
    <w:rsid w:val="005D46C0"/>
    <w:rsid w:val="005D481B"/>
    <w:rsid w:val="005D498D"/>
    <w:rsid w:val="005D4AEF"/>
    <w:rsid w:val="005D4DC3"/>
    <w:rsid w:val="005D52CB"/>
    <w:rsid w:val="005D52D4"/>
    <w:rsid w:val="005D5424"/>
    <w:rsid w:val="005D5576"/>
    <w:rsid w:val="005D55A7"/>
    <w:rsid w:val="005D586C"/>
    <w:rsid w:val="005D5AA3"/>
    <w:rsid w:val="005D5EEA"/>
    <w:rsid w:val="005D609C"/>
    <w:rsid w:val="005D624D"/>
    <w:rsid w:val="005D6285"/>
    <w:rsid w:val="005D6EF2"/>
    <w:rsid w:val="005D7296"/>
    <w:rsid w:val="005D739A"/>
    <w:rsid w:val="005D754E"/>
    <w:rsid w:val="005D784F"/>
    <w:rsid w:val="005D7D4C"/>
    <w:rsid w:val="005D7E79"/>
    <w:rsid w:val="005E01A7"/>
    <w:rsid w:val="005E03FF"/>
    <w:rsid w:val="005E05D2"/>
    <w:rsid w:val="005E08E0"/>
    <w:rsid w:val="005E097C"/>
    <w:rsid w:val="005E0CD9"/>
    <w:rsid w:val="005E0FF0"/>
    <w:rsid w:val="005E16DF"/>
    <w:rsid w:val="005E1716"/>
    <w:rsid w:val="005E174E"/>
    <w:rsid w:val="005E1A4D"/>
    <w:rsid w:val="005E1E30"/>
    <w:rsid w:val="005E1F61"/>
    <w:rsid w:val="005E1F97"/>
    <w:rsid w:val="005E2390"/>
    <w:rsid w:val="005E2459"/>
    <w:rsid w:val="005E2614"/>
    <w:rsid w:val="005E271C"/>
    <w:rsid w:val="005E2A6A"/>
    <w:rsid w:val="005E2A79"/>
    <w:rsid w:val="005E2AD6"/>
    <w:rsid w:val="005E2BF9"/>
    <w:rsid w:val="005E316A"/>
    <w:rsid w:val="005E3247"/>
    <w:rsid w:val="005E32F9"/>
    <w:rsid w:val="005E35B3"/>
    <w:rsid w:val="005E3903"/>
    <w:rsid w:val="005E3AF3"/>
    <w:rsid w:val="005E3C32"/>
    <w:rsid w:val="005E3EDE"/>
    <w:rsid w:val="005E4100"/>
    <w:rsid w:val="005E432C"/>
    <w:rsid w:val="005E442E"/>
    <w:rsid w:val="005E4461"/>
    <w:rsid w:val="005E4620"/>
    <w:rsid w:val="005E4860"/>
    <w:rsid w:val="005E4E9E"/>
    <w:rsid w:val="005E4F4E"/>
    <w:rsid w:val="005E51B7"/>
    <w:rsid w:val="005E53DA"/>
    <w:rsid w:val="005E56C1"/>
    <w:rsid w:val="005E5B4A"/>
    <w:rsid w:val="005E5EE9"/>
    <w:rsid w:val="005E62F9"/>
    <w:rsid w:val="005E6612"/>
    <w:rsid w:val="005E669E"/>
    <w:rsid w:val="005E691D"/>
    <w:rsid w:val="005E6A35"/>
    <w:rsid w:val="005E6A7E"/>
    <w:rsid w:val="005E7310"/>
    <w:rsid w:val="005E7356"/>
    <w:rsid w:val="005E75F1"/>
    <w:rsid w:val="005E7AA1"/>
    <w:rsid w:val="005E7D18"/>
    <w:rsid w:val="005E7DA2"/>
    <w:rsid w:val="005E7E85"/>
    <w:rsid w:val="005E7F61"/>
    <w:rsid w:val="005F084F"/>
    <w:rsid w:val="005F0A26"/>
    <w:rsid w:val="005F0C9B"/>
    <w:rsid w:val="005F0FFB"/>
    <w:rsid w:val="005F10F7"/>
    <w:rsid w:val="005F12C2"/>
    <w:rsid w:val="005F133C"/>
    <w:rsid w:val="005F1485"/>
    <w:rsid w:val="005F1489"/>
    <w:rsid w:val="005F152B"/>
    <w:rsid w:val="005F1541"/>
    <w:rsid w:val="005F1939"/>
    <w:rsid w:val="005F1D05"/>
    <w:rsid w:val="005F1E48"/>
    <w:rsid w:val="005F1EB8"/>
    <w:rsid w:val="005F20AA"/>
    <w:rsid w:val="005F20E6"/>
    <w:rsid w:val="005F2496"/>
    <w:rsid w:val="005F266B"/>
    <w:rsid w:val="005F2892"/>
    <w:rsid w:val="005F2D36"/>
    <w:rsid w:val="005F2D79"/>
    <w:rsid w:val="005F2F47"/>
    <w:rsid w:val="005F3221"/>
    <w:rsid w:val="005F3260"/>
    <w:rsid w:val="005F3328"/>
    <w:rsid w:val="005F3345"/>
    <w:rsid w:val="005F3E86"/>
    <w:rsid w:val="005F3F93"/>
    <w:rsid w:val="005F42C9"/>
    <w:rsid w:val="005F43A7"/>
    <w:rsid w:val="005F43ED"/>
    <w:rsid w:val="005F45FB"/>
    <w:rsid w:val="005F4622"/>
    <w:rsid w:val="005F469F"/>
    <w:rsid w:val="005F4B19"/>
    <w:rsid w:val="005F4E30"/>
    <w:rsid w:val="005F5397"/>
    <w:rsid w:val="005F568D"/>
    <w:rsid w:val="005F5754"/>
    <w:rsid w:val="005F57AA"/>
    <w:rsid w:val="005F58A5"/>
    <w:rsid w:val="005F5965"/>
    <w:rsid w:val="005F5A27"/>
    <w:rsid w:val="005F5ABF"/>
    <w:rsid w:val="005F5F1E"/>
    <w:rsid w:val="005F5F5A"/>
    <w:rsid w:val="005F5FC3"/>
    <w:rsid w:val="005F6271"/>
    <w:rsid w:val="005F6346"/>
    <w:rsid w:val="005F6479"/>
    <w:rsid w:val="005F6933"/>
    <w:rsid w:val="005F6EB0"/>
    <w:rsid w:val="005F6EFA"/>
    <w:rsid w:val="005F7307"/>
    <w:rsid w:val="005F738E"/>
    <w:rsid w:val="005F7565"/>
    <w:rsid w:val="005F75DC"/>
    <w:rsid w:val="005F7700"/>
    <w:rsid w:val="005F7B3D"/>
    <w:rsid w:val="005F7F29"/>
    <w:rsid w:val="006002BF"/>
    <w:rsid w:val="006004C1"/>
    <w:rsid w:val="00600604"/>
    <w:rsid w:val="00600628"/>
    <w:rsid w:val="00600912"/>
    <w:rsid w:val="0060093E"/>
    <w:rsid w:val="00600AE7"/>
    <w:rsid w:val="00600BB2"/>
    <w:rsid w:val="00600C88"/>
    <w:rsid w:val="00600EAC"/>
    <w:rsid w:val="006011E1"/>
    <w:rsid w:val="00601505"/>
    <w:rsid w:val="006018F8"/>
    <w:rsid w:val="00601961"/>
    <w:rsid w:val="00601984"/>
    <w:rsid w:val="00601B04"/>
    <w:rsid w:val="00601B0C"/>
    <w:rsid w:val="00601BD1"/>
    <w:rsid w:val="00601C6D"/>
    <w:rsid w:val="00601E01"/>
    <w:rsid w:val="0060213A"/>
    <w:rsid w:val="006021FA"/>
    <w:rsid w:val="006024ED"/>
    <w:rsid w:val="00602B97"/>
    <w:rsid w:val="00602D47"/>
    <w:rsid w:val="00602FA9"/>
    <w:rsid w:val="006032CF"/>
    <w:rsid w:val="0060374D"/>
    <w:rsid w:val="00603A82"/>
    <w:rsid w:val="00603B02"/>
    <w:rsid w:val="00603D9F"/>
    <w:rsid w:val="00603DD0"/>
    <w:rsid w:val="00603E3A"/>
    <w:rsid w:val="00603F42"/>
    <w:rsid w:val="00604105"/>
    <w:rsid w:val="0060449A"/>
    <w:rsid w:val="00604598"/>
    <w:rsid w:val="00604837"/>
    <w:rsid w:val="00605355"/>
    <w:rsid w:val="00605423"/>
    <w:rsid w:val="00605487"/>
    <w:rsid w:val="0060579F"/>
    <w:rsid w:val="0060585B"/>
    <w:rsid w:val="00605C2D"/>
    <w:rsid w:val="00605D12"/>
    <w:rsid w:val="00605EDC"/>
    <w:rsid w:val="0060628D"/>
    <w:rsid w:val="006062A4"/>
    <w:rsid w:val="0060661F"/>
    <w:rsid w:val="0060694A"/>
    <w:rsid w:val="00606961"/>
    <w:rsid w:val="00606B20"/>
    <w:rsid w:val="00606B8D"/>
    <w:rsid w:val="00606E3C"/>
    <w:rsid w:val="00606F72"/>
    <w:rsid w:val="00606F83"/>
    <w:rsid w:val="00606F98"/>
    <w:rsid w:val="006070E5"/>
    <w:rsid w:val="00607347"/>
    <w:rsid w:val="00607426"/>
    <w:rsid w:val="006075BF"/>
    <w:rsid w:val="0060775E"/>
    <w:rsid w:val="006077BE"/>
    <w:rsid w:val="00607D62"/>
    <w:rsid w:val="00607DF5"/>
    <w:rsid w:val="006103D5"/>
    <w:rsid w:val="0061064D"/>
    <w:rsid w:val="00610ACD"/>
    <w:rsid w:val="00610DC0"/>
    <w:rsid w:val="0061102F"/>
    <w:rsid w:val="0061121F"/>
    <w:rsid w:val="00611388"/>
    <w:rsid w:val="00611953"/>
    <w:rsid w:val="00611A93"/>
    <w:rsid w:val="00611B71"/>
    <w:rsid w:val="00611C4A"/>
    <w:rsid w:val="00611FE2"/>
    <w:rsid w:val="00612059"/>
    <w:rsid w:val="00612160"/>
    <w:rsid w:val="0061224C"/>
    <w:rsid w:val="00612537"/>
    <w:rsid w:val="006125DD"/>
    <w:rsid w:val="006126DC"/>
    <w:rsid w:val="00612733"/>
    <w:rsid w:val="00612BDF"/>
    <w:rsid w:val="00612C3E"/>
    <w:rsid w:val="00612CCB"/>
    <w:rsid w:val="00612F0D"/>
    <w:rsid w:val="00613693"/>
    <w:rsid w:val="006136A3"/>
    <w:rsid w:val="00613934"/>
    <w:rsid w:val="006139D0"/>
    <w:rsid w:val="00613A16"/>
    <w:rsid w:val="00613B37"/>
    <w:rsid w:val="00613CEA"/>
    <w:rsid w:val="00613FAF"/>
    <w:rsid w:val="0061470A"/>
    <w:rsid w:val="00614AC9"/>
    <w:rsid w:val="00614C64"/>
    <w:rsid w:val="00614DFE"/>
    <w:rsid w:val="006150A5"/>
    <w:rsid w:val="00615373"/>
    <w:rsid w:val="006157A8"/>
    <w:rsid w:val="00615ADE"/>
    <w:rsid w:val="00615D26"/>
    <w:rsid w:val="006165F4"/>
    <w:rsid w:val="00616713"/>
    <w:rsid w:val="0061678C"/>
    <w:rsid w:val="006167BE"/>
    <w:rsid w:val="0061691B"/>
    <w:rsid w:val="0061696F"/>
    <w:rsid w:val="00616C12"/>
    <w:rsid w:val="0061716B"/>
    <w:rsid w:val="006171B3"/>
    <w:rsid w:val="006178E5"/>
    <w:rsid w:val="0061792D"/>
    <w:rsid w:val="00617B44"/>
    <w:rsid w:val="00617BA5"/>
    <w:rsid w:val="00617D30"/>
    <w:rsid w:val="00617DB8"/>
    <w:rsid w:val="00617FB6"/>
    <w:rsid w:val="00617FBB"/>
    <w:rsid w:val="00620173"/>
    <w:rsid w:val="00620274"/>
    <w:rsid w:val="006205DE"/>
    <w:rsid w:val="0062088B"/>
    <w:rsid w:val="00620B3D"/>
    <w:rsid w:val="00620DBE"/>
    <w:rsid w:val="00620F27"/>
    <w:rsid w:val="00621009"/>
    <w:rsid w:val="00621218"/>
    <w:rsid w:val="00621565"/>
    <w:rsid w:val="0062158B"/>
    <w:rsid w:val="006219EC"/>
    <w:rsid w:val="00621ACF"/>
    <w:rsid w:val="00621EFC"/>
    <w:rsid w:val="00621F5B"/>
    <w:rsid w:val="00622038"/>
    <w:rsid w:val="0062209F"/>
    <w:rsid w:val="0062230A"/>
    <w:rsid w:val="00622631"/>
    <w:rsid w:val="006226AA"/>
    <w:rsid w:val="006226B1"/>
    <w:rsid w:val="0062290A"/>
    <w:rsid w:val="0062295B"/>
    <w:rsid w:val="00622A20"/>
    <w:rsid w:val="00622A9B"/>
    <w:rsid w:val="00622C02"/>
    <w:rsid w:val="00622D71"/>
    <w:rsid w:val="00622E49"/>
    <w:rsid w:val="00622FFD"/>
    <w:rsid w:val="00623117"/>
    <w:rsid w:val="0062316E"/>
    <w:rsid w:val="0062325E"/>
    <w:rsid w:val="0062336C"/>
    <w:rsid w:val="00623CDF"/>
    <w:rsid w:val="006244AA"/>
    <w:rsid w:val="00624819"/>
    <w:rsid w:val="00624C61"/>
    <w:rsid w:val="00624DC4"/>
    <w:rsid w:val="00624E63"/>
    <w:rsid w:val="00625095"/>
    <w:rsid w:val="00625455"/>
    <w:rsid w:val="00625713"/>
    <w:rsid w:val="0062585A"/>
    <w:rsid w:val="00625ACE"/>
    <w:rsid w:val="00625B5E"/>
    <w:rsid w:val="00625BFD"/>
    <w:rsid w:val="00625CF9"/>
    <w:rsid w:val="006262B6"/>
    <w:rsid w:val="00626301"/>
    <w:rsid w:val="0062634D"/>
    <w:rsid w:val="006267D4"/>
    <w:rsid w:val="00626B07"/>
    <w:rsid w:val="00626DA8"/>
    <w:rsid w:val="00626EFC"/>
    <w:rsid w:val="00626F33"/>
    <w:rsid w:val="00626FBD"/>
    <w:rsid w:val="00626FFC"/>
    <w:rsid w:val="00627504"/>
    <w:rsid w:val="0062776C"/>
    <w:rsid w:val="00627C2F"/>
    <w:rsid w:val="00627F22"/>
    <w:rsid w:val="0063014A"/>
    <w:rsid w:val="00630181"/>
    <w:rsid w:val="00630413"/>
    <w:rsid w:val="00630418"/>
    <w:rsid w:val="006307DA"/>
    <w:rsid w:val="00630819"/>
    <w:rsid w:val="00630D7D"/>
    <w:rsid w:val="006310DC"/>
    <w:rsid w:val="006312C5"/>
    <w:rsid w:val="00631351"/>
    <w:rsid w:val="0063165D"/>
    <w:rsid w:val="006316B4"/>
    <w:rsid w:val="0063195D"/>
    <w:rsid w:val="00631BAA"/>
    <w:rsid w:val="00631F56"/>
    <w:rsid w:val="00632970"/>
    <w:rsid w:val="00632A08"/>
    <w:rsid w:val="00632BF2"/>
    <w:rsid w:val="00632CB5"/>
    <w:rsid w:val="00633434"/>
    <w:rsid w:val="0063350F"/>
    <w:rsid w:val="00633678"/>
    <w:rsid w:val="006336AE"/>
    <w:rsid w:val="006337A2"/>
    <w:rsid w:val="00633958"/>
    <w:rsid w:val="00633BB3"/>
    <w:rsid w:val="00633D8F"/>
    <w:rsid w:val="00633DC4"/>
    <w:rsid w:val="00633F39"/>
    <w:rsid w:val="00633FD9"/>
    <w:rsid w:val="0063431E"/>
    <w:rsid w:val="006345A0"/>
    <w:rsid w:val="0063479D"/>
    <w:rsid w:val="006347A2"/>
    <w:rsid w:val="00634F1E"/>
    <w:rsid w:val="0063508A"/>
    <w:rsid w:val="00635139"/>
    <w:rsid w:val="00635154"/>
    <w:rsid w:val="00635999"/>
    <w:rsid w:val="00635E3E"/>
    <w:rsid w:val="00635F05"/>
    <w:rsid w:val="0063606C"/>
    <w:rsid w:val="006360EE"/>
    <w:rsid w:val="0063626D"/>
    <w:rsid w:val="006365D2"/>
    <w:rsid w:val="00636780"/>
    <w:rsid w:val="006368FC"/>
    <w:rsid w:val="00636B6B"/>
    <w:rsid w:val="00636BDD"/>
    <w:rsid w:val="00636CDB"/>
    <w:rsid w:val="00636CE1"/>
    <w:rsid w:val="006372D4"/>
    <w:rsid w:val="00637518"/>
    <w:rsid w:val="0063758A"/>
    <w:rsid w:val="006377FB"/>
    <w:rsid w:val="00637A1B"/>
    <w:rsid w:val="00637A8C"/>
    <w:rsid w:val="00637CF3"/>
    <w:rsid w:val="00637DFF"/>
    <w:rsid w:val="006400E8"/>
    <w:rsid w:val="0064019E"/>
    <w:rsid w:val="006402BB"/>
    <w:rsid w:val="0064042B"/>
    <w:rsid w:val="006404C8"/>
    <w:rsid w:val="00640705"/>
    <w:rsid w:val="00640A1F"/>
    <w:rsid w:val="00640BE6"/>
    <w:rsid w:val="00640E03"/>
    <w:rsid w:val="006415B8"/>
    <w:rsid w:val="006417E6"/>
    <w:rsid w:val="006418AC"/>
    <w:rsid w:val="00641B46"/>
    <w:rsid w:val="00641D07"/>
    <w:rsid w:val="0064207C"/>
    <w:rsid w:val="0064253A"/>
    <w:rsid w:val="00642744"/>
    <w:rsid w:val="00642827"/>
    <w:rsid w:val="006428E4"/>
    <w:rsid w:val="0064291B"/>
    <w:rsid w:val="00642921"/>
    <w:rsid w:val="00642AFC"/>
    <w:rsid w:val="00642B82"/>
    <w:rsid w:val="00642E68"/>
    <w:rsid w:val="00643176"/>
    <w:rsid w:val="0064317C"/>
    <w:rsid w:val="006431BD"/>
    <w:rsid w:val="00643921"/>
    <w:rsid w:val="00643D69"/>
    <w:rsid w:val="00643E21"/>
    <w:rsid w:val="00643F23"/>
    <w:rsid w:val="00643F2D"/>
    <w:rsid w:val="00643F74"/>
    <w:rsid w:val="0064408B"/>
    <w:rsid w:val="0064423E"/>
    <w:rsid w:val="006444A8"/>
    <w:rsid w:val="006445FD"/>
    <w:rsid w:val="0064460E"/>
    <w:rsid w:val="00644649"/>
    <w:rsid w:val="00644680"/>
    <w:rsid w:val="006448EA"/>
    <w:rsid w:val="00644C74"/>
    <w:rsid w:val="00644ECC"/>
    <w:rsid w:val="00644F3A"/>
    <w:rsid w:val="00644FE1"/>
    <w:rsid w:val="00645006"/>
    <w:rsid w:val="00645101"/>
    <w:rsid w:val="00645171"/>
    <w:rsid w:val="00645181"/>
    <w:rsid w:val="006451D8"/>
    <w:rsid w:val="00645877"/>
    <w:rsid w:val="00645A36"/>
    <w:rsid w:val="00645B7E"/>
    <w:rsid w:val="00645CA0"/>
    <w:rsid w:val="00645D52"/>
    <w:rsid w:val="00646129"/>
    <w:rsid w:val="006462F1"/>
    <w:rsid w:val="00646406"/>
    <w:rsid w:val="006466B2"/>
    <w:rsid w:val="00646921"/>
    <w:rsid w:val="00646994"/>
    <w:rsid w:val="00646A42"/>
    <w:rsid w:val="00646BB4"/>
    <w:rsid w:val="00646C13"/>
    <w:rsid w:val="00646F92"/>
    <w:rsid w:val="00646FAE"/>
    <w:rsid w:val="006501BE"/>
    <w:rsid w:val="006502EF"/>
    <w:rsid w:val="006504A6"/>
    <w:rsid w:val="006504AA"/>
    <w:rsid w:val="006505C2"/>
    <w:rsid w:val="00650864"/>
    <w:rsid w:val="00650934"/>
    <w:rsid w:val="006510ED"/>
    <w:rsid w:val="0065141A"/>
    <w:rsid w:val="00651500"/>
    <w:rsid w:val="0065163E"/>
    <w:rsid w:val="0065186F"/>
    <w:rsid w:val="006519A3"/>
    <w:rsid w:val="00651AD4"/>
    <w:rsid w:val="00651AF7"/>
    <w:rsid w:val="00651DE3"/>
    <w:rsid w:val="0065204B"/>
    <w:rsid w:val="00652072"/>
    <w:rsid w:val="006524FA"/>
    <w:rsid w:val="00652586"/>
    <w:rsid w:val="00652AC6"/>
    <w:rsid w:val="00652DA6"/>
    <w:rsid w:val="00653414"/>
    <w:rsid w:val="00653501"/>
    <w:rsid w:val="006538AD"/>
    <w:rsid w:val="00653965"/>
    <w:rsid w:val="00653A0B"/>
    <w:rsid w:val="00653A71"/>
    <w:rsid w:val="00653D79"/>
    <w:rsid w:val="00654029"/>
    <w:rsid w:val="0065429D"/>
    <w:rsid w:val="00654608"/>
    <w:rsid w:val="00654E3F"/>
    <w:rsid w:val="006552CC"/>
    <w:rsid w:val="00655515"/>
    <w:rsid w:val="00655517"/>
    <w:rsid w:val="0065552F"/>
    <w:rsid w:val="00655674"/>
    <w:rsid w:val="00655851"/>
    <w:rsid w:val="006559BA"/>
    <w:rsid w:val="00655A2C"/>
    <w:rsid w:val="00655E95"/>
    <w:rsid w:val="00655F53"/>
    <w:rsid w:val="00656081"/>
    <w:rsid w:val="006560DB"/>
    <w:rsid w:val="0065649B"/>
    <w:rsid w:val="006564D8"/>
    <w:rsid w:val="00656502"/>
    <w:rsid w:val="0065701F"/>
    <w:rsid w:val="006571F6"/>
    <w:rsid w:val="0065754C"/>
    <w:rsid w:val="00657707"/>
    <w:rsid w:val="006577A4"/>
    <w:rsid w:val="006577E5"/>
    <w:rsid w:val="00657981"/>
    <w:rsid w:val="00657A33"/>
    <w:rsid w:val="00657B72"/>
    <w:rsid w:val="00657D83"/>
    <w:rsid w:val="00657DC4"/>
    <w:rsid w:val="00660790"/>
    <w:rsid w:val="00660BDC"/>
    <w:rsid w:val="00660C47"/>
    <w:rsid w:val="00660CD5"/>
    <w:rsid w:val="00660D12"/>
    <w:rsid w:val="00661014"/>
    <w:rsid w:val="00661475"/>
    <w:rsid w:val="0066150F"/>
    <w:rsid w:val="00661635"/>
    <w:rsid w:val="006616E0"/>
    <w:rsid w:val="006617E0"/>
    <w:rsid w:val="0066180B"/>
    <w:rsid w:val="00661EA0"/>
    <w:rsid w:val="006620A1"/>
    <w:rsid w:val="00662120"/>
    <w:rsid w:val="0066225B"/>
    <w:rsid w:val="006627A3"/>
    <w:rsid w:val="00662D38"/>
    <w:rsid w:val="006631AD"/>
    <w:rsid w:val="006633D5"/>
    <w:rsid w:val="006634AF"/>
    <w:rsid w:val="0066366C"/>
    <w:rsid w:val="00663A49"/>
    <w:rsid w:val="00663DBD"/>
    <w:rsid w:val="00663DC2"/>
    <w:rsid w:val="00664227"/>
    <w:rsid w:val="0066480D"/>
    <w:rsid w:val="00664957"/>
    <w:rsid w:val="006649F9"/>
    <w:rsid w:val="00664BC6"/>
    <w:rsid w:val="00664C71"/>
    <w:rsid w:val="00664DE7"/>
    <w:rsid w:val="00664F67"/>
    <w:rsid w:val="0066502D"/>
    <w:rsid w:val="00665038"/>
    <w:rsid w:val="006651E7"/>
    <w:rsid w:val="006652B5"/>
    <w:rsid w:val="0066541E"/>
    <w:rsid w:val="0066553A"/>
    <w:rsid w:val="00665593"/>
    <w:rsid w:val="00665742"/>
    <w:rsid w:val="00665A3B"/>
    <w:rsid w:val="00665AC7"/>
    <w:rsid w:val="00665CCC"/>
    <w:rsid w:val="00665D3E"/>
    <w:rsid w:val="0066616A"/>
    <w:rsid w:val="0066618C"/>
    <w:rsid w:val="00666394"/>
    <w:rsid w:val="006665CD"/>
    <w:rsid w:val="00666884"/>
    <w:rsid w:val="00666E93"/>
    <w:rsid w:val="00666EEF"/>
    <w:rsid w:val="00666F8B"/>
    <w:rsid w:val="0066706C"/>
    <w:rsid w:val="00667146"/>
    <w:rsid w:val="0066716F"/>
    <w:rsid w:val="00667431"/>
    <w:rsid w:val="006674FE"/>
    <w:rsid w:val="00667983"/>
    <w:rsid w:val="00667BD7"/>
    <w:rsid w:val="00667D13"/>
    <w:rsid w:val="00667D47"/>
    <w:rsid w:val="006705BA"/>
    <w:rsid w:val="006707F1"/>
    <w:rsid w:val="00670AF3"/>
    <w:rsid w:val="00670C16"/>
    <w:rsid w:val="006711ED"/>
    <w:rsid w:val="00671FB6"/>
    <w:rsid w:val="0067203B"/>
    <w:rsid w:val="0067208A"/>
    <w:rsid w:val="00672130"/>
    <w:rsid w:val="00672205"/>
    <w:rsid w:val="0067225A"/>
    <w:rsid w:val="00672297"/>
    <w:rsid w:val="006722E2"/>
    <w:rsid w:val="00672BB9"/>
    <w:rsid w:val="00673266"/>
    <w:rsid w:val="006734BE"/>
    <w:rsid w:val="00673899"/>
    <w:rsid w:val="006738E8"/>
    <w:rsid w:val="006739DE"/>
    <w:rsid w:val="00674624"/>
    <w:rsid w:val="006746F7"/>
    <w:rsid w:val="00674826"/>
    <w:rsid w:val="00674A93"/>
    <w:rsid w:val="00674F71"/>
    <w:rsid w:val="00675250"/>
    <w:rsid w:val="006752E9"/>
    <w:rsid w:val="00675341"/>
    <w:rsid w:val="0067567E"/>
    <w:rsid w:val="00675884"/>
    <w:rsid w:val="00675B7B"/>
    <w:rsid w:val="00675BF5"/>
    <w:rsid w:val="00675EEF"/>
    <w:rsid w:val="006760F0"/>
    <w:rsid w:val="0067618E"/>
    <w:rsid w:val="00676303"/>
    <w:rsid w:val="0067630A"/>
    <w:rsid w:val="0067659D"/>
    <w:rsid w:val="0067699C"/>
    <w:rsid w:val="00676B90"/>
    <w:rsid w:val="00677335"/>
    <w:rsid w:val="006778E8"/>
    <w:rsid w:val="006779F5"/>
    <w:rsid w:val="006801D3"/>
    <w:rsid w:val="006801EB"/>
    <w:rsid w:val="00680400"/>
    <w:rsid w:val="0068047E"/>
    <w:rsid w:val="00680523"/>
    <w:rsid w:val="0068075A"/>
    <w:rsid w:val="00680904"/>
    <w:rsid w:val="00680D0B"/>
    <w:rsid w:val="00680ED6"/>
    <w:rsid w:val="006811F3"/>
    <w:rsid w:val="006813BD"/>
    <w:rsid w:val="00681773"/>
    <w:rsid w:val="00681782"/>
    <w:rsid w:val="00681DA1"/>
    <w:rsid w:val="00682097"/>
    <w:rsid w:val="006820BD"/>
    <w:rsid w:val="0068217E"/>
    <w:rsid w:val="00682231"/>
    <w:rsid w:val="006823A7"/>
    <w:rsid w:val="00682410"/>
    <w:rsid w:val="006824AB"/>
    <w:rsid w:val="00682850"/>
    <w:rsid w:val="006828B7"/>
    <w:rsid w:val="006829CD"/>
    <w:rsid w:val="00682BB6"/>
    <w:rsid w:val="006830AA"/>
    <w:rsid w:val="00683B91"/>
    <w:rsid w:val="00683C08"/>
    <w:rsid w:val="00684640"/>
    <w:rsid w:val="0068466F"/>
    <w:rsid w:val="00684A19"/>
    <w:rsid w:val="00684BE6"/>
    <w:rsid w:val="00684CA9"/>
    <w:rsid w:val="00684D02"/>
    <w:rsid w:val="00685221"/>
    <w:rsid w:val="00685306"/>
    <w:rsid w:val="006854A4"/>
    <w:rsid w:val="00685820"/>
    <w:rsid w:val="00685879"/>
    <w:rsid w:val="006859F7"/>
    <w:rsid w:val="00685DC4"/>
    <w:rsid w:val="00685DE4"/>
    <w:rsid w:val="00685FDE"/>
    <w:rsid w:val="0068602A"/>
    <w:rsid w:val="00686033"/>
    <w:rsid w:val="00686063"/>
    <w:rsid w:val="00686498"/>
    <w:rsid w:val="006864AB"/>
    <w:rsid w:val="00686AD1"/>
    <w:rsid w:val="00687117"/>
    <w:rsid w:val="006872A1"/>
    <w:rsid w:val="006875D7"/>
    <w:rsid w:val="00687710"/>
    <w:rsid w:val="006879B0"/>
    <w:rsid w:val="00687C0F"/>
    <w:rsid w:val="00687C49"/>
    <w:rsid w:val="00687D48"/>
    <w:rsid w:val="00687F90"/>
    <w:rsid w:val="00687FED"/>
    <w:rsid w:val="00690122"/>
    <w:rsid w:val="006903BE"/>
    <w:rsid w:val="0069042E"/>
    <w:rsid w:val="006905FB"/>
    <w:rsid w:val="00690935"/>
    <w:rsid w:val="006909AC"/>
    <w:rsid w:val="00690D38"/>
    <w:rsid w:val="00690EBD"/>
    <w:rsid w:val="006910B8"/>
    <w:rsid w:val="006910DA"/>
    <w:rsid w:val="00691182"/>
    <w:rsid w:val="006912A7"/>
    <w:rsid w:val="006914AB"/>
    <w:rsid w:val="00691679"/>
    <w:rsid w:val="006917C2"/>
    <w:rsid w:val="00691C0D"/>
    <w:rsid w:val="00691D88"/>
    <w:rsid w:val="00691E36"/>
    <w:rsid w:val="0069210E"/>
    <w:rsid w:val="00692147"/>
    <w:rsid w:val="006928C5"/>
    <w:rsid w:val="0069299A"/>
    <w:rsid w:val="00692B56"/>
    <w:rsid w:val="00692E98"/>
    <w:rsid w:val="00692EC4"/>
    <w:rsid w:val="00693024"/>
    <w:rsid w:val="00693052"/>
    <w:rsid w:val="00693140"/>
    <w:rsid w:val="006932BE"/>
    <w:rsid w:val="00693A2E"/>
    <w:rsid w:val="00693A4B"/>
    <w:rsid w:val="00694163"/>
    <w:rsid w:val="0069427F"/>
    <w:rsid w:val="00694770"/>
    <w:rsid w:val="0069478C"/>
    <w:rsid w:val="0069508A"/>
    <w:rsid w:val="006950FD"/>
    <w:rsid w:val="00695260"/>
    <w:rsid w:val="0069556E"/>
    <w:rsid w:val="00695B2C"/>
    <w:rsid w:val="00695BC4"/>
    <w:rsid w:val="00695F81"/>
    <w:rsid w:val="0069623B"/>
    <w:rsid w:val="0069657D"/>
    <w:rsid w:val="00696739"/>
    <w:rsid w:val="00696A37"/>
    <w:rsid w:val="00696E77"/>
    <w:rsid w:val="00697065"/>
    <w:rsid w:val="00697292"/>
    <w:rsid w:val="006973AD"/>
    <w:rsid w:val="00697466"/>
    <w:rsid w:val="0069754E"/>
    <w:rsid w:val="006979BA"/>
    <w:rsid w:val="00697BF0"/>
    <w:rsid w:val="006A04AB"/>
    <w:rsid w:val="006A05DB"/>
    <w:rsid w:val="006A0646"/>
    <w:rsid w:val="006A07A1"/>
    <w:rsid w:val="006A08E0"/>
    <w:rsid w:val="006A09F7"/>
    <w:rsid w:val="006A0E57"/>
    <w:rsid w:val="006A0F5B"/>
    <w:rsid w:val="006A0FC3"/>
    <w:rsid w:val="006A169C"/>
    <w:rsid w:val="006A1AD6"/>
    <w:rsid w:val="006A1E8A"/>
    <w:rsid w:val="006A1FA0"/>
    <w:rsid w:val="006A224A"/>
    <w:rsid w:val="006A2574"/>
    <w:rsid w:val="006A2696"/>
    <w:rsid w:val="006A2BF5"/>
    <w:rsid w:val="006A2C24"/>
    <w:rsid w:val="006A2DC9"/>
    <w:rsid w:val="006A3085"/>
    <w:rsid w:val="006A325F"/>
    <w:rsid w:val="006A3403"/>
    <w:rsid w:val="006A3AE0"/>
    <w:rsid w:val="006A3C12"/>
    <w:rsid w:val="006A417A"/>
    <w:rsid w:val="006A4684"/>
    <w:rsid w:val="006A4689"/>
    <w:rsid w:val="006A47D1"/>
    <w:rsid w:val="006A4823"/>
    <w:rsid w:val="006A484B"/>
    <w:rsid w:val="006A4850"/>
    <w:rsid w:val="006A4944"/>
    <w:rsid w:val="006A4A16"/>
    <w:rsid w:val="006A4C69"/>
    <w:rsid w:val="006A4F61"/>
    <w:rsid w:val="006A5413"/>
    <w:rsid w:val="006A591F"/>
    <w:rsid w:val="006A5A1F"/>
    <w:rsid w:val="006A5C17"/>
    <w:rsid w:val="006A5FE3"/>
    <w:rsid w:val="006A6C25"/>
    <w:rsid w:val="006A7617"/>
    <w:rsid w:val="006A7725"/>
    <w:rsid w:val="006A7755"/>
    <w:rsid w:val="006A7B29"/>
    <w:rsid w:val="006A7C16"/>
    <w:rsid w:val="006A7C6E"/>
    <w:rsid w:val="006B0300"/>
    <w:rsid w:val="006B0F53"/>
    <w:rsid w:val="006B0FC5"/>
    <w:rsid w:val="006B10AA"/>
    <w:rsid w:val="006B1117"/>
    <w:rsid w:val="006B1380"/>
    <w:rsid w:val="006B1616"/>
    <w:rsid w:val="006B1B1F"/>
    <w:rsid w:val="006B1D88"/>
    <w:rsid w:val="006B1E84"/>
    <w:rsid w:val="006B1FBD"/>
    <w:rsid w:val="006B1FCD"/>
    <w:rsid w:val="006B2020"/>
    <w:rsid w:val="006B2264"/>
    <w:rsid w:val="006B2332"/>
    <w:rsid w:val="006B26B2"/>
    <w:rsid w:val="006B27B3"/>
    <w:rsid w:val="006B2960"/>
    <w:rsid w:val="006B29AD"/>
    <w:rsid w:val="006B2C89"/>
    <w:rsid w:val="006B2CA3"/>
    <w:rsid w:val="006B2DDA"/>
    <w:rsid w:val="006B3167"/>
    <w:rsid w:val="006B3368"/>
    <w:rsid w:val="006B3839"/>
    <w:rsid w:val="006B3A15"/>
    <w:rsid w:val="006B3ACA"/>
    <w:rsid w:val="006B3C83"/>
    <w:rsid w:val="006B41B1"/>
    <w:rsid w:val="006B41F7"/>
    <w:rsid w:val="006B420D"/>
    <w:rsid w:val="006B4A37"/>
    <w:rsid w:val="006B4D79"/>
    <w:rsid w:val="006B4EC6"/>
    <w:rsid w:val="006B5108"/>
    <w:rsid w:val="006B52A3"/>
    <w:rsid w:val="006B52D1"/>
    <w:rsid w:val="006B5D81"/>
    <w:rsid w:val="006B6672"/>
    <w:rsid w:val="006B67CD"/>
    <w:rsid w:val="006B67E2"/>
    <w:rsid w:val="006B696B"/>
    <w:rsid w:val="006B6DF5"/>
    <w:rsid w:val="006B6E8B"/>
    <w:rsid w:val="006B72D3"/>
    <w:rsid w:val="006B74AA"/>
    <w:rsid w:val="006B7800"/>
    <w:rsid w:val="006B7AFB"/>
    <w:rsid w:val="006B7C84"/>
    <w:rsid w:val="006B7E10"/>
    <w:rsid w:val="006B7EA1"/>
    <w:rsid w:val="006C0092"/>
    <w:rsid w:val="006C00F2"/>
    <w:rsid w:val="006C01AB"/>
    <w:rsid w:val="006C03D1"/>
    <w:rsid w:val="006C0B5A"/>
    <w:rsid w:val="006C0E3C"/>
    <w:rsid w:val="006C0FD0"/>
    <w:rsid w:val="006C1252"/>
    <w:rsid w:val="006C1307"/>
    <w:rsid w:val="006C1325"/>
    <w:rsid w:val="006C171E"/>
    <w:rsid w:val="006C1C64"/>
    <w:rsid w:val="006C1F1B"/>
    <w:rsid w:val="006C20C0"/>
    <w:rsid w:val="006C21D4"/>
    <w:rsid w:val="006C21FA"/>
    <w:rsid w:val="006C26E3"/>
    <w:rsid w:val="006C2D1C"/>
    <w:rsid w:val="006C2DC2"/>
    <w:rsid w:val="006C30E5"/>
    <w:rsid w:val="006C333A"/>
    <w:rsid w:val="006C3450"/>
    <w:rsid w:val="006C34B8"/>
    <w:rsid w:val="006C3615"/>
    <w:rsid w:val="006C3657"/>
    <w:rsid w:val="006C3955"/>
    <w:rsid w:val="006C3A6B"/>
    <w:rsid w:val="006C3E66"/>
    <w:rsid w:val="006C3EF1"/>
    <w:rsid w:val="006C418D"/>
    <w:rsid w:val="006C43EA"/>
    <w:rsid w:val="006C549E"/>
    <w:rsid w:val="006C55FE"/>
    <w:rsid w:val="006C58E3"/>
    <w:rsid w:val="006C59DB"/>
    <w:rsid w:val="006C5A16"/>
    <w:rsid w:val="006C5D77"/>
    <w:rsid w:val="006C5E32"/>
    <w:rsid w:val="006C5EDB"/>
    <w:rsid w:val="006C610D"/>
    <w:rsid w:val="006C64C8"/>
    <w:rsid w:val="006C6A95"/>
    <w:rsid w:val="006C6B01"/>
    <w:rsid w:val="006C7585"/>
    <w:rsid w:val="006C787D"/>
    <w:rsid w:val="006C7919"/>
    <w:rsid w:val="006C7CF3"/>
    <w:rsid w:val="006C7D5B"/>
    <w:rsid w:val="006C7DCF"/>
    <w:rsid w:val="006D0143"/>
    <w:rsid w:val="006D01C2"/>
    <w:rsid w:val="006D0628"/>
    <w:rsid w:val="006D0670"/>
    <w:rsid w:val="006D0733"/>
    <w:rsid w:val="006D0B2E"/>
    <w:rsid w:val="006D0EA8"/>
    <w:rsid w:val="006D109A"/>
    <w:rsid w:val="006D1323"/>
    <w:rsid w:val="006D147A"/>
    <w:rsid w:val="006D14D1"/>
    <w:rsid w:val="006D1570"/>
    <w:rsid w:val="006D163C"/>
    <w:rsid w:val="006D1710"/>
    <w:rsid w:val="006D1C09"/>
    <w:rsid w:val="006D1CB9"/>
    <w:rsid w:val="006D21B9"/>
    <w:rsid w:val="006D2539"/>
    <w:rsid w:val="006D27C2"/>
    <w:rsid w:val="006D28B0"/>
    <w:rsid w:val="006D2A7A"/>
    <w:rsid w:val="006D2C5B"/>
    <w:rsid w:val="006D2E81"/>
    <w:rsid w:val="006D30D1"/>
    <w:rsid w:val="006D31B2"/>
    <w:rsid w:val="006D3292"/>
    <w:rsid w:val="006D3359"/>
    <w:rsid w:val="006D379F"/>
    <w:rsid w:val="006D3AFD"/>
    <w:rsid w:val="006D3B44"/>
    <w:rsid w:val="006D3BE3"/>
    <w:rsid w:val="006D431E"/>
    <w:rsid w:val="006D436D"/>
    <w:rsid w:val="006D437D"/>
    <w:rsid w:val="006D449C"/>
    <w:rsid w:val="006D449E"/>
    <w:rsid w:val="006D4873"/>
    <w:rsid w:val="006D49BD"/>
    <w:rsid w:val="006D49F2"/>
    <w:rsid w:val="006D4B36"/>
    <w:rsid w:val="006D4CDE"/>
    <w:rsid w:val="006D4EA1"/>
    <w:rsid w:val="006D4EB6"/>
    <w:rsid w:val="006D51DC"/>
    <w:rsid w:val="006D5214"/>
    <w:rsid w:val="006D57C4"/>
    <w:rsid w:val="006D5BDA"/>
    <w:rsid w:val="006D5CD3"/>
    <w:rsid w:val="006D6285"/>
    <w:rsid w:val="006D62E6"/>
    <w:rsid w:val="006D6368"/>
    <w:rsid w:val="006D666F"/>
    <w:rsid w:val="006D6A14"/>
    <w:rsid w:val="006D6B45"/>
    <w:rsid w:val="006D6B60"/>
    <w:rsid w:val="006D6C86"/>
    <w:rsid w:val="006D6D2A"/>
    <w:rsid w:val="006D7188"/>
    <w:rsid w:val="006D72F8"/>
    <w:rsid w:val="006D7676"/>
    <w:rsid w:val="006D7954"/>
    <w:rsid w:val="006D79FF"/>
    <w:rsid w:val="006E0278"/>
    <w:rsid w:val="006E02C0"/>
    <w:rsid w:val="006E06A9"/>
    <w:rsid w:val="006E0C96"/>
    <w:rsid w:val="006E114B"/>
    <w:rsid w:val="006E121A"/>
    <w:rsid w:val="006E1625"/>
    <w:rsid w:val="006E1660"/>
    <w:rsid w:val="006E16B1"/>
    <w:rsid w:val="006E1894"/>
    <w:rsid w:val="006E18EE"/>
    <w:rsid w:val="006E1ED9"/>
    <w:rsid w:val="006E2037"/>
    <w:rsid w:val="006E20D3"/>
    <w:rsid w:val="006E2494"/>
    <w:rsid w:val="006E27CC"/>
    <w:rsid w:val="006E2CEE"/>
    <w:rsid w:val="006E2E09"/>
    <w:rsid w:val="006E3158"/>
    <w:rsid w:val="006E325A"/>
    <w:rsid w:val="006E355D"/>
    <w:rsid w:val="006E39BF"/>
    <w:rsid w:val="006E3B99"/>
    <w:rsid w:val="006E3EC9"/>
    <w:rsid w:val="006E4131"/>
    <w:rsid w:val="006E418C"/>
    <w:rsid w:val="006E4970"/>
    <w:rsid w:val="006E4A2F"/>
    <w:rsid w:val="006E514B"/>
    <w:rsid w:val="006E5167"/>
    <w:rsid w:val="006E532B"/>
    <w:rsid w:val="006E53C9"/>
    <w:rsid w:val="006E55BF"/>
    <w:rsid w:val="006E5C78"/>
    <w:rsid w:val="006E5D5E"/>
    <w:rsid w:val="006E5DC0"/>
    <w:rsid w:val="006E60EC"/>
    <w:rsid w:val="006E62FF"/>
    <w:rsid w:val="006E641C"/>
    <w:rsid w:val="006E66A6"/>
    <w:rsid w:val="006E6A3C"/>
    <w:rsid w:val="006E6CE5"/>
    <w:rsid w:val="006E72F9"/>
    <w:rsid w:val="006E7860"/>
    <w:rsid w:val="006E7960"/>
    <w:rsid w:val="006E7D6B"/>
    <w:rsid w:val="006E7EE1"/>
    <w:rsid w:val="006F00DE"/>
    <w:rsid w:val="006F03EF"/>
    <w:rsid w:val="006F04F1"/>
    <w:rsid w:val="006F0637"/>
    <w:rsid w:val="006F0655"/>
    <w:rsid w:val="006F0943"/>
    <w:rsid w:val="006F0DC8"/>
    <w:rsid w:val="006F0E47"/>
    <w:rsid w:val="006F118C"/>
    <w:rsid w:val="006F1458"/>
    <w:rsid w:val="006F14BC"/>
    <w:rsid w:val="006F1501"/>
    <w:rsid w:val="006F1837"/>
    <w:rsid w:val="006F188F"/>
    <w:rsid w:val="006F1B5C"/>
    <w:rsid w:val="006F1C6A"/>
    <w:rsid w:val="006F20F4"/>
    <w:rsid w:val="006F21B1"/>
    <w:rsid w:val="006F23AF"/>
    <w:rsid w:val="006F24B8"/>
    <w:rsid w:val="006F2BAA"/>
    <w:rsid w:val="006F2FC2"/>
    <w:rsid w:val="006F3169"/>
    <w:rsid w:val="006F3265"/>
    <w:rsid w:val="006F3268"/>
    <w:rsid w:val="006F32B0"/>
    <w:rsid w:val="006F3429"/>
    <w:rsid w:val="006F35E5"/>
    <w:rsid w:val="006F3667"/>
    <w:rsid w:val="006F36DC"/>
    <w:rsid w:val="006F37EC"/>
    <w:rsid w:val="006F3BAD"/>
    <w:rsid w:val="006F3D9F"/>
    <w:rsid w:val="006F3E01"/>
    <w:rsid w:val="006F4446"/>
    <w:rsid w:val="006F489C"/>
    <w:rsid w:val="006F493D"/>
    <w:rsid w:val="006F4CB8"/>
    <w:rsid w:val="006F4CF9"/>
    <w:rsid w:val="006F4E9D"/>
    <w:rsid w:val="006F59F9"/>
    <w:rsid w:val="006F5ABE"/>
    <w:rsid w:val="006F5D8A"/>
    <w:rsid w:val="006F5F75"/>
    <w:rsid w:val="006F633B"/>
    <w:rsid w:val="006F63AE"/>
    <w:rsid w:val="006F653A"/>
    <w:rsid w:val="006F65D2"/>
    <w:rsid w:val="006F65E1"/>
    <w:rsid w:val="006F67E4"/>
    <w:rsid w:val="006F6A67"/>
    <w:rsid w:val="006F6C15"/>
    <w:rsid w:val="006F6CDB"/>
    <w:rsid w:val="006F6D72"/>
    <w:rsid w:val="006F71DD"/>
    <w:rsid w:val="006F7B3A"/>
    <w:rsid w:val="006F7C5F"/>
    <w:rsid w:val="006F7E8B"/>
    <w:rsid w:val="00700021"/>
    <w:rsid w:val="00700274"/>
    <w:rsid w:val="0070067B"/>
    <w:rsid w:val="00700921"/>
    <w:rsid w:val="00700C23"/>
    <w:rsid w:val="00700C9D"/>
    <w:rsid w:val="00700DCB"/>
    <w:rsid w:val="00700E68"/>
    <w:rsid w:val="00700FF3"/>
    <w:rsid w:val="00701128"/>
    <w:rsid w:val="0070115D"/>
    <w:rsid w:val="00701268"/>
    <w:rsid w:val="0070165E"/>
    <w:rsid w:val="007016FA"/>
    <w:rsid w:val="00701B77"/>
    <w:rsid w:val="00701C78"/>
    <w:rsid w:val="00701D49"/>
    <w:rsid w:val="00701F78"/>
    <w:rsid w:val="007023D6"/>
    <w:rsid w:val="007027F3"/>
    <w:rsid w:val="00702A3B"/>
    <w:rsid w:val="00702AE1"/>
    <w:rsid w:val="0070304D"/>
    <w:rsid w:val="00703266"/>
    <w:rsid w:val="007033A1"/>
    <w:rsid w:val="00703504"/>
    <w:rsid w:val="00703752"/>
    <w:rsid w:val="00703B15"/>
    <w:rsid w:val="00703B18"/>
    <w:rsid w:val="00703DB7"/>
    <w:rsid w:val="00703F16"/>
    <w:rsid w:val="00704095"/>
    <w:rsid w:val="00704223"/>
    <w:rsid w:val="00704518"/>
    <w:rsid w:val="00704E30"/>
    <w:rsid w:val="00704FB1"/>
    <w:rsid w:val="007052C9"/>
    <w:rsid w:val="00705590"/>
    <w:rsid w:val="007057E6"/>
    <w:rsid w:val="007059BF"/>
    <w:rsid w:val="00705C2B"/>
    <w:rsid w:val="00705D7C"/>
    <w:rsid w:val="00705F94"/>
    <w:rsid w:val="0070649B"/>
    <w:rsid w:val="007065AE"/>
    <w:rsid w:val="00706773"/>
    <w:rsid w:val="00706883"/>
    <w:rsid w:val="0070714D"/>
    <w:rsid w:val="007071D3"/>
    <w:rsid w:val="00707424"/>
    <w:rsid w:val="00707974"/>
    <w:rsid w:val="00707C39"/>
    <w:rsid w:val="00710062"/>
    <w:rsid w:val="0071032B"/>
    <w:rsid w:val="00710992"/>
    <w:rsid w:val="00710C63"/>
    <w:rsid w:val="00710EFF"/>
    <w:rsid w:val="007111B3"/>
    <w:rsid w:val="0071154B"/>
    <w:rsid w:val="0071154C"/>
    <w:rsid w:val="007116D1"/>
    <w:rsid w:val="007119AD"/>
    <w:rsid w:val="00711B5A"/>
    <w:rsid w:val="00711C18"/>
    <w:rsid w:val="00711D05"/>
    <w:rsid w:val="00711FE6"/>
    <w:rsid w:val="00712BED"/>
    <w:rsid w:val="00712C00"/>
    <w:rsid w:val="00712D77"/>
    <w:rsid w:val="00712FFC"/>
    <w:rsid w:val="007130B4"/>
    <w:rsid w:val="00713355"/>
    <w:rsid w:val="00713403"/>
    <w:rsid w:val="00713697"/>
    <w:rsid w:val="00713897"/>
    <w:rsid w:val="00713B31"/>
    <w:rsid w:val="00713C0E"/>
    <w:rsid w:val="00713CBE"/>
    <w:rsid w:val="00713DAE"/>
    <w:rsid w:val="00713DB2"/>
    <w:rsid w:val="00713F8C"/>
    <w:rsid w:val="00714389"/>
    <w:rsid w:val="00714615"/>
    <w:rsid w:val="0071475C"/>
    <w:rsid w:val="007147B7"/>
    <w:rsid w:val="007148E6"/>
    <w:rsid w:val="007149A0"/>
    <w:rsid w:val="00714A71"/>
    <w:rsid w:val="00714BD0"/>
    <w:rsid w:val="00715431"/>
    <w:rsid w:val="00715B33"/>
    <w:rsid w:val="00715D0B"/>
    <w:rsid w:val="00715DB1"/>
    <w:rsid w:val="00715E23"/>
    <w:rsid w:val="00715F41"/>
    <w:rsid w:val="00715FBA"/>
    <w:rsid w:val="007162ED"/>
    <w:rsid w:val="0071635C"/>
    <w:rsid w:val="007164F9"/>
    <w:rsid w:val="0071663E"/>
    <w:rsid w:val="00716666"/>
    <w:rsid w:val="0071673C"/>
    <w:rsid w:val="007167DA"/>
    <w:rsid w:val="00716A4B"/>
    <w:rsid w:val="00716B47"/>
    <w:rsid w:val="00716D77"/>
    <w:rsid w:val="00716DF9"/>
    <w:rsid w:val="007173A3"/>
    <w:rsid w:val="007178A2"/>
    <w:rsid w:val="00717BC5"/>
    <w:rsid w:val="00717E96"/>
    <w:rsid w:val="007200B4"/>
    <w:rsid w:val="007200FB"/>
    <w:rsid w:val="00720103"/>
    <w:rsid w:val="00720685"/>
    <w:rsid w:val="00720868"/>
    <w:rsid w:val="00720A33"/>
    <w:rsid w:val="00720A43"/>
    <w:rsid w:val="00720CF8"/>
    <w:rsid w:val="007210AA"/>
    <w:rsid w:val="007213F8"/>
    <w:rsid w:val="00721577"/>
    <w:rsid w:val="00721818"/>
    <w:rsid w:val="007219F5"/>
    <w:rsid w:val="00721BF1"/>
    <w:rsid w:val="00721D49"/>
    <w:rsid w:val="00722A2A"/>
    <w:rsid w:val="00722A80"/>
    <w:rsid w:val="00722C7F"/>
    <w:rsid w:val="00722E33"/>
    <w:rsid w:val="00722E3D"/>
    <w:rsid w:val="00722F24"/>
    <w:rsid w:val="007231D5"/>
    <w:rsid w:val="0072356B"/>
    <w:rsid w:val="007237DC"/>
    <w:rsid w:val="00723863"/>
    <w:rsid w:val="00723DA0"/>
    <w:rsid w:val="007242BF"/>
    <w:rsid w:val="00724621"/>
    <w:rsid w:val="0072473D"/>
    <w:rsid w:val="00724944"/>
    <w:rsid w:val="00724E07"/>
    <w:rsid w:val="0072502F"/>
    <w:rsid w:val="00725174"/>
    <w:rsid w:val="00725287"/>
    <w:rsid w:val="0072531C"/>
    <w:rsid w:val="00725421"/>
    <w:rsid w:val="007255C4"/>
    <w:rsid w:val="0072567B"/>
    <w:rsid w:val="00725AD9"/>
    <w:rsid w:val="00725B79"/>
    <w:rsid w:val="00725BAA"/>
    <w:rsid w:val="00725D96"/>
    <w:rsid w:val="0072631E"/>
    <w:rsid w:val="0072659E"/>
    <w:rsid w:val="007266AE"/>
    <w:rsid w:val="00726902"/>
    <w:rsid w:val="007269E6"/>
    <w:rsid w:val="00726AD7"/>
    <w:rsid w:val="00726AEA"/>
    <w:rsid w:val="00726B22"/>
    <w:rsid w:val="00726B3E"/>
    <w:rsid w:val="00726B50"/>
    <w:rsid w:val="00726BB3"/>
    <w:rsid w:val="00726CFB"/>
    <w:rsid w:val="007270EA"/>
    <w:rsid w:val="0072730F"/>
    <w:rsid w:val="007277F4"/>
    <w:rsid w:val="00727915"/>
    <w:rsid w:val="00727AF8"/>
    <w:rsid w:val="00727B60"/>
    <w:rsid w:val="00727E52"/>
    <w:rsid w:val="00730664"/>
    <w:rsid w:val="00730AE7"/>
    <w:rsid w:val="00730CDF"/>
    <w:rsid w:val="007311AE"/>
    <w:rsid w:val="0073160D"/>
    <w:rsid w:val="00731A13"/>
    <w:rsid w:val="00731FBA"/>
    <w:rsid w:val="007321ED"/>
    <w:rsid w:val="0073228D"/>
    <w:rsid w:val="0073231D"/>
    <w:rsid w:val="00732448"/>
    <w:rsid w:val="0073258A"/>
    <w:rsid w:val="007326E4"/>
    <w:rsid w:val="007327B7"/>
    <w:rsid w:val="00732C3C"/>
    <w:rsid w:val="00732CF2"/>
    <w:rsid w:val="00732E1E"/>
    <w:rsid w:val="007330EC"/>
    <w:rsid w:val="0073316D"/>
    <w:rsid w:val="0073346A"/>
    <w:rsid w:val="007338C2"/>
    <w:rsid w:val="00733AEB"/>
    <w:rsid w:val="00733DA4"/>
    <w:rsid w:val="00733DEF"/>
    <w:rsid w:val="00733E84"/>
    <w:rsid w:val="00733EB0"/>
    <w:rsid w:val="00734032"/>
    <w:rsid w:val="007340A0"/>
    <w:rsid w:val="0073476A"/>
    <w:rsid w:val="00734A30"/>
    <w:rsid w:val="00734BAF"/>
    <w:rsid w:val="00734E4D"/>
    <w:rsid w:val="00734EF9"/>
    <w:rsid w:val="007350AC"/>
    <w:rsid w:val="007355F3"/>
    <w:rsid w:val="0073595E"/>
    <w:rsid w:val="00735B9E"/>
    <w:rsid w:val="00735D20"/>
    <w:rsid w:val="00735D70"/>
    <w:rsid w:val="00735FE8"/>
    <w:rsid w:val="0073601B"/>
    <w:rsid w:val="007363EC"/>
    <w:rsid w:val="00736702"/>
    <w:rsid w:val="00736B4D"/>
    <w:rsid w:val="00737036"/>
    <w:rsid w:val="0073715E"/>
    <w:rsid w:val="00737F55"/>
    <w:rsid w:val="00740040"/>
    <w:rsid w:val="007400DF"/>
    <w:rsid w:val="00740564"/>
    <w:rsid w:val="00741246"/>
    <w:rsid w:val="007415CB"/>
    <w:rsid w:val="00741813"/>
    <w:rsid w:val="0074183D"/>
    <w:rsid w:val="00741A95"/>
    <w:rsid w:val="00741BFB"/>
    <w:rsid w:val="00741CC4"/>
    <w:rsid w:val="00741DDB"/>
    <w:rsid w:val="0074202D"/>
    <w:rsid w:val="007422A2"/>
    <w:rsid w:val="0074245D"/>
    <w:rsid w:val="00742647"/>
    <w:rsid w:val="00742D53"/>
    <w:rsid w:val="00742DAA"/>
    <w:rsid w:val="007431B8"/>
    <w:rsid w:val="00743542"/>
    <w:rsid w:val="0074361F"/>
    <w:rsid w:val="007436A1"/>
    <w:rsid w:val="007437E2"/>
    <w:rsid w:val="00743828"/>
    <w:rsid w:val="00743BCB"/>
    <w:rsid w:val="00743CAE"/>
    <w:rsid w:val="00744010"/>
    <w:rsid w:val="0074403C"/>
    <w:rsid w:val="007443C4"/>
    <w:rsid w:val="00744660"/>
    <w:rsid w:val="00744A93"/>
    <w:rsid w:val="00744CE6"/>
    <w:rsid w:val="00745139"/>
    <w:rsid w:val="00745183"/>
    <w:rsid w:val="0074539C"/>
    <w:rsid w:val="007456F6"/>
    <w:rsid w:val="00745E19"/>
    <w:rsid w:val="007460D3"/>
    <w:rsid w:val="00746114"/>
    <w:rsid w:val="007461ED"/>
    <w:rsid w:val="00746593"/>
    <w:rsid w:val="00747176"/>
    <w:rsid w:val="007473DC"/>
    <w:rsid w:val="007474BE"/>
    <w:rsid w:val="0074769B"/>
    <w:rsid w:val="007477DA"/>
    <w:rsid w:val="00747835"/>
    <w:rsid w:val="007478EA"/>
    <w:rsid w:val="00747933"/>
    <w:rsid w:val="007479C8"/>
    <w:rsid w:val="00747CBB"/>
    <w:rsid w:val="00747FA8"/>
    <w:rsid w:val="007502B2"/>
    <w:rsid w:val="00750368"/>
    <w:rsid w:val="00750467"/>
    <w:rsid w:val="007505A1"/>
    <w:rsid w:val="00750ADF"/>
    <w:rsid w:val="00750C56"/>
    <w:rsid w:val="00750EBD"/>
    <w:rsid w:val="00750FC1"/>
    <w:rsid w:val="00751878"/>
    <w:rsid w:val="00751AAF"/>
    <w:rsid w:val="00751B29"/>
    <w:rsid w:val="00751CC0"/>
    <w:rsid w:val="00751E28"/>
    <w:rsid w:val="00752061"/>
    <w:rsid w:val="00752306"/>
    <w:rsid w:val="00752398"/>
    <w:rsid w:val="007525FF"/>
    <w:rsid w:val="00752601"/>
    <w:rsid w:val="00752DBE"/>
    <w:rsid w:val="0075306D"/>
    <w:rsid w:val="00753078"/>
    <w:rsid w:val="007531AD"/>
    <w:rsid w:val="0075333A"/>
    <w:rsid w:val="0075336C"/>
    <w:rsid w:val="00753498"/>
    <w:rsid w:val="00753592"/>
    <w:rsid w:val="0075362B"/>
    <w:rsid w:val="00753683"/>
    <w:rsid w:val="0075393E"/>
    <w:rsid w:val="00753A68"/>
    <w:rsid w:val="00753D60"/>
    <w:rsid w:val="00753E25"/>
    <w:rsid w:val="00754057"/>
    <w:rsid w:val="00754213"/>
    <w:rsid w:val="0075435B"/>
    <w:rsid w:val="00754449"/>
    <w:rsid w:val="0075490A"/>
    <w:rsid w:val="0075497D"/>
    <w:rsid w:val="007549AD"/>
    <w:rsid w:val="00754C6F"/>
    <w:rsid w:val="00754DB7"/>
    <w:rsid w:val="00754F37"/>
    <w:rsid w:val="00755203"/>
    <w:rsid w:val="0075529E"/>
    <w:rsid w:val="00755631"/>
    <w:rsid w:val="007558BE"/>
    <w:rsid w:val="007558C4"/>
    <w:rsid w:val="00755D45"/>
    <w:rsid w:val="00755DC6"/>
    <w:rsid w:val="007561A8"/>
    <w:rsid w:val="0075624D"/>
    <w:rsid w:val="00756486"/>
    <w:rsid w:val="0075659B"/>
    <w:rsid w:val="00756690"/>
    <w:rsid w:val="007569AE"/>
    <w:rsid w:val="007569AF"/>
    <w:rsid w:val="00756C98"/>
    <w:rsid w:val="00756D4A"/>
    <w:rsid w:val="00756EFE"/>
    <w:rsid w:val="007575F3"/>
    <w:rsid w:val="007579CF"/>
    <w:rsid w:val="00757E86"/>
    <w:rsid w:val="00760320"/>
    <w:rsid w:val="00760414"/>
    <w:rsid w:val="007604F5"/>
    <w:rsid w:val="007606A6"/>
    <w:rsid w:val="007609A3"/>
    <w:rsid w:val="00760AC9"/>
    <w:rsid w:val="00760BC2"/>
    <w:rsid w:val="00760E60"/>
    <w:rsid w:val="0076127F"/>
    <w:rsid w:val="00761514"/>
    <w:rsid w:val="007616BD"/>
    <w:rsid w:val="007617B2"/>
    <w:rsid w:val="00761CFB"/>
    <w:rsid w:val="00761D13"/>
    <w:rsid w:val="00762092"/>
    <w:rsid w:val="00762368"/>
    <w:rsid w:val="00762416"/>
    <w:rsid w:val="00763254"/>
    <w:rsid w:val="00763680"/>
    <w:rsid w:val="0076369A"/>
    <w:rsid w:val="00763923"/>
    <w:rsid w:val="00763E39"/>
    <w:rsid w:val="0076402A"/>
    <w:rsid w:val="0076454A"/>
    <w:rsid w:val="007646D1"/>
    <w:rsid w:val="00764A9A"/>
    <w:rsid w:val="00764E9E"/>
    <w:rsid w:val="00765001"/>
    <w:rsid w:val="007653B0"/>
    <w:rsid w:val="0076568E"/>
    <w:rsid w:val="00765785"/>
    <w:rsid w:val="007657CD"/>
    <w:rsid w:val="00765827"/>
    <w:rsid w:val="007658B9"/>
    <w:rsid w:val="007659C9"/>
    <w:rsid w:val="00765ADD"/>
    <w:rsid w:val="00765B8C"/>
    <w:rsid w:val="00765D22"/>
    <w:rsid w:val="00765DC6"/>
    <w:rsid w:val="00765DE4"/>
    <w:rsid w:val="00765E60"/>
    <w:rsid w:val="00765EF2"/>
    <w:rsid w:val="00766229"/>
    <w:rsid w:val="00766294"/>
    <w:rsid w:val="00766394"/>
    <w:rsid w:val="007667BB"/>
    <w:rsid w:val="00766A32"/>
    <w:rsid w:val="00766B1F"/>
    <w:rsid w:val="00766C02"/>
    <w:rsid w:val="00766C2E"/>
    <w:rsid w:val="00766EC2"/>
    <w:rsid w:val="00766FB7"/>
    <w:rsid w:val="00767280"/>
    <w:rsid w:val="00767410"/>
    <w:rsid w:val="00767486"/>
    <w:rsid w:val="0076767B"/>
    <w:rsid w:val="0076799B"/>
    <w:rsid w:val="007679E7"/>
    <w:rsid w:val="00767ABB"/>
    <w:rsid w:val="00770499"/>
    <w:rsid w:val="00770695"/>
    <w:rsid w:val="00770711"/>
    <w:rsid w:val="00770F9A"/>
    <w:rsid w:val="00770FF5"/>
    <w:rsid w:val="00771478"/>
    <w:rsid w:val="00771603"/>
    <w:rsid w:val="007716DA"/>
    <w:rsid w:val="00771876"/>
    <w:rsid w:val="00771AE0"/>
    <w:rsid w:val="007720DC"/>
    <w:rsid w:val="007721A4"/>
    <w:rsid w:val="00772589"/>
    <w:rsid w:val="007729E3"/>
    <w:rsid w:val="00772B44"/>
    <w:rsid w:val="00772CDB"/>
    <w:rsid w:val="00772DA6"/>
    <w:rsid w:val="0077334E"/>
    <w:rsid w:val="0077353C"/>
    <w:rsid w:val="0077361A"/>
    <w:rsid w:val="00773FC1"/>
    <w:rsid w:val="007745CA"/>
    <w:rsid w:val="00774B3B"/>
    <w:rsid w:val="00774BE6"/>
    <w:rsid w:val="00775127"/>
    <w:rsid w:val="007752AB"/>
    <w:rsid w:val="007755C2"/>
    <w:rsid w:val="00775622"/>
    <w:rsid w:val="00775680"/>
    <w:rsid w:val="007758B4"/>
    <w:rsid w:val="00775CB5"/>
    <w:rsid w:val="00775E4A"/>
    <w:rsid w:val="00776255"/>
    <w:rsid w:val="007762A3"/>
    <w:rsid w:val="00776758"/>
    <w:rsid w:val="00776F59"/>
    <w:rsid w:val="0077703E"/>
    <w:rsid w:val="00777059"/>
    <w:rsid w:val="007770B3"/>
    <w:rsid w:val="00777405"/>
    <w:rsid w:val="0077752D"/>
    <w:rsid w:val="00777566"/>
    <w:rsid w:val="007776C1"/>
    <w:rsid w:val="00777A1B"/>
    <w:rsid w:val="00777C7A"/>
    <w:rsid w:val="00777C7C"/>
    <w:rsid w:val="00777EE1"/>
    <w:rsid w:val="007801C7"/>
    <w:rsid w:val="007803E2"/>
    <w:rsid w:val="0078041D"/>
    <w:rsid w:val="00780662"/>
    <w:rsid w:val="007806EA"/>
    <w:rsid w:val="00780720"/>
    <w:rsid w:val="007809D7"/>
    <w:rsid w:val="00780B3C"/>
    <w:rsid w:val="00780E06"/>
    <w:rsid w:val="00780E57"/>
    <w:rsid w:val="00780E7B"/>
    <w:rsid w:val="007810CC"/>
    <w:rsid w:val="007811D5"/>
    <w:rsid w:val="00781520"/>
    <w:rsid w:val="00781B45"/>
    <w:rsid w:val="00781DAA"/>
    <w:rsid w:val="00781FFD"/>
    <w:rsid w:val="0078234B"/>
    <w:rsid w:val="00782612"/>
    <w:rsid w:val="00782990"/>
    <w:rsid w:val="00782B75"/>
    <w:rsid w:val="00782C66"/>
    <w:rsid w:val="00782EB1"/>
    <w:rsid w:val="00783298"/>
    <w:rsid w:val="00783793"/>
    <w:rsid w:val="007839EE"/>
    <w:rsid w:val="00783AEF"/>
    <w:rsid w:val="00783E2A"/>
    <w:rsid w:val="00784817"/>
    <w:rsid w:val="00784A54"/>
    <w:rsid w:val="00784D67"/>
    <w:rsid w:val="007850C7"/>
    <w:rsid w:val="00785590"/>
    <w:rsid w:val="00785897"/>
    <w:rsid w:val="0078589D"/>
    <w:rsid w:val="00785A63"/>
    <w:rsid w:val="00785B1C"/>
    <w:rsid w:val="00785B73"/>
    <w:rsid w:val="00785E55"/>
    <w:rsid w:val="00785FC3"/>
    <w:rsid w:val="007862C7"/>
    <w:rsid w:val="007862FB"/>
    <w:rsid w:val="00786399"/>
    <w:rsid w:val="00786718"/>
    <w:rsid w:val="00787022"/>
    <w:rsid w:val="007870A6"/>
    <w:rsid w:val="007872CB"/>
    <w:rsid w:val="0078770F"/>
    <w:rsid w:val="007878AD"/>
    <w:rsid w:val="007879D0"/>
    <w:rsid w:val="00787BFA"/>
    <w:rsid w:val="00787E07"/>
    <w:rsid w:val="00790414"/>
    <w:rsid w:val="007907B1"/>
    <w:rsid w:val="00790AE3"/>
    <w:rsid w:val="00790B11"/>
    <w:rsid w:val="00790B34"/>
    <w:rsid w:val="00790B7A"/>
    <w:rsid w:val="00790FBC"/>
    <w:rsid w:val="007914CD"/>
    <w:rsid w:val="00791652"/>
    <w:rsid w:val="007916BA"/>
    <w:rsid w:val="0079177E"/>
    <w:rsid w:val="0079192D"/>
    <w:rsid w:val="00791C99"/>
    <w:rsid w:val="007922D1"/>
    <w:rsid w:val="007922E8"/>
    <w:rsid w:val="007923DC"/>
    <w:rsid w:val="00792476"/>
    <w:rsid w:val="007925F4"/>
    <w:rsid w:val="00792710"/>
    <w:rsid w:val="0079276F"/>
    <w:rsid w:val="00792DB3"/>
    <w:rsid w:val="00792F7A"/>
    <w:rsid w:val="0079311D"/>
    <w:rsid w:val="007933C6"/>
    <w:rsid w:val="007936A1"/>
    <w:rsid w:val="007936F9"/>
    <w:rsid w:val="00793783"/>
    <w:rsid w:val="00793C30"/>
    <w:rsid w:val="00793E45"/>
    <w:rsid w:val="007940A8"/>
    <w:rsid w:val="007940CA"/>
    <w:rsid w:val="00794554"/>
    <w:rsid w:val="00794C1C"/>
    <w:rsid w:val="00794FDD"/>
    <w:rsid w:val="00795018"/>
    <w:rsid w:val="00795072"/>
    <w:rsid w:val="0079539B"/>
    <w:rsid w:val="00795715"/>
    <w:rsid w:val="00795B01"/>
    <w:rsid w:val="00795EEF"/>
    <w:rsid w:val="00796062"/>
    <w:rsid w:val="007961A9"/>
    <w:rsid w:val="00796367"/>
    <w:rsid w:val="00796643"/>
    <w:rsid w:val="0079687E"/>
    <w:rsid w:val="00796A3C"/>
    <w:rsid w:val="00796CEA"/>
    <w:rsid w:val="00796E0E"/>
    <w:rsid w:val="0079702F"/>
    <w:rsid w:val="0079716F"/>
    <w:rsid w:val="0079720F"/>
    <w:rsid w:val="00797382"/>
    <w:rsid w:val="0079773F"/>
    <w:rsid w:val="00797A22"/>
    <w:rsid w:val="00797DC0"/>
    <w:rsid w:val="00797DF4"/>
    <w:rsid w:val="007A048A"/>
    <w:rsid w:val="007A053A"/>
    <w:rsid w:val="007A0F43"/>
    <w:rsid w:val="007A11DE"/>
    <w:rsid w:val="007A11EA"/>
    <w:rsid w:val="007A120B"/>
    <w:rsid w:val="007A1697"/>
    <w:rsid w:val="007A20CC"/>
    <w:rsid w:val="007A23BE"/>
    <w:rsid w:val="007A24AB"/>
    <w:rsid w:val="007A28B7"/>
    <w:rsid w:val="007A3236"/>
    <w:rsid w:val="007A33DA"/>
    <w:rsid w:val="007A3779"/>
    <w:rsid w:val="007A39F9"/>
    <w:rsid w:val="007A3AC3"/>
    <w:rsid w:val="007A3C84"/>
    <w:rsid w:val="007A3EDB"/>
    <w:rsid w:val="007A3F1A"/>
    <w:rsid w:val="007A46E6"/>
    <w:rsid w:val="007A4F17"/>
    <w:rsid w:val="007A5349"/>
    <w:rsid w:val="007A56F0"/>
    <w:rsid w:val="007A583C"/>
    <w:rsid w:val="007A5A39"/>
    <w:rsid w:val="007A5B93"/>
    <w:rsid w:val="007A5C4E"/>
    <w:rsid w:val="007A5D2F"/>
    <w:rsid w:val="007A5ED7"/>
    <w:rsid w:val="007A6184"/>
    <w:rsid w:val="007A6198"/>
    <w:rsid w:val="007A61E0"/>
    <w:rsid w:val="007A640D"/>
    <w:rsid w:val="007A6513"/>
    <w:rsid w:val="007A65D9"/>
    <w:rsid w:val="007A66F9"/>
    <w:rsid w:val="007A68A9"/>
    <w:rsid w:val="007A6CB2"/>
    <w:rsid w:val="007A6D13"/>
    <w:rsid w:val="007A714F"/>
    <w:rsid w:val="007A75A9"/>
    <w:rsid w:val="007A7616"/>
    <w:rsid w:val="007A76DC"/>
    <w:rsid w:val="007A76EC"/>
    <w:rsid w:val="007A7961"/>
    <w:rsid w:val="007B040C"/>
    <w:rsid w:val="007B097B"/>
    <w:rsid w:val="007B0FFB"/>
    <w:rsid w:val="007B102B"/>
    <w:rsid w:val="007B109D"/>
    <w:rsid w:val="007B1327"/>
    <w:rsid w:val="007B1561"/>
    <w:rsid w:val="007B156E"/>
    <w:rsid w:val="007B1579"/>
    <w:rsid w:val="007B1700"/>
    <w:rsid w:val="007B17D1"/>
    <w:rsid w:val="007B1ADC"/>
    <w:rsid w:val="007B1B3D"/>
    <w:rsid w:val="007B1B6F"/>
    <w:rsid w:val="007B1D24"/>
    <w:rsid w:val="007B200F"/>
    <w:rsid w:val="007B2345"/>
    <w:rsid w:val="007B2655"/>
    <w:rsid w:val="007B271B"/>
    <w:rsid w:val="007B29F2"/>
    <w:rsid w:val="007B2AC3"/>
    <w:rsid w:val="007B2DDD"/>
    <w:rsid w:val="007B2DE4"/>
    <w:rsid w:val="007B31F1"/>
    <w:rsid w:val="007B3283"/>
    <w:rsid w:val="007B3731"/>
    <w:rsid w:val="007B3777"/>
    <w:rsid w:val="007B3B1F"/>
    <w:rsid w:val="007B3BBD"/>
    <w:rsid w:val="007B3CF2"/>
    <w:rsid w:val="007B3D9D"/>
    <w:rsid w:val="007B43B4"/>
    <w:rsid w:val="007B4408"/>
    <w:rsid w:val="007B4673"/>
    <w:rsid w:val="007B4747"/>
    <w:rsid w:val="007B483B"/>
    <w:rsid w:val="007B49B9"/>
    <w:rsid w:val="007B4D04"/>
    <w:rsid w:val="007B5044"/>
    <w:rsid w:val="007B52A5"/>
    <w:rsid w:val="007B53D6"/>
    <w:rsid w:val="007B5494"/>
    <w:rsid w:val="007B55CF"/>
    <w:rsid w:val="007B5A08"/>
    <w:rsid w:val="007B5BA9"/>
    <w:rsid w:val="007B5DB5"/>
    <w:rsid w:val="007B5F84"/>
    <w:rsid w:val="007B61E4"/>
    <w:rsid w:val="007B63C7"/>
    <w:rsid w:val="007B6794"/>
    <w:rsid w:val="007B67C4"/>
    <w:rsid w:val="007B688D"/>
    <w:rsid w:val="007B689A"/>
    <w:rsid w:val="007B6950"/>
    <w:rsid w:val="007B6BD2"/>
    <w:rsid w:val="007B6DEE"/>
    <w:rsid w:val="007B701D"/>
    <w:rsid w:val="007B72BB"/>
    <w:rsid w:val="007B7638"/>
    <w:rsid w:val="007B76AB"/>
    <w:rsid w:val="007B7AFD"/>
    <w:rsid w:val="007B7B9A"/>
    <w:rsid w:val="007C01C9"/>
    <w:rsid w:val="007C057C"/>
    <w:rsid w:val="007C0A01"/>
    <w:rsid w:val="007C0B9A"/>
    <w:rsid w:val="007C0BB5"/>
    <w:rsid w:val="007C1100"/>
    <w:rsid w:val="007C11B0"/>
    <w:rsid w:val="007C11F3"/>
    <w:rsid w:val="007C148D"/>
    <w:rsid w:val="007C14D7"/>
    <w:rsid w:val="007C156D"/>
    <w:rsid w:val="007C15A8"/>
    <w:rsid w:val="007C177F"/>
    <w:rsid w:val="007C191A"/>
    <w:rsid w:val="007C1934"/>
    <w:rsid w:val="007C194C"/>
    <w:rsid w:val="007C1DA0"/>
    <w:rsid w:val="007C21A1"/>
    <w:rsid w:val="007C2E54"/>
    <w:rsid w:val="007C2EEA"/>
    <w:rsid w:val="007C32DF"/>
    <w:rsid w:val="007C32F4"/>
    <w:rsid w:val="007C33E4"/>
    <w:rsid w:val="007C3672"/>
    <w:rsid w:val="007C3C11"/>
    <w:rsid w:val="007C3E9C"/>
    <w:rsid w:val="007C3FDE"/>
    <w:rsid w:val="007C4010"/>
    <w:rsid w:val="007C409B"/>
    <w:rsid w:val="007C41DE"/>
    <w:rsid w:val="007C4880"/>
    <w:rsid w:val="007C4BF2"/>
    <w:rsid w:val="007C4C60"/>
    <w:rsid w:val="007C4C82"/>
    <w:rsid w:val="007C4D2F"/>
    <w:rsid w:val="007C53EB"/>
    <w:rsid w:val="007C559B"/>
    <w:rsid w:val="007C5D99"/>
    <w:rsid w:val="007C61DD"/>
    <w:rsid w:val="007C6595"/>
    <w:rsid w:val="007C6953"/>
    <w:rsid w:val="007C6CCC"/>
    <w:rsid w:val="007C72C1"/>
    <w:rsid w:val="007C735D"/>
    <w:rsid w:val="007C79AA"/>
    <w:rsid w:val="007C7C66"/>
    <w:rsid w:val="007C7D17"/>
    <w:rsid w:val="007C7F0D"/>
    <w:rsid w:val="007D0196"/>
    <w:rsid w:val="007D02FB"/>
    <w:rsid w:val="007D0C34"/>
    <w:rsid w:val="007D1057"/>
    <w:rsid w:val="007D1322"/>
    <w:rsid w:val="007D13AD"/>
    <w:rsid w:val="007D14DE"/>
    <w:rsid w:val="007D1528"/>
    <w:rsid w:val="007D1656"/>
    <w:rsid w:val="007D1753"/>
    <w:rsid w:val="007D199D"/>
    <w:rsid w:val="007D1A20"/>
    <w:rsid w:val="007D1C78"/>
    <w:rsid w:val="007D1D6F"/>
    <w:rsid w:val="007D1FDD"/>
    <w:rsid w:val="007D20EB"/>
    <w:rsid w:val="007D2745"/>
    <w:rsid w:val="007D293D"/>
    <w:rsid w:val="007D2D0D"/>
    <w:rsid w:val="007D3093"/>
    <w:rsid w:val="007D31A6"/>
    <w:rsid w:val="007D31D3"/>
    <w:rsid w:val="007D328A"/>
    <w:rsid w:val="007D32AD"/>
    <w:rsid w:val="007D3377"/>
    <w:rsid w:val="007D38D2"/>
    <w:rsid w:val="007D3A52"/>
    <w:rsid w:val="007D3AAC"/>
    <w:rsid w:val="007D4136"/>
    <w:rsid w:val="007D493D"/>
    <w:rsid w:val="007D5190"/>
    <w:rsid w:val="007D52EF"/>
    <w:rsid w:val="007D5407"/>
    <w:rsid w:val="007D557C"/>
    <w:rsid w:val="007D55D3"/>
    <w:rsid w:val="007D5790"/>
    <w:rsid w:val="007D586B"/>
    <w:rsid w:val="007D5A80"/>
    <w:rsid w:val="007D5DED"/>
    <w:rsid w:val="007D5DF7"/>
    <w:rsid w:val="007D5F01"/>
    <w:rsid w:val="007D6238"/>
    <w:rsid w:val="007D6661"/>
    <w:rsid w:val="007D6907"/>
    <w:rsid w:val="007D69A1"/>
    <w:rsid w:val="007D6C07"/>
    <w:rsid w:val="007D6C8B"/>
    <w:rsid w:val="007D6D7E"/>
    <w:rsid w:val="007D7366"/>
    <w:rsid w:val="007D75CC"/>
    <w:rsid w:val="007D75E0"/>
    <w:rsid w:val="007D780A"/>
    <w:rsid w:val="007D78A8"/>
    <w:rsid w:val="007E012A"/>
    <w:rsid w:val="007E02DC"/>
    <w:rsid w:val="007E0451"/>
    <w:rsid w:val="007E05A2"/>
    <w:rsid w:val="007E06B7"/>
    <w:rsid w:val="007E0816"/>
    <w:rsid w:val="007E083D"/>
    <w:rsid w:val="007E08EC"/>
    <w:rsid w:val="007E09EE"/>
    <w:rsid w:val="007E09FF"/>
    <w:rsid w:val="007E0A56"/>
    <w:rsid w:val="007E0A84"/>
    <w:rsid w:val="007E0B0C"/>
    <w:rsid w:val="007E0B0D"/>
    <w:rsid w:val="007E0BA5"/>
    <w:rsid w:val="007E117A"/>
    <w:rsid w:val="007E12AD"/>
    <w:rsid w:val="007E1417"/>
    <w:rsid w:val="007E162C"/>
    <w:rsid w:val="007E1A91"/>
    <w:rsid w:val="007E1B37"/>
    <w:rsid w:val="007E1E26"/>
    <w:rsid w:val="007E2370"/>
    <w:rsid w:val="007E23FC"/>
    <w:rsid w:val="007E2903"/>
    <w:rsid w:val="007E2AC0"/>
    <w:rsid w:val="007E2E08"/>
    <w:rsid w:val="007E2E26"/>
    <w:rsid w:val="007E30B8"/>
    <w:rsid w:val="007E3309"/>
    <w:rsid w:val="007E33F1"/>
    <w:rsid w:val="007E3BA7"/>
    <w:rsid w:val="007E3FA5"/>
    <w:rsid w:val="007E4051"/>
    <w:rsid w:val="007E43BC"/>
    <w:rsid w:val="007E4A0A"/>
    <w:rsid w:val="007E4BBD"/>
    <w:rsid w:val="007E4E1A"/>
    <w:rsid w:val="007E4EAD"/>
    <w:rsid w:val="007E4F16"/>
    <w:rsid w:val="007E5181"/>
    <w:rsid w:val="007E51AA"/>
    <w:rsid w:val="007E5292"/>
    <w:rsid w:val="007E52BD"/>
    <w:rsid w:val="007E531F"/>
    <w:rsid w:val="007E5327"/>
    <w:rsid w:val="007E547D"/>
    <w:rsid w:val="007E567D"/>
    <w:rsid w:val="007E58C5"/>
    <w:rsid w:val="007E5CDC"/>
    <w:rsid w:val="007E5F48"/>
    <w:rsid w:val="007E5FB4"/>
    <w:rsid w:val="007E607C"/>
    <w:rsid w:val="007E6213"/>
    <w:rsid w:val="007E670A"/>
    <w:rsid w:val="007E6937"/>
    <w:rsid w:val="007E6A34"/>
    <w:rsid w:val="007E6AB0"/>
    <w:rsid w:val="007E6D8C"/>
    <w:rsid w:val="007E6DDA"/>
    <w:rsid w:val="007E7131"/>
    <w:rsid w:val="007F007B"/>
    <w:rsid w:val="007F0274"/>
    <w:rsid w:val="007F028C"/>
    <w:rsid w:val="007F07AD"/>
    <w:rsid w:val="007F07F4"/>
    <w:rsid w:val="007F0843"/>
    <w:rsid w:val="007F0881"/>
    <w:rsid w:val="007F0A9B"/>
    <w:rsid w:val="007F0D76"/>
    <w:rsid w:val="007F0E41"/>
    <w:rsid w:val="007F0E63"/>
    <w:rsid w:val="007F0FF8"/>
    <w:rsid w:val="007F10EB"/>
    <w:rsid w:val="007F15B2"/>
    <w:rsid w:val="007F1712"/>
    <w:rsid w:val="007F1774"/>
    <w:rsid w:val="007F19A9"/>
    <w:rsid w:val="007F1A05"/>
    <w:rsid w:val="007F1A3D"/>
    <w:rsid w:val="007F1CE2"/>
    <w:rsid w:val="007F22E7"/>
    <w:rsid w:val="007F235B"/>
    <w:rsid w:val="007F270B"/>
    <w:rsid w:val="007F274F"/>
    <w:rsid w:val="007F297F"/>
    <w:rsid w:val="007F29D0"/>
    <w:rsid w:val="007F2E3A"/>
    <w:rsid w:val="007F2F8A"/>
    <w:rsid w:val="007F31EB"/>
    <w:rsid w:val="007F33BD"/>
    <w:rsid w:val="007F3502"/>
    <w:rsid w:val="007F3688"/>
    <w:rsid w:val="007F36B9"/>
    <w:rsid w:val="007F3D07"/>
    <w:rsid w:val="007F3E04"/>
    <w:rsid w:val="007F3E25"/>
    <w:rsid w:val="007F435F"/>
    <w:rsid w:val="007F4A06"/>
    <w:rsid w:val="007F4A32"/>
    <w:rsid w:val="007F4B26"/>
    <w:rsid w:val="007F4B34"/>
    <w:rsid w:val="007F4D28"/>
    <w:rsid w:val="007F51CA"/>
    <w:rsid w:val="007F52AF"/>
    <w:rsid w:val="007F5920"/>
    <w:rsid w:val="007F5921"/>
    <w:rsid w:val="007F5CC9"/>
    <w:rsid w:val="007F5E84"/>
    <w:rsid w:val="007F6058"/>
    <w:rsid w:val="007F6061"/>
    <w:rsid w:val="007F6084"/>
    <w:rsid w:val="007F62B3"/>
    <w:rsid w:val="007F66F7"/>
    <w:rsid w:val="007F6A29"/>
    <w:rsid w:val="007F6AC1"/>
    <w:rsid w:val="007F6B0A"/>
    <w:rsid w:val="007F729C"/>
    <w:rsid w:val="008004CC"/>
    <w:rsid w:val="00800661"/>
    <w:rsid w:val="00800783"/>
    <w:rsid w:val="00800806"/>
    <w:rsid w:val="00800979"/>
    <w:rsid w:val="008009BA"/>
    <w:rsid w:val="00800A1C"/>
    <w:rsid w:val="00801459"/>
    <w:rsid w:val="00801460"/>
    <w:rsid w:val="00801630"/>
    <w:rsid w:val="00801B1E"/>
    <w:rsid w:val="00801C25"/>
    <w:rsid w:val="00801CE9"/>
    <w:rsid w:val="00801E20"/>
    <w:rsid w:val="00802009"/>
    <w:rsid w:val="00802067"/>
    <w:rsid w:val="00802116"/>
    <w:rsid w:val="00802A5F"/>
    <w:rsid w:val="00802C7F"/>
    <w:rsid w:val="008038EA"/>
    <w:rsid w:val="00803944"/>
    <w:rsid w:val="008040F2"/>
    <w:rsid w:val="0080457A"/>
    <w:rsid w:val="00804622"/>
    <w:rsid w:val="008047A1"/>
    <w:rsid w:val="00804845"/>
    <w:rsid w:val="008052E3"/>
    <w:rsid w:val="0080539E"/>
    <w:rsid w:val="00805417"/>
    <w:rsid w:val="00805491"/>
    <w:rsid w:val="0080550F"/>
    <w:rsid w:val="0080560F"/>
    <w:rsid w:val="00805923"/>
    <w:rsid w:val="00805C2C"/>
    <w:rsid w:val="00805FD4"/>
    <w:rsid w:val="00806352"/>
    <w:rsid w:val="0080683D"/>
    <w:rsid w:val="00806904"/>
    <w:rsid w:val="00806D81"/>
    <w:rsid w:val="00807183"/>
    <w:rsid w:val="0080719E"/>
    <w:rsid w:val="008072E5"/>
    <w:rsid w:val="00807308"/>
    <w:rsid w:val="008073A2"/>
    <w:rsid w:val="00807AE9"/>
    <w:rsid w:val="00807D29"/>
    <w:rsid w:val="0081013A"/>
    <w:rsid w:val="008102BB"/>
    <w:rsid w:val="0081060C"/>
    <w:rsid w:val="00810755"/>
    <w:rsid w:val="00810851"/>
    <w:rsid w:val="008109BF"/>
    <w:rsid w:val="008109DA"/>
    <w:rsid w:val="00810B04"/>
    <w:rsid w:val="00810B44"/>
    <w:rsid w:val="00810CF6"/>
    <w:rsid w:val="00810EF4"/>
    <w:rsid w:val="00810FA4"/>
    <w:rsid w:val="008110E0"/>
    <w:rsid w:val="0081116A"/>
    <w:rsid w:val="00811235"/>
    <w:rsid w:val="00811415"/>
    <w:rsid w:val="008117DA"/>
    <w:rsid w:val="0081183E"/>
    <w:rsid w:val="00811A07"/>
    <w:rsid w:val="00811C93"/>
    <w:rsid w:val="00811F1E"/>
    <w:rsid w:val="008121FC"/>
    <w:rsid w:val="008122B7"/>
    <w:rsid w:val="00812353"/>
    <w:rsid w:val="00812478"/>
    <w:rsid w:val="008125F1"/>
    <w:rsid w:val="00812799"/>
    <w:rsid w:val="00812950"/>
    <w:rsid w:val="0081332D"/>
    <w:rsid w:val="00813789"/>
    <w:rsid w:val="008138E1"/>
    <w:rsid w:val="0081391C"/>
    <w:rsid w:val="00813BCA"/>
    <w:rsid w:val="00813DA7"/>
    <w:rsid w:val="0081403A"/>
    <w:rsid w:val="008146E8"/>
    <w:rsid w:val="00814899"/>
    <w:rsid w:val="008148BB"/>
    <w:rsid w:val="008149F0"/>
    <w:rsid w:val="00814B7C"/>
    <w:rsid w:val="00814CBA"/>
    <w:rsid w:val="00814DA6"/>
    <w:rsid w:val="0081595C"/>
    <w:rsid w:val="00815DCF"/>
    <w:rsid w:val="00815FAC"/>
    <w:rsid w:val="0081617D"/>
    <w:rsid w:val="00816A98"/>
    <w:rsid w:val="00816CE1"/>
    <w:rsid w:val="00816E89"/>
    <w:rsid w:val="00817054"/>
    <w:rsid w:val="0081707C"/>
    <w:rsid w:val="0081714B"/>
    <w:rsid w:val="00817363"/>
    <w:rsid w:val="00817642"/>
    <w:rsid w:val="0081788D"/>
    <w:rsid w:val="008178B5"/>
    <w:rsid w:val="00817F33"/>
    <w:rsid w:val="00817F6E"/>
    <w:rsid w:val="00820028"/>
    <w:rsid w:val="00820415"/>
    <w:rsid w:val="008207A8"/>
    <w:rsid w:val="0082080F"/>
    <w:rsid w:val="00820B5C"/>
    <w:rsid w:val="00820BE3"/>
    <w:rsid w:val="0082133C"/>
    <w:rsid w:val="00821771"/>
    <w:rsid w:val="00821949"/>
    <w:rsid w:val="0082196E"/>
    <w:rsid w:val="00821C90"/>
    <w:rsid w:val="00821EB8"/>
    <w:rsid w:val="008220BC"/>
    <w:rsid w:val="0082226B"/>
    <w:rsid w:val="00822424"/>
    <w:rsid w:val="008224A5"/>
    <w:rsid w:val="0082262A"/>
    <w:rsid w:val="00822976"/>
    <w:rsid w:val="00822B6E"/>
    <w:rsid w:val="00823163"/>
    <w:rsid w:val="00823593"/>
    <w:rsid w:val="00823A32"/>
    <w:rsid w:val="00823B64"/>
    <w:rsid w:val="008248A6"/>
    <w:rsid w:val="00824AC5"/>
    <w:rsid w:val="00824F99"/>
    <w:rsid w:val="0082519D"/>
    <w:rsid w:val="008256AB"/>
    <w:rsid w:val="008256F6"/>
    <w:rsid w:val="00825B73"/>
    <w:rsid w:val="00825F7E"/>
    <w:rsid w:val="008262CC"/>
    <w:rsid w:val="00826363"/>
    <w:rsid w:val="008266BC"/>
    <w:rsid w:val="00826766"/>
    <w:rsid w:val="00826983"/>
    <w:rsid w:val="008269A0"/>
    <w:rsid w:val="00826B1C"/>
    <w:rsid w:val="00826CBD"/>
    <w:rsid w:val="008272CC"/>
    <w:rsid w:val="00827417"/>
    <w:rsid w:val="0082742B"/>
    <w:rsid w:val="008275E6"/>
    <w:rsid w:val="0082772D"/>
    <w:rsid w:val="00827A22"/>
    <w:rsid w:val="00827B08"/>
    <w:rsid w:val="00827F4A"/>
    <w:rsid w:val="00830044"/>
    <w:rsid w:val="00830118"/>
    <w:rsid w:val="008301D4"/>
    <w:rsid w:val="008304FD"/>
    <w:rsid w:val="008305C8"/>
    <w:rsid w:val="008306C0"/>
    <w:rsid w:val="0083087D"/>
    <w:rsid w:val="0083143E"/>
    <w:rsid w:val="008317A2"/>
    <w:rsid w:val="0083197B"/>
    <w:rsid w:val="00831A0C"/>
    <w:rsid w:val="00831CAB"/>
    <w:rsid w:val="008325FA"/>
    <w:rsid w:val="00832675"/>
    <w:rsid w:val="00832866"/>
    <w:rsid w:val="008329AB"/>
    <w:rsid w:val="008329E6"/>
    <w:rsid w:val="00832AD6"/>
    <w:rsid w:val="00832B28"/>
    <w:rsid w:val="00832FAF"/>
    <w:rsid w:val="00833422"/>
    <w:rsid w:val="00833587"/>
    <w:rsid w:val="00833684"/>
    <w:rsid w:val="00833716"/>
    <w:rsid w:val="0083382B"/>
    <w:rsid w:val="008338A5"/>
    <w:rsid w:val="00833982"/>
    <w:rsid w:val="00833B15"/>
    <w:rsid w:val="00833D64"/>
    <w:rsid w:val="008346C9"/>
    <w:rsid w:val="0083478A"/>
    <w:rsid w:val="00834B87"/>
    <w:rsid w:val="00834CA8"/>
    <w:rsid w:val="00834E66"/>
    <w:rsid w:val="00835086"/>
    <w:rsid w:val="00835360"/>
    <w:rsid w:val="00835B70"/>
    <w:rsid w:val="00835C2F"/>
    <w:rsid w:val="00835F54"/>
    <w:rsid w:val="008360DF"/>
    <w:rsid w:val="00836286"/>
    <w:rsid w:val="008363FD"/>
    <w:rsid w:val="0083655B"/>
    <w:rsid w:val="008367DE"/>
    <w:rsid w:val="00836A8C"/>
    <w:rsid w:val="0083776C"/>
    <w:rsid w:val="00837807"/>
    <w:rsid w:val="0083788B"/>
    <w:rsid w:val="00837A32"/>
    <w:rsid w:val="00837A78"/>
    <w:rsid w:val="00837CF7"/>
    <w:rsid w:val="0084033D"/>
    <w:rsid w:val="008404E1"/>
    <w:rsid w:val="00840615"/>
    <w:rsid w:val="00840CF0"/>
    <w:rsid w:val="00840E10"/>
    <w:rsid w:val="008411DC"/>
    <w:rsid w:val="0084132F"/>
    <w:rsid w:val="00841684"/>
    <w:rsid w:val="00841A1A"/>
    <w:rsid w:val="00841D0C"/>
    <w:rsid w:val="00841FF2"/>
    <w:rsid w:val="0084207C"/>
    <w:rsid w:val="008423DA"/>
    <w:rsid w:val="00842489"/>
    <w:rsid w:val="008425AB"/>
    <w:rsid w:val="00842649"/>
    <w:rsid w:val="00842668"/>
    <w:rsid w:val="00842852"/>
    <w:rsid w:val="008430A4"/>
    <w:rsid w:val="0084320E"/>
    <w:rsid w:val="00843687"/>
    <w:rsid w:val="008437E7"/>
    <w:rsid w:val="00843978"/>
    <w:rsid w:val="00843E5A"/>
    <w:rsid w:val="00844347"/>
    <w:rsid w:val="008444E7"/>
    <w:rsid w:val="00844643"/>
    <w:rsid w:val="008446F2"/>
    <w:rsid w:val="00844734"/>
    <w:rsid w:val="0084488A"/>
    <w:rsid w:val="00844917"/>
    <w:rsid w:val="00844963"/>
    <w:rsid w:val="00844DE8"/>
    <w:rsid w:val="0084538D"/>
    <w:rsid w:val="0084584B"/>
    <w:rsid w:val="00845901"/>
    <w:rsid w:val="00845E38"/>
    <w:rsid w:val="00845E62"/>
    <w:rsid w:val="00845FCC"/>
    <w:rsid w:val="008462D3"/>
    <w:rsid w:val="008462EA"/>
    <w:rsid w:val="00846427"/>
    <w:rsid w:val="008465B1"/>
    <w:rsid w:val="0084665E"/>
    <w:rsid w:val="00846B08"/>
    <w:rsid w:val="00846BF9"/>
    <w:rsid w:val="00846CE5"/>
    <w:rsid w:val="00846FF1"/>
    <w:rsid w:val="008470C5"/>
    <w:rsid w:val="00847238"/>
    <w:rsid w:val="00847302"/>
    <w:rsid w:val="008474A4"/>
    <w:rsid w:val="008474C8"/>
    <w:rsid w:val="00850051"/>
    <w:rsid w:val="0085009B"/>
    <w:rsid w:val="008501EE"/>
    <w:rsid w:val="0085027D"/>
    <w:rsid w:val="00850588"/>
    <w:rsid w:val="008505FB"/>
    <w:rsid w:val="008506AB"/>
    <w:rsid w:val="0085073E"/>
    <w:rsid w:val="00850777"/>
    <w:rsid w:val="008508D1"/>
    <w:rsid w:val="00850BB9"/>
    <w:rsid w:val="00850C3B"/>
    <w:rsid w:val="00850C67"/>
    <w:rsid w:val="00850DBB"/>
    <w:rsid w:val="008512E4"/>
    <w:rsid w:val="008513BE"/>
    <w:rsid w:val="00851719"/>
    <w:rsid w:val="00851878"/>
    <w:rsid w:val="008518C3"/>
    <w:rsid w:val="00851998"/>
    <w:rsid w:val="00851A62"/>
    <w:rsid w:val="00851BF7"/>
    <w:rsid w:val="00851D01"/>
    <w:rsid w:val="00851D5B"/>
    <w:rsid w:val="00851FAC"/>
    <w:rsid w:val="0085252C"/>
    <w:rsid w:val="008525CA"/>
    <w:rsid w:val="00852986"/>
    <w:rsid w:val="008529E5"/>
    <w:rsid w:val="00852B5B"/>
    <w:rsid w:val="00852D6B"/>
    <w:rsid w:val="00852DE8"/>
    <w:rsid w:val="00852F04"/>
    <w:rsid w:val="00852F42"/>
    <w:rsid w:val="008534C2"/>
    <w:rsid w:val="00853556"/>
    <w:rsid w:val="008537DF"/>
    <w:rsid w:val="008539A4"/>
    <w:rsid w:val="00853A9B"/>
    <w:rsid w:val="008541E9"/>
    <w:rsid w:val="00854241"/>
    <w:rsid w:val="00854482"/>
    <w:rsid w:val="00854546"/>
    <w:rsid w:val="008548FD"/>
    <w:rsid w:val="00854977"/>
    <w:rsid w:val="00855BF6"/>
    <w:rsid w:val="00855F24"/>
    <w:rsid w:val="008560BC"/>
    <w:rsid w:val="008563C9"/>
    <w:rsid w:val="00856786"/>
    <w:rsid w:val="008569E0"/>
    <w:rsid w:val="00856A55"/>
    <w:rsid w:val="00856C51"/>
    <w:rsid w:val="008570A3"/>
    <w:rsid w:val="00857293"/>
    <w:rsid w:val="00857566"/>
    <w:rsid w:val="008576D3"/>
    <w:rsid w:val="008576FF"/>
    <w:rsid w:val="008578B6"/>
    <w:rsid w:val="008605B2"/>
    <w:rsid w:val="008607B6"/>
    <w:rsid w:val="008609A8"/>
    <w:rsid w:val="00860ADB"/>
    <w:rsid w:val="00860DFC"/>
    <w:rsid w:val="00860F15"/>
    <w:rsid w:val="0086115D"/>
    <w:rsid w:val="008611EB"/>
    <w:rsid w:val="00861331"/>
    <w:rsid w:val="008614F2"/>
    <w:rsid w:val="00861934"/>
    <w:rsid w:val="00861BE1"/>
    <w:rsid w:val="00861D20"/>
    <w:rsid w:val="00861E9B"/>
    <w:rsid w:val="00861FE0"/>
    <w:rsid w:val="008621C1"/>
    <w:rsid w:val="0086220C"/>
    <w:rsid w:val="00862830"/>
    <w:rsid w:val="00862A05"/>
    <w:rsid w:val="00862AFF"/>
    <w:rsid w:val="00862BCE"/>
    <w:rsid w:val="00862C33"/>
    <w:rsid w:val="008630A5"/>
    <w:rsid w:val="00863262"/>
    <w:rsid w:val="00863488"/>
    <w:rsid w:val="008634ED"/>
    <w:rsid w:val="00863CEB"/>
    <w:rsid w:val="00863D01"/>
    <w:rsid w:val="00863DFF"/>
    <w:rsid w:val="00863EA6"/>
    <w:rsid w:val="008640CD"/>
    <w:rsid w:val="008641E1"/>
    <w:rsid w:val="0086425F"/>
    <w:rsid w:val="0086446C"/>
    <w:rsid w:val="00864667"/>
    <w:rsid w:val="00864C6E"/>
    <w:rsid w:val="00864D89"/>
    <w:rsid w:val="00865257"/>
    <w:rsid w:val="0086544B"/>
    <w:rsid w:val="008654F9"/>
    <w:rsid w:val="00865532"/>
    <w:rsid w:val="008655A1"/>
    <w:rsid w:val="008661F1"/>
    <w:rsid w:val="0086627B"/>
    <w:rsid w:val="0086635E"/>
    <w:rsid w:val="008664C3"/>
    <w:rsid w:val="00866598"/>
    <w:rsid w:val="00866690"/>
    <w:rsid w:val="00866791"/>
    <w:rsid w:val="0086694B"/>
    <w:rsid w:val="00866BE1"/>
    <w:rsid w:val="00866C7C"/>
    <w:rsid w:val="00866EB9"/>
    <w:rsid w:val="00866F47"/>
    <w:rsid w:val="008674C7"/>
    <w:rsid w:val="0086777D"/>
    <w:rsid w:val="0086778E"/>
    <w:rsid w:val="00867969"/>
    <w:rsid w:val="00867D56"/>
    <w:rsid w:val="00870043"/>
    <w:rsid w:val="00870076"/>
    <w:rsid w:val="00870224"/>
    <w:rsid w:val="0087022B"/>
    <w:rsid w:val="008707F1"/>
    <w:rsid w:val="0087084B"/>
    <w:rsid w:val="00870A23"/>
    <w:rsid w:val="00870C1D"/>
    <w:rsid w:val="00870C33"/>
    <w:rsid w:val="00870C9B"/>
    <w:rsid w:val="00870F39"/>
    <w:rsid w:val="00871046"/>
    <w:rsid w:val="008710B9"/>
    <w:rsid w:val="00871465"/>
    <w:rsid w:val="00871A46"/>
    <w:rsid w:val="00871CC3"/>
    <w:rsid w:val="00871DBF"/>
    <w:rsid w:val="00872071"/>
    <w:rsid w:val="00872299"/>
    <w:rsid w:val="00872689"/>
    <w:rsid w:val="008726D8"/>
    <w:rsid w:val="00872945"/>
    <w:rsid w:val="008731C3"/>
    <w:rsid w:val="00873B7D"/>
    <w:rsid w:val="00873CB9"/>
    <w:rsid w:val="00873EAE"/>
    <w:rsid w:val="00873F3D"/>
    <w:rsid w:val="008741AB"/>
    <w:rsid w:val="008742EC"/>
    <w:rsid w:val="008746CA"/>
    <w:rsid w:val="0087472A"/>
    <w:rsid w:val="00874D8C"/>
    <w:rsid w:val="00874FAC"/>
    <w:rsid w:val="008751EF"/>
    <w:rsid w:val="008752E3"/>
    <w:rsid w:val="00875509"/>
    <w:rsid w:val="008755AE"/>
    <w:rsid w:val="00875665"/>
    <w:rsid w:val="00875731"/>
    <w:rsid w:val="00875866"/>
    <w:rsid w:val="00875DB3"/>
    <w:rsid w:val="00876279"/>
    <w:rsid w:val="008765CB"/>
    <w:rsid w:val="0087666B"/>
    <w:rsid w:val="0087672E"/>
    <w:rsid w:val="00876D74"/>
    <w:rsid w:val="00876EF5"/>
    <w:rsid w:val="00876F16"/>
    <w:rsid w:val="00876F8C"/>
    <w:rsid w:val="00876FFC"/>
    <w:rsid w:val="008770E0"/>
    <w:rsid w:val="0087714F"/>
    <w:rsid w:val="0087774F"/>
    <w:rsid w:val="008777C5"/>
    <w:rsid w:val="0087788B"/>
    <w:rsid w:val="00877E9D"/>
    <w:rsid w:val="00877F6D"/>
    <w:rsid w:val="0088018B"/>
    <w:rsid w:val="00880301"/>
    <w:rsid w:val="008803E4"/>
    <w:rsid w:val="0088042D"/>
    <w:rsid w:val="008805EA"/>
    <w:rsid w:val="0088075E"/>
    <w:rsid w:val="00880812"/>
    <w:rsid w:val="0088084D"/>
    <w:rsid w:val="00880900"/>
    <w:rsid w:val="00880909"/>
    <w:rsid w:val="00880D0B"/>
    <w:rsid w:val="00880DD6"/>
    <w:rsid w:val="00880ECB"/>
    <w:rsid w:val="00880EE6"/>
    <w:rsid w:val="008817EB"/>
    <w:rsid w:val="0088211D"/>
    <w:rsid w:val="008821A2"/>
    <w:rsid w:val="00882BB2"/>
    <w:rsid w:val="00882CCA"/>
    <w:rsid w:val="00882E9C"/>
    <w:rsid w:val="008835BD"/>
    <w:rsid w:val="00883B70"/>
    <w:rsid w:val="00883F4D"/>
    <w:rsid w:val="00884173"/>
    <w:rsid w:val="008843D6"/>
    <w:rsid w:val="00884638"/>
    <w:rsid w:val="0088469B"/>
    <w:rsid w:val="00884AE4"/>
    <w:rsid w:val="00884BB1"/>
    <w:rsid w:val="00884C8D"/>
    <w:rsid w:val="00885091"/>
    <w:rsid w:val="00885313"/>
    <w:rsid w:val="00885981"/>
    <w:rsid w:val="008859F7"/>
    <w:rsid w:val="00885C39"/>
    <w:rsid w:val="00885D48"/>
    <w:rsid w:val="00886417"/>
    <w:rsid w:val="00886723"/>
    <w:rsid w:val="00886C30"/>
    <w:rsid w:val="00887211"/>
    <w:rsid w:val="008873CE"/>
    <w:rsid w:val="008874B1"/>
    <w:rsid w:val="008875CF"/>
    <w:rsid w:val="008876A8"/>
    <w:rsid w:val="008879FD"/>
    <w:rsid w:val="00890243"/>
    <w:rsid w:val="00890261"/>
    <w:rsid w:val="00890421"/>
    <w:rsid w:val="0089072B"/>
    <w:rsid w:val="008907B0"/>
    <w:rsid w:val="00890A22"/>
    <w:rsid w:val="0089103F"/>
    <w:rsid w:val="008912BA"/>
    <w:rsid w:val="0089141F"/>
    <w:rsid w:val="00891615"/>
    <w:rsid w:val="008917C7"/>
    <w:rsid w:val="00891941"/>
    <w:rsid w:val="008919A7"/>
    <w:rsid w:val="00891BCB"/>
    <w:rsid w:val="00891BED"/>
    <w:rsid w:val="008920FB"/>
    <w:rsid w:val="008925DF"/>
    <w:rsid w:val="00892611"/>
    <w:rsid w:val="00892771"/>
    <w:rsid w:val="00892818"/>
    <w:rsid w:val="008929F4"/>
    <w:rsid w:val="00892AD5"/>
    <w:rsid w:val="00892E28"/>
    <w:rsid w:val="00892F53"/>
    <w:rsid w:val="008934B1"/>
    <w:rsid w:val="00893E7C"/>
    <w:rsid w:val="0089436D"/>
    <w:rsid w:val="008946C6"/>
    <w:rsid w:val="0089471B"/>
    <w:rsid w:val="00894768"/>
    <w:rsid w:val="0089489F"/>
    <w:rsid w:val="00894C89"/>
    <w:rsid w:val="00894DD3"/>
    <w:rsid w:val="00894EA2"/>
    <w:rsid w:val="00895099"/>
    <w:rsid w:val="00895333"/>
    <w:rsid w:val="00895366"/>
    <w:rsid w:val="0089561F"/>
    <w:rsid w:val="00895683"/>
    <w:rsid w:val="00895B75"/>
    <w:rsid w:val="00895BFE"/>
    <w:rsid w:val="00895D30"/>
    <w:rsid w:val="00895F05"/>
    <w:rsid w:val="00895F7E"/>
    <w:rsid w:val="008961C1"/>
    <w:rsid w:val="008961C9"/>
    <w:rsid w:val="00896376"/>
    <w:rsid w:val="00896389"/>
    <w:rsid w:val="008963D0"/>
    <w:rsid w:val="00896686"/>
    <w:rsid w:val="00896C3A"/>
    <w:rsid w:val="00896E71"/>
    <w:rsid w:val="00897120"/>
    <w:rsid w:val="008972CE"/>
    <w:rsid w:val="00897525"/>
    <w:rsid w:val="008976CF"/>
    <w:rsid w:val="00897824"/>
    <w:rsid w:val="00897827"/>
    <w:rsid w:val="00897E1D"/>
    <w:rsid w:val="008A00E3"/>
    <w:rsid w:val="008A0343"/>
    <w:rsid w:val="008A053C"/>
    <w:rsid w:val="008A0678"/>
    <w:rsid w:val="008A0827"/>
    <w:rsid w:val="008A12BB"/>
    <w:rsid w:val="008A1338"/>
    <w:rsid w:val="008A1983"/>
    <w:rsid w:val="008A1C62"/>
    <w:rsid w:val="008A1D90"/>
    <w:rsid w:val="008A211F"/>
    <w:rsid w:val="008A21C1"/>
    <w:rsid w:val="008A25C6"/>
    <w:rsid w:val="008A2C15"/>
    <w:rsid w:val="008A2FEB"/>
    <w:rsid w:val="008A317F"/>
    <w:rsid w:val="008A3385"/>
    <w:rsid w:val="008A34DE"/>
    <w:rsid w:val="008A352E"/>
    <w:rsid w:val="008A35F0"/>
    <w:rsid w:val="008A3760"/>
    <w:rsid w:val="008A3A01"/>
    <w:rsid w:val="008A3B9D"/>
    <w:rsid w:val="008A3BB6"/>
    <w:rsid w:val="008A3BCC"/>
    <w:rsid w:val="008A3DE7"/>
    <w:rsid w:val="008A3E8C"/>
    <w:rsid w:val="008A417D"/>
    <w:rsid w:val="008A41AA"/>
    <w:rsid w:val="008A452F"/>
    <w:rsid w:val="008A4562"/>
    <w:rsid w:val="008A4AA8"/>
    <w:rsid w:val="008A4C8F"/>
    <w:rsid w:val="008A4D9D"/>
    <w:rsid w:val="008A50B3"/>
    <w:rsid w:val="008A52CF"/>
    <w:rsid w:val="008A530C"/>
    <w:rsid w:val="008A542A"/>
    <w:rsid w:val="008A5743"/>
    <w:rsid w:val="008A58BE"/>
    <w:rsid w:val="008A5A70"/>
    <w:rsid w:val="008A5B47"/>
    <w:rsid w:val="008A5C3B"/>
    <w:rsid w:val="008A5DCB"/>
    <w:rsid w:val="008A5FEC"/>
    <w:rsid w:val="008A61B4"/>
    <w:rsid w:val="008A61B9"/>
    <w:rsid w:val="008A6563"/>
    <w:rsid w:val="008A66CA"/>
    <w:rsid w:val="008A67C3"/>
    <w:rsid w:val="008A6B0D"/>
    <w:rsid w:val="008A6CBA"/>
    <w:rsid w:val="008A6D65"/>
    <w:rsid w:val="008A6D6D"/>
    <w:rsid w:val="008A6E06"/>
    <w:rsid w:val="008A722C"/>
    <w:rsid w:val="008A7394"/>
    <w:rsid w:val="008A74ED"/>
    <w:rsid w:val="008A7873"/>
    <w:rsid w:val="008A78DE"/>
    <w:rsid w:val="008A7B9F"/>
    <w:rsid w:val="008A7FE2"/>
    <w:rsid w:val="008B01CE"/>
    <w:rsid w:val="008B0893"/>
    <w:rsid w:val="008B089C"/>
    <w:rsid w:val="008B0D73"/>
    <w:rsid w:val="008B0FCC"/>
    <w:rsid w:val="008B120D"/>
    <w:rsid w:val="008B12E3"/>
    <w:rsid w:val="008B132F"/>
    <w:rsid w:val="008B16EE"/>
    <w:rsid w:val="008B1AED"/>
    <w:rsid w:val="008B1E4B"/>
    <w:rsid w:val="008B2179"/>
    <w:rsid w:val="008B24A3"/>
    <w:rsid w:val="008B2569"/>
    <w:rsid w:val="008B2819"/>
    <w:rsid w:val="008B28E4"/>
    <w:rsid w:val="008B2932"/>
    <w:rsid w:val="008B2AF2"/>
    <w:rsid w:val="008B2DD4"/>
    <w:rsid w:val="008B30EC"/>
    <w:rsid w:val="008B3425"/>
    <w:rsid w:val="008B367E"/>
    <w:rsid w:val="008B3905"/>
    <w:rsid w:val="008B39E4"/>
    <w:rsid w:val="008B3C96"/>
    <w:rsid w:val="008B4331"/>
    <w:rsid w:val="008B45A7"/>
    <w:rsid w:val="008B472B"/>
    <w:rsid w:val="008B5046"/>
    <w:rsid w:val="008B50A6"/>
    <w:rsid w:val="008B5635"/>
    <w:rsid w:val="008B58FE"/>
    <w:rsid w:val="008B5909"/>
    <w:rsid w:val="008B5AD5"/>
    <w:rsid w:val="008B5AD7"/>
    <w:rsid w:val="008B60A0"/>
    <w:rsid w:val="008B635C"/>
    <w:rsid w:val="008B6C26"/>
    <w:rsid w:val="008B6C5B"/>
    <w:rsid w:val="008B765F"/>
    <w:rsid w:val="008B7676"/>
    <w:rsid w:val="008B778E"/>
    <w:rsid w:val="008B7A08"/>
    <w:rsid w:val="008B7A75"/>
    <w:rsid w:val="008B7AFF"/>
    <w:rsid w:val="008B7BB9"/>
    <w:rsid w:val="008B7D0C"/>
    <w:rsid w:val="008C01AB"/>
    <w:rsid w:val="008C0355"/>
    <w:rsid w:val="008C057A"/>
    <w:rsid w:val="008C07EB"/>
    <w:rsid w:val="008C07F5"/>
    <w:rsid w:val="008C0C4E"/>
    <w:rsid w:val="008C0D03"/>
    <w:rsid w:val="008C1036"/>
    <w:rsid w:val="008C1087"/>
    <w:rsid w:val="008C1482"/>
    <w:rsid w:val="008C1DDC"/>
    <w:rsid w:val="008C1EC7"/>
    <w:rsid w:val="008C1F37"/>
    <w:rsid w:val="008C203A"/>
    <w:rsid w:val="008C2145"/>
    <w:rsid w:val="008C2435"/>
    <w:rsid w:val="008C2737"/>
    <w:rsid w:val="008C2918"/>
    <w:rsid w:val="008C29C7"/>
    <w:rsid w:val="008C2BA9"/>
    <w:rsid w:val="008C2C26"/>
    <w:rsid w:val="008C2C64"/>
    <w:rsid w:val="008C2C70"/>
    <w:rsid w:val="008C2E44"/>
    <w:rsid w:val="008C30ED"/>
    <w:rsid w:val="008C380C"/>
    <w:rsid w:val="008C3963"/>
    <w:rsid w:val="008C3A8B"/>
    <w:rsid w:val="008C433F"/>
    <w:rsid w:val="008C4B65"/>
    <w:rsid w:val="008C4CD8"/>
    <w:rsid w:val="008C4F38"/>
    <w:rsid w:val="008C5395"/>
    <w:rsid w:val="008C564E"/>
    <w:rsid w:val="008C5B37"/>
    <w:rsid w:val="008C5B3D"/>
    <w:rsid w:val="008C5BAF"/>
    <w:rsid w:val="008C5CFA"/>
    <w:rsid w:val="008C5D2E"/>
    <w:rsid w:val="008C5D4C"/>
    <w:rsid w:val="008C5E04"/>
    <w:rsid w:val="008C5F56"/>
    <w:rsid w:val="008C61B4"/>
    <w:rsid w:val="008C61C5"/>
    <w:rsid w:val="008C620C"/>
    <w:rsid w:val="008C6476"/>
    <w:rsid w:val="008C69B8"/>
    <w:rsid w:val="008C69D4"/>
    <w:rsid w:val="008C6AE3"/>
    <w:rsid w:val="008C6D0F"/>
    <w:rsid w:val="008C6D5C"/>
    <w:rsid w:val="008C709F"/>
    <w:rsid w:val="008C745B"/>
    <w:rsid w:val="008C771B"/>
    <w:rsid w:val="008C77E7"/>
    <w:rsid w:val="008C79B7"/>
    <w:rsid w:val="008D024C"/>
    <w:rsid w:val="008D02FA"/>
    <w:rsid w:val="008D05D3"/>
    <w:rsid w:val="008D069C"/>
    <w:rsid w:val="008D09D0"/>
    <w:rsid w:val="008D0D0F"/>
    <w:rsid w:val="008D12D4"/>
    <w:rsid w:val="008D156C"/>
    <w:rsid w:val="008D1633"/>
    <w:rsid w:val="008D17B3"/>
    <w:rsid w:val="008D1B07"/>
    <w:rsid w:val="008D1BC3"/>
    <w:rsid w:val="008D1D03"/>
    <w:rsid w:val="008D1E58"/>
    <w:rsid w:val="008D2012"/>
    <w:rsid w:val="008D23DF"/>
    <w:rsid w:val="008D3001"/>
    <w:rsid w:val="008D31AA"/>
    <w:rsid w:val="008D35D9"/>
    <w:rsid w:val="008D3678"/>
    <w:rsid w:val="008D3B73"/>
    <w:rsid w:val="008D43B4"/>
    <w:rsid w:val="008D43CB"/>
    <w:rsid w:val="008D479D"/>
    <w:rsid w:val="008D496E"/>
    <w:rsid w:val="008D4BFE"/>
    <w:rsid w:val="008D4E57"/>
    <w:rsid w:val="008D4FAB"/>
    <w:rsid w:val="008D51FF"/>
    <w:rsid w:val="008D56FB"/>
    <w:rsid w:val="008D5A0D"/>
    <w:rsid w:val="008D5B94"/>
    <w:rsid w:val="008D5BCF"/>
    <w:rsid w:val="008D628E"/>
    <w:rsid w:val="008D6324"/>
    <w:rsid w:val="008D65AD"/>
    <w:rsid w:val="008D6AFC"/>
    <w:rsid w:val="008D6D13"/>
    <w:rsid w:val="008D6E7B"/>
    <w:rsid w:val="008D6ED6"/>
    <w:rsid w:val="008D71A4"/>
    <w:rsid w:val="008D74F3"/>
    <w:rsid w:val="008D7832"/>
    <w:rsid w:val="008D7C4E"/>
    <w:rsid w:val="008D7C4F"/>
    <w:rsid w:val="008D7D15"/>
    <w:rsid w:val="008D7F49"/>
    <w:rsid w:val="008E0194"/>
    <w:rsid w:val="008E01B1"/>
    <w:rsid w:val="008E03DC"/>
    <w:rsid w:val="008E041C"/>
    <w:rsid w:val="008E0883"/>
    <w:rsid w:val="008E0B6A"/>
    <w:rsid w:val="008E0C63"/>
    <w:rsid w:val="008E103A"/>
    <w:rsid w:val="008E125C"/>
    <w:rsid w:val="008E1327"/>
    <w:rsid w:val="008E1490"/>
    <w:rsid w:val="008E1683"/>
    <w:rsid w:val="008E16A4"/>
    <w:rsid w:val="008E1710"/>
    <w:rsid w:val="008E1E04"/>
    <w:rsid w:val="008E1FDF"/>
    <w:rsid w:val="008E20DA"/>
    <w:rsid w:val="008E22BC"/>
    <w:rsid w:val="008E22D2"/>
    <w:rsid w:val="008E2637"/>
    <w:rsid w:val="008E284E"/>
    <w:rsid w:val="008E2B90"/>
    <w:rsid w:val="008E2BB6"/>
    <w:rsid w:val="008E2C42"/>
    <w:rsid w:val="008E2C49"/>
    <w:rsid w:val="008E2CA1"/>
    <w:rsid w:val="008E2E48"/>
    <w:rsid w:val="008E2EC2"/>
    <w:rsid w:val="008E366C"/>
    <w:rsid w:val="008E380E"/>
    <w:rsid w:val="008E3A84"/>
    <w:rsid w:val="008E3AAB"/>
    <w:rsid w:val="008E3B41"/>
    <w:rsid w:val="008E3F47"/>
    <w:rsid w:val="008E4065"/>
    <w:rsid w:val="008E4185"/>
    <w:rsid w:val="008E41D9"/>
    <w:rsid w:val="008E4315"/>
    <w:rsid w:val="008E4687"/>
    <w:rsid w:val="008E472A"/>
    <w:rsid w:val="008E4890"/>
    <w:rsid w:val="008E4D29"/>
    <w:rsid w:val="008E4F79"/>
    <w:rsid w:val="008E5143"/>
    <w:rsid w:val="008E558D"/>
    <w:rsid w:val="008E566A"/>
    <w:rsid w:val="008E5726"/>
    <w:rsid w:val="008E5A55"/>
    <w:rsid w:val="008E5B6C"/>
    <w:rsid w:val="008E5D9E"/>
    <w:rsid w:val="008E6295"/>
    <w:rsid w:val="008E6820"/>
    <w:rsid w:val="008E68D9"/>
    <w:rsid w:val="008E6925"/>
    <w:rsid w:val="008E6F3C"/>
    <w:rsid w:val="008E705D"/>
    <w:rsid w:val="008E7086"/>
    <w:rsid w:val="008E78B8"/>
    <w:rsid w:val="008E79C0"/>
    <w:rsid w:val="008E7DD9"/>
    <w:rsid w:val="008F0006"/>
    <w:rsid w:val="008F011E"/>
    <w:rsid w:val="008F0216"/>
    <w:rsid w:val="008F029D"/>
    <w:rsid w:val="008F03C7"/>
    <w:rsid w:val="008F051F"/>
    <w:rsid w:val="008F066A"/>
    <w:rsid w:val="008F0882"/>
    <w:rsid w:val="008F088B"/>
    <w:rsid w:val="008F0B14"/>
    <w:rsid w:val="008F0D67"/>
    <w:rsid w:val="008F0ED7"/>
    <w:rsid w:val="008F14B9"/>
    <w:rsid w:val="008F171C"/>
    <w:rsid w:val="008F17AD"/>
    <w:rsid w:val="008F17EA"/>
    <w:rsid w:val="008F18EF"/>
    <w:rsid w:val="008F192E"/>
    <w:rsid w:val="008F19DA"/>
    <w:rsid w:val="008F1C31"/>
    <w:rsid w:val="008F1E4F"/>
    <w:rsid w:val="008F1EE1"/>
    <w:rsid w:val="008F21B5"/>
    <w:rsid w:val="008F2670"/>
    <w:rsid w:val="008F2C0B"/>
    <w:rsid w:val="008F2CC8"/>
    <w:rsid w:val="008F2FA6"/>
    <w:rsid w:val="008F3256"/>
    <w:rsid w:val="008F372A"/>
    <w:rsid w:val="008F3852"/>
    <w:rsid w:val="008F3A66"/>
    <w:rsid w:val="008F3C19"/>
    <w:rsid w:val="008F3D2F"/>
    <w:rsid w:val="008F3D85"/>
    <w:rsid w:val="008F3E20"/>
    <w:rsid w:val="008F3E5E"/>
    <w:rsid w:val="008F408C"/>
    <w:rsid w:val="008F43B3"/>
    <w:rsid w:val="008F44EE"/>
    <w:rsid w:val="008F45C4"/>
    <w:rsid w:val="008F470C"/>
    <w:rsid w:val="008F4AB4"/>
    <w:rsid w:val="008F4C0A"/>
    <w:rsid w:val="008F4D90"/>
    <w:rsid w:val="008F5086"/>
    <w:rsid w:val="008F59A4"/>
    <w:rsid w:val="008F59D2"/>
    <w:rsid w:val="008F5BB1"/>
    <w:rsid w:val="008F5D06"/>
    <w:rsid w:val="008F60F3"/>
    <w:rsid w:val="008F67C0"/>
    <w:rsid w:val="008F766E"/>
    <w:rsid w:val="008F7778"/>
    <w:rsid w:val="008F77C6"/>
    <w:rsid w:val="008F7B73"/>
    <w:rsid w:val="008F7B96"/>
    <w:rsid w:val="008F7EE0"/>
    <w:rsid w:val="00900318"/>
    <w:rsid w:val="0090034D"/>
    <w:rsid w:val="0090055A"/>
    <w:rsid w:val="00900B20"/>
    <w:rsid w:val="009010AE"/>
    <w:rsid w:val="00901224"/>
    <w:rsid w:val="0090154F"/>
    <w:rsid w:val="00901A70"/>
    <w:rsid w:val="00901D38"/>
    <w:rsid w:val="0090229B"/>
    <w:rsid w:val="009025DF"/>
    <w:rsid w:val="00902727"/>
    <w:rsid w:val="009027A7"/>
    <w:rsid w:val="00902889"/>
    <w:rsid w:val="00902ACE"/>
    <w:rsid w:val="00902F92"/>
    <w:rsid w:val="009030BF"/>
    <w:rsid w:val="00903269"/>
    <w:rsid w:val="00903577"/>
    <w:rsid w:val="009035A9"/>
    <w:rsid w:val="0090362C"/>
    <w:rsid w:val="00903710"/>
    <w:rsid w:val="00903756"/>
    <w:rsid w:val="00903E54"/>
    <w:rsid w:val="00903E9B"/>
    <w:rsid w:val="009040B0"/>
    <w:rsid w:val="00904637"/>
    <w:rsid w:val="009047F7"/>
    <w:rsid w:val="00904A87"/>
    <w:rsid w:val="00904C95"/>
    <w:rsid w:val="00904D65"/>
    <w:rsid w:val="00905174"/>
    <w:rsid w:val="009053E3"/>
    <w:rsid w:val="00905412"/>
    <w:rsid w:val="009054BE"/>
    <w:rsid w:val="009057A5"/>
    <w:rsid w:val="00905A53"/>
    <w:rsid w:val="00905A57"/>
    <w:rsid w:val="00905A62"/>
    <w:rsid w:val="00905B11"/>
    <w:rsid w:val="00905B94"/>
    <w:rsid w:val="00905BD5"/>
    <w:rsid w:val="00905EB5"/>
    <w:rsid w:val="0090600A"/>
    <w:rsid w:val="009060CA"/>
    <w:rsid w:val="00906159"/>
    <w:rsid w:val="0090642E"/>
    <w:rsid w:val="00906439"/>
    <w:rsid w:val="0090655C"/>
    <w:rsid w:val="009069DE"/>
    <w:rsid w:val="00906C5C"/>
    <w:rsid w:val="00906D41"/>
    <w:rsid w:val="00906DEF"/>
    <w:rsid w:val="00907081"/>
    <w:rsid w:val="0090729A"/>
    <w:rsid w:val="00907F26"/>
    <w:rsid w:val="00910494"/>
    <w:rsid w:val="00910720"/>
    <w:rsid w:val="0091072A"/>
    <w:rsid w:val="00910A9A"/>
    <w:rsid w:val="00910CD3"/>
    <w:rsid w:val="0091114D"/>
    <w:rsid w:val="009113E6"/>
    <w:rsid w:val="00911489"/>
    <w:rsid w:val="009114D1"/>
    <w:rsid w:val="0091168C"/>
    <w:rsid w:val="009116D9"/>
    <w:rsid w:val="00911783"/>
    <w:rsid w:val="009117ED"/>
    <w:rsid w:val="00911FA2"/>
    <w:rsid w:val="009122B8"/>
    <w:rsid w:val="0091251B"/>
    <w:rsid w:val="00912C7C"/>
    <w:rsid w:val="009131EF"/>
    <w:rsid w:val="009134E8"/>
    <w:rsid w:val="00913508"/>
    <w:rsid w:val="009135C4"/>
    <w:rsid w:val="009136CF"/>
    <w:rsid w:val="0091381A"/>
    <w:rsid w:val="00913B52"/>
    <w:rsid w:val="00913B60"/>
    <w:rsid w:val="00913CBF"/>
    <w:rsid w:val="00914072"/>
    <w:rsid w:val="009140CE"/>
    <w:rsid w:val="00914187"/>
    <w:rsid w:val="00914211"/>
    <w:rsid w:val="0091476E"/>
    <w:rsid w:val="00914C24"/>
    <w:rsid w:val="00914E0E"/>
    <w:rsid w:val="00914EF2"/>
    <w:rsid w:val="0091507F"/>
    <w:rsid w:val="00915334"/>
    <w:rsid w:val="009153F2"/>
    <w:rsid w:val="009154B3"/>
    <w:rsid w:val="00915943"/>
    <w:rsid w:val="00915C11"/>
    <w:rsid w:val="00915C61"/>
    <w:rsid w:val="00915D93"/>
    <w:rsid w:val="00915E4A"/>
    <w:rsid w:val="00916197"/>
    <w:rsid w:val="00916613"/>
    <w:rsid w:val="0091667A"/>
    <w:rsid w:val="009166F1"/>
    <w:rsid w:val="009167BE"/>
    <w:rsid w:val="00916950"/>
    <w:rsid w:val="00916A1D"/>
    <w:rsid w:val="00916D9C"/>
    <w:rsid w:val="00917366"/>
    <w:rsid w:val="00917541"/>
    <w:rsid w:val="00917887"/>
    <w:rsid w:val="00917BE0"/>
    <w:rsid w:val="00917FF5"/>
    <w:rsid w:val="00920489"/>
    <w:rsid w:val="0092080A"/>
    <w:rsid w:val="00920834"/>
    <w:rsid w:val="00920B6C"/>
    <w:rsid w:val="009211C9"/>
    <w:rsid w:val="0092145B"/>
    <w:rsid w:val="00921485"/>
    <w:rsid w:val="00921542"/>
    <w:rsid w:val="0092159F"/>
    <w:rsid w:val="0092161A"/>
    <w:rsid w:val="00921733"/>
    <w:rsid w:val="00921796"/>
    <w:rsid w:val="00921A1C"/>
    <w:rsid w:val="009220AF"/>
    <w:rsid w:val="00922280"/>
    <w:rsid w:val="00922295"/>
    <w:rsid w:val="0092236D"/>
    <w:rsid w:val="00922395"/>
    <w:rsid w:val="009223DC"/>
    <w:rsid w:val="00922552"/>
    <w:rsid w:val="0092298E"/>
    <w:rsid w:val="00922C43"/>
    <w:rsid w:val="00922F3E"/>
    <w:rsid w:val="0092302D"/>
    <w:rsid w:val="009232FA"/>
    <w:rsid w:val="009233AB"/>
    <w:rsid w:val="009234AF"/>
    <w:rsid w:val="00923542"/>
    <w:rsid w:val="009237E5"/>
    <w:rsid w:val="0092382C"/>
    <w:rsid w:val="00923894"/>
    <w:rsid w:val="00923B07"/>
    <w:rsid w:val="00924190"/>
    <w:rsid w:val="009242A5"/>
    <w:rsid w:val="00924465"/>
    <w:rsid w:val="0092452B"/>
    <w:rsid w:val="0092455A"/>
    <w:rsid w:val="00924816"/>
    <w:rsid w:val="00924837"/>
    <w:rsid w:val="009250D7"/>
    <w:rsid w:val="00925291"/>
    <w:rsid w:val="009257C5"/>
    <w:rsid w:val="009257CA"/>
    <w:rsid w:val="0092598C"/>
    <w:rsid w:val="00925E21"/>
    <w:rsid w:val="00925E49"/>
    <w:rsid w:val="009261C5"/>
    <w:rsid w:val="009266F7"/>
    <w:rsid w:val="009267D4"/>
    <w:rsid w:val="0092685B"/>
    <w:rsid w:val="00926915"/>
    <w:rsid w:val="00926978"/>
    <w:rsid w:val="00926A0B"/>
    <w:rsid w:val="00926D95"/>
    <w:rsid w:val="00926EF3"/>
    <w:rsid w:val="00926F46"/>
    <w:rsid w:val="00926FA6"/>
    <w:rsid w:val="00927228"/>
    <w:rsid w:val="00927345"/>
    <w:rsid w:val="00927D3D"/>
    <w:rsid w:val="00927D9B"/>
    <w:rsid w:val="00927E20"/>
    <w:rsid w:val="00927E70"/>
    <w:rsid w:val="009300C3"/>
    <w:rsid w:val="009301FC"/>
    <w:rsid w:val="0093076F"/>
    <w:rsid w:val="009309E0"/>
    <w:rsid w:val="00930C29"/>
    <w:rsid w:val="00930C86"/>
    <w:rsid w:val="00930FE2"/>
    <w:rsid w:val="009310D8"/>
    <w:rsid w:val="009311BF"/>
    <w:rsid w:val="00931308"/>
    <w:rsid w:val="00931918"/>
    <w:rsid w:val="009319EB"/>
    <w:rsid w:val="00931B34"/>
    <w:rsid w:val="00931C42"/>
    <w:rsid w:val="009322C8"/>
    <w:rsid w:val="00932471"/>
    <w:rsid w:val="009325C8"/>
    <w:rsid w:val="009327E4"/>
    <w:rsid w:val="00932BB9"/>
    <w:rsid w:val="00932DA0"/>
    <w:rsid w:val="009330D9"/>
    <w:rsid w:val="00933327"/>
    <w:rsid w:val="009333DA"/>
    <w:rsid w:val="009334B2"/>
    <w:rsid w:val="009335B9"/>
    <w:rsid w:val="009336C9"/>
    <w:rsid w:val="00933803"/>
    <w:rsid w:val="00933927"/>
    <w:rsid w:val="00933A16"/>
    <w:rsid w:val="00933A19"/>
    <w:rsid w:val="00933B8B"/>
    <w:rsid w:val="00933C83"/>
    <w:rsid w:val="00933D2B"/>
    <w:rsid w:val="00933DC7"/>
    <w:rsid w:val="00933F2D"/>
    <w:rsid w:val="00934525"/>
    <w:rsid w:val="00934607"/>
    <w:rsid w:val="009346E4"/>
    <w:rsid w:val="00934772"/>
    <w:rsid w:val="00934862"/>
    <w:rsid w:val="00934970"/>
    <w:rsid w:val="00934998"/>
    <w:rsid w:val="009349FF"/>
    <w:rsid w:val="00934B10"/>
    <w:rsid w:val="00934B57"/>
    <w:rsid w:val="009357B0"/>
    <w:rsid w:val="00935A75"/>
    <w:rsid w:val="00935B57"/>
    <w:rsid w:val="00935EC7"/>
    <w:rsid w:val="00935F97"/>
    <w:rsid w:val="0093617D"/>
    <w:rsid w:val="009362A7"/>
    <w:rsid w:val="00936415"/>
    <w:rsid w:val="009364CD"/>
    <w:rsid w:val="0093656E"/>
    <w:rsid w:val="0093661B"/>
    <w:rsid w:val="00936726"/>
    <w:rsid w:val="009367F8"/>
    <w:rsid w:val="00936922"/>
    <w:rsid w:val="00936A58"/>
    <w:rsid w:val="00936ED8"/>
    <w:rsid w:val="0093700E"/>
    <w:rsid w:val="009375D4"/>
    <w:rsid w:val="00937656"/>
    <w:rsid w:val="00937C7C"/>
    <w:rsid w:val="009400D9"/>
    <w:rsid w:val="009401BE"/>
    <w:rsid w:val="0094062E"/>
    <w:rsid w:val="009409EF"/>
    <w:rsid w:val="00940E2C"/>
    <w:rsid w:val="00940EDF"/>
    <w:rsid w:val="009410F4"/>
    <w:rsid w:val="0094132C"/>
    <w:rsid w:val="009415F0"/>
    <w:rsid w:val="009418D4"/>
    <w:rsid w:val="00941D16"/>
    <w:rsid w:val="00941DC4"/>
    <w:rsid w:val="00941F6E"/>
    <w:rsid w:val="00942438"/>
    <w:rsid w:val="00942539"/>
    <w:rsid w:val="009425CB"/>
    <w:rsid w:val="00942613"/>
    <w:rsid w:val="00942697"/>
    <w:rsid w:val="0094279E"/>
    <w:rsid w:val="00942C6E"/>
    <w:rsid w:val="00942FBB"/>
    <w:rsid w:val="009432A0"/>
    <w:rsid w:val="009432A3"/>
    <w:rsid w:val="009433CE"/>
    <w:rsid w:val="0094359C"/>
    <w:rsid w:val="009435FF"/>
    <w:rsid w:val="00943603"/>
    <w:rsid w:val="00943679"/>
    <w:rsid w:val="00943A01"/>
    <w:rsid w:val="00943F9E"/>
    <w:rsid w:val="0094400A"/>
    <w:rsid w:val="00944107"/>
    <w:rsid w:val="00944127"/>
    <w:rsid w:val="00944219"/>
    <w:rsid w:val="009442BB"/>
    <w:rsid w:val="00944581"/>
    <w:rsid w:val="00944662"/>
    <w:rsid w:val="0094466C"/>
    <w:rsid w:val="009448A3"/>
    <w:rsid w:val="00944B8D"/>
    <w:rsid w:val="00944CF2"/>
    <w:rsid w:val="00944CF6"/>
    <w:rsid w:val="0094527E"/>
    <w:rsid w:val="009455D0"/>
    <w:rsid w:val="009455E6"/>
    <w:rsid w:val="00945601"/>
    <w:rsid w:val="009456AE"/>
    <w:rsid w:val="00945E2E"/>
    <w:rsid w:val="009461EB"/>
    <w:rsid w:val="009462B5"/>
    <w:rsid w:val="00946375"/>
    <w:rsid w:val="00946441"/>
    <w:rsid w:val="009468A9"/>
    <w:rsid w:val="00946957"/>
    <w:rsid w:val="00946A9A"/>
    <w:rsid w:val="0094708D"/>
    <w:rsid w:val="009470EE"/>
    <w:rsid w:val="00947123"/>
    <w:rsid w:val="0094713D"/>
    <w:rsid w:val="009471CB"/>
    <w:rsid w:val="009472C7"/>
    <w:rsid w:val="009475B1"/>
    <w:rsid w:val="0094790C"/>
    <w:rsid w:val="00947E7C"/>
    <w:rsid w:val="009502FE"/>
    <w:rsid w:val="009504A5"/>
    <w:rsid w:val="00950A47"/>
    <w:rsid w:val="00950A6C"/>
    <w:rsid w:val="00950AC2"/>
    <w:rsid w:val="00950C03"/>
    <w:rsid w:val="00950D16"/>
    <w:rsid w:val="00951277"/>
    <w:rsid w:val="009512B1"/>
    <w:rsid w:val="009512F9"/>
    <w:rsid w:val="00951549"/>
    <w:rsid w:val="0095164D"/>
    <w:rsid w:val="009518CD"/>
    <w:rsid w:val="009518D0"/>
    <w:rsid w:val="009518EB"/>
    <w:rsid w:val="00951954"/>
    <w:rsid w:val="0095195B"/>
    <w:rsid w:val="00951BA8"/>
    <w:rsid w:val="00951E1B"/>
    <w:rsid w:val="00951FD0"/>
    <w:rsid w:val="009525AC"/>
    <w:rsid w:val="009527D5"/>
    <w:rsid w:val="009535E5"/>
    <w:rsid w:val="0095364B"/>
    <w:rsid w:val="009537F1"/>
    <w:rsid w:val="0095395F"/>
    <w:rsid w:val="0095399B"/>
    <w:rsid w:val="00953A45"/>
    <w:rsid w:val="00953C26"/>
    <w:rsid w:val="00953EEB"/>
    <w:rsid w:val="00954131"/>
    <w:rsid w:val="009542B1"/>
    <w:rsid w:val="009542B3"/>
    <w:rsid w:val="0095439F"/>
    <w:rsid w:val="009543A6"/>
    <w:rsid w:val="0095441F"/>
    <w:rsid w:val="009548A5"/>
    <w:rsid w:val="00954BDE"/>
    <w:rsid w:val="00954D28"/>
    <w:rsid w:val="00954DE5"/>
    <w:rsid w:val="00954E4A"/>
    <w:rsid w:val="00954E9C"/>
    <w:rsid w:val="00954EB9"/>
    <w:rsid w:val="009552F7"/>
    <w:rsid w:val="00955361"/>
    <w:rsid w:val="009553A8"/>
    <w:rsid w:val="00955608"/>
    <w:rsid w:val="00955996"/>
    <w:rsid w:val="00955CA4"/>
    <w:rsid w:val="00955F7E"/>
    <w:rsid w:val="00955F9B"/>
    <w:rsid w:val="0095637A"/>
    <w:rsid w:val="00956383"/>
    <w:rsid w:val="00956429"/>
    <w:rsid w:val="009565D3"/>
    <w:rsid w:val="009565F9"/>
    <w:rsid w:val="0095697E"/>
    <w:rsid w:val="00957089"/>
    <w:rsid w:val="009570D1"/>
    <w:rsid w:val="009571A7"/>
    <w:rsid w:val="009571B1"/>
    <w:rsid w:val="009571FC"/>
    <w:rsid w:val="00957242"/>
    <w:rsid w:val="009574CA"/>
    <w:rsid w:val="009574EE"/>
    <w:rsid w:val="0095777B"/>
    <w:rsid w:val="009578C0"/>
    <w:rsid w:val="00957931"/>
    <w:rsid w:val="00960085"/>
    <w:rsid w:val="00960141"/>
    <w:rsid w:val="009602DA"/>
    <w:rsid w:val="009603FF"/>
    <w:rsid w:val="0096049F"/>
    <w:rsid w:val="0096060C"/>
    <w:rsid w:val="00960ADD"/>
    <w:rsid w:val="00960F8C"/>
    <w:rsid w:val="00961228"/>
    <w:rsid w:val="00961259"/>
    <w:rsid w:val="00961371"/>
    <w:rsid w:val="0096189F"/>
    <w:rsid w:val="00961C8E"/>
    <w:rsid w:val="00961D71"/>
    <w:rsid w:val="00961D9F"/>
    <w:rsid w:val="00961F1F"/>
    <w:rsid w:val="00962288"/>
    <w:rsid w:val="0096253F"/>
    <w:rsid w:val="00962652"/>
    <w:rsid w:val="0096304A"/>
    <w:rsid w:val="0096313C"/>
    <w:rsid w:val="009631A2"/>
    <w:rsid w:val="009638E4"/>
    <w:rsid w:val="009639E3"/>
    <w:rsid w:val="009639FA"/>
    <w:rsid w:val="00963AB7"/>
    <w:rsid w:val="00963B61"/>
    <w:rsid w:val="009643AF"/>
    <w:rsid w:val="0096449F"/>
    <w:rsid w:val="009645A8"/>
    <w:rsid w:val="009646FA"/>
    <w:rsid w:val="00964735"/>
    <w:rsid w:val="009647F5"/>
    <w:rsid w:val="009647FD"/>
    <w:rsid w:val="00964945"/>
    <w:rsid w:val="009649DF"/>
    <w:rsid w:val="00964B67"/>
    <w:rsid w:val="00965245"/>
    <w:rsid w:val="00965BC6"/>
    <w:rsid w:val="00965C50"/>
    <w:rsid w:val="009662EF"/>
    <w:rsid w:val="0096634F"/>
    <w:rsid w:val="00966469"/>
    <w:rsid w:val="00966896"/>
    <w:rsid w:val="00966A44"/>
    <w:rsid w:val="00966C0E"/>
    <w:rsid w:val="00966CFD"/>
    <w:rsid w:val="00966E23"/>
    <w:rsid w:val="00966F13"/>
    <w:rsid w:val="00966FEC"/>
    <w:rsid w:val="00967242"/>
    <w:rsid w:val="009672E4"/>
    <w:rsid w:val="0096743C"/>
    <w:rsid w:val="00967655"/>
    <w:rsid w:val="00967689"/>
    <w:rsid w:val="009678ED"/>
    <w:rsid w:val="00967ACE"/>
    <w:rsid w:val="00967AFC"/>
    <w:rsid w:val="00967CAE"/>
    <w:rsid w:val="00967E7D"/>
    <w:rsid w:val="00967FC5"/>
    <w:rsid w:val="00970151"/>
    <w:rsid w:val="009701C0"/>
    <w:rsid w:val="00970269"/>
    <w:rsid w:val="0097039D"/>
    <w:rsid w:val="00970709"/>
    <w:rsid w:val="00970888"/>
    <w:rsid w:val="00970D23"/>
    <w:rsid w:val="00970DA6"/>
    <w:rsid w:val="00970E2E"/>
    <w:rsid w:val="009710C4"/>
    <w:rsid w:val="0097124A"/>
    <w:rsid w:val="009712D6"/>
    <w:rsid w:val="00971626"/>
    <w:rsid w:val="009719FB"/>
    <w:rsid w:val="00971B06"/>
    <w:rsid w:val="00971B6D"/>
    <w:rsid w:val="00971BD8"/>
    <w:rsid w:val="00971DA0"/>
    <w:rsid w:val="00971DC2"/>
    <w:rsid w:val="00972192"/>
    <w:rsid w:val="00972388"/>
    <w:rsid w:val="009725B1"/>
    <w:rsid w:val="009729E7"/>
    <w:rsid w:val="00972B51"/>
    <w:rsid w:val="009730FA"/>
    <w:rsid w:val="00973118"/>
    <w:rsid w:val="009733C2"/>
    <w:rsid w:val="00973461"/>
    <w:rsid w:val="0097362C"/>
    <w:rsid w:val="00973641"/>
    <w:rsid w:val="00973710"/>
    <w:rsid w:val="009737C8"/>
    <w:rsid w:val="00973A89"/>
    <w:rsid w:val="00973C10"/>
    <w:rsid w:val="00973EFC"/>
    <w:rsid w:val="00973F50"/>
    <w:rsid w:val="00974249"/>
    <w:rsid w:val="009745D2"/>
    <w:rsid w:val="00974791"/>
    <w:rsid w:val="00974A36"/>
    <w:rsid w:val="00974BB6"/>
    <w:rsid w:val="0097531D"/>
    <w:rsid w:val="009756A1"/>
    <w:rsid w:val="0097577A"/>
    <w:rsid w:val="00975805"/>
    <w:rsid w:val="00975DC7"/>
    <w:rsid w:val="00975E88"/>
    <w:rsid w:val="00975FFC"/>
    <w:rsid w:val="0097608A"/>
    <w:rsid w:val="0097627A"/>
    <w:rsid w:val="00976496"/>
    <w:rsid w:val="00976925"/>
    <w:rsid w:val="00976BF2"/>
    <w:rsid w:val="00976C18"/>
    <w:rsid w:val="00976CD4"/>
    <w:rsid w:val="00976F7B"/>
    <w:rsid w:val="00976F8B"/>
    <w:rsid w:val="00977451"/>
    <w:rsid w:val="00977576"/>
    <w:rsid w:val="00977C13"/>
    <w:rsid w:val="00977C9B"/>
    <w:rsid w:val="00977FE8"/>
    <w:rsid w:val="0098013A"/>
    <w:rsid w:val="00980573"/>
    <w:rsid w:val="00980F0A"/>
    <w:rsid w:val="00981451"/>
    <w:rsid w:val="00981838"/>
    <w:rsid w:val="0098189F"/>
    <w:rsid w:val="009818CE"/>
    <w:rsid w:val="0098199A"/>
    <w:rsid w:val="009819B6"/>
    <w:rsid w:val="00981E40"/>
    <w:rsid w:val="00981EAB"/>
    <w:rsid w:val="00982149"/>
    <w:rsid w:val="009821C3"/>
    <w:rsid w:val="00982D56"/>
    <w:rsid w:val="0098372D"/>
    <w:rsid w:val="00983A8D"/>
    <w:rsid w:val="00983DA0"/>
    <w:rsid w:val="009840A4"/>
    <w:rsid w:val="009840CA"/>
    <w:rsid w:val="00984246"/>
    <w:rsid w:val="00984390"/>
    <w:rsid w:val="00984DA2"/>
    <w:rsid w:val="00984DDD"/>
    <w:rsid w:val="009852A5"/>
    <w:rsid w:val="009854E3"/>
    <w:rsid w:val="009855D1"/>
    <w:rsid w:val="00985715"/>
    <w:rsid w:val="009858D5"/>
    <w:rsid w:val="00985A29"/>
    <w:rsid w:val="00985A32"/>
    <w:rsid w:val="00985B23"/>
    <w:rsid w:val="00985CDD"/>
    <w:rsid w:val="00985DA5"/>
    <w:rsid w:val="00985DD5"/>
    <w:rsid w:val="00985E17"/>
    <w:rsid w:val="00985F6B"/>
    <w:rsid w:val="00985FFA"/>
    <w:rsid w:val="009861DD"/>
    <w:rsid w:val="0098630C"/>
    <w:rsid w:val="00986462"/>
    <w:rsid w:val="009864AD"/>
    <w:rsid w:val="0098680C"/>
    <w:rsid w:val="0098698B"/>
    <w:rsid w:val="00986BC0"/>
    <w:rsid w:val="00986CE0"/>
    <w:rsid w:val="00986F53"/>
    <w:rsid w:val="00987146"/>
    <w:rsid w:val="00987232"/>
    <w:rsid w:val="00987403"/>
    <w:rsid w:val="00987433"/>
    <w:rsid w:val="0098755A"/>
    <w:rsid w:val="009877BB"/>
    <w:rsid w:val="00987AB8"/>
    <w:rsid w:val="00987FA1"/>
    <w:rsid w:val="0099011B"/>
    <w:rsid w:val="00990146"/>
    <w:rsid w:val="00990340"/>
    <w:rsid w:val="00990372"/>
    <w:rsid w:val="00990732"/>
    <w:rsid w:val="00990C9C"/>
    <w:rsid w:val="00990E6F"/>
    <w:rsid w:val="009910EA"/>
    <w:rsid w:val="0099120C"/>
    <w:rsid w:val="0099164C"/>
    <w:rsid w:val="00991931"/>
    <w:rsid w:val="00991964"/>
    <w:rsid w:val="00992344"/>
    <w:rsid w:val="0099240B"/>
    <w:rsid w:val="00992637"/>
    <w:rsid w:val="00992A1D"/>
    <w:rsid w:val="00992A87"/>
    <w:rsid w:val="00992BCE"/>
    <w:rsid w:val="00992DB4"/>
    <w:rsid w:val="00992EE3"/>
    <w:rsid w:val="00992F8E"/>
    <w:rsid w:val="00993438"/>
    <w:rsid w:val="0099351F"/>
    <w:rsid w:val="00993AEA"/>
    <w:rsid w:val="0099411D"/>
    <w:rsid w:val="0099420C"/>
    <w:rsid w:val="00994458"/>
    <w:rsid w:val="00994500"/>
    <w:rsid w:val="009945BB"/>
    <w:rsid w:val="0099462C"/>
    <w:rsid w:val="00994A58"/>
    <w:rsid w:val="00994B32"/>
    <w:rsid w:val="00994BE4"/>
    <w:rsid w:val="00994D65"/>
    <w:rsid w:val="0099507C"/>
    <w:rsid w:val="009957E3"/>
    <w:rsid w:val="00995A61"/>
    <w:rsid w:val="00995DB1"/>
    <w:rsid w:val="00996088"/>
    <w:rsid w:val="0099627D"/>
    <w:rsid w:val="0099681F"/>
    <w:rsid w:val="00996885"/>
    <w:rsid w:val="00996A7F"/>
    <w:rsid w:val="00996AF2"/>
    <w:rsid w:val="00996BBD"/>
    <w:rsid w:val="00996C65"/>
    <w:rsid w:val="00996DB0"/>
    <w:rsid w:val="00996E1E"/>
    <w:rsid w:val="00997032"/>
    <w:rsid w:val="009973CD"/>
    <w:rsid w:val="00997612"/>
    <w:rsid w:val="00997845"/>
    <w:rsid w:val="009A025E"/>
    <w:rsid w:val="009A042B"/>
    <w:rsid w:val="009A043E"/>
    <w:rsid w:val="009A04C9"/>
    <w:rsid w:val="009A0BD8"/>
    <w:rsid w:val="009A0E9E"/>
    <w:rsid w:val="009A1027"/>
    <w:rsid w:val="009A17C1"/>
    <w:rsid w:val="009A18A6"/>
    <w:rsid w:val="009A1F1F"/>
    <w:rsid w:val="009A1FF9"/>
    <w:rsid w:val="009A22E4"/>
    <w:rsid w:val="009A25DA"/>
    <w:rsid w:val="009A280C"/>
    <w:rsid w:val="009A2840"/>
    <w:rsid w:val="009A2C73"/>
    <w:rsid w:val="009A3188"/>
    <w:rsid w:val="009A3415"/>
    <w:rsid w:val="009A34FE"/>
    <w:rsid w:val="009A37A9"/>
    <w:rsid w:val="009A37B6"/>
    <w:rsid w:val="009A3A29"/>
    <w:rsid w:val="009A3CA7"/>
    <w:rsid w:val="009A3FFB"/>
    <w:rsid w:val="009A40BE"/>
    <w:rsid w:val="009A43F5"/>
    <w:rsid w:val="009A43F7"/>
    <w:rsid w:val="009A4485"/>
    <w:rsid w:val="009A4594"/>
    <w:rsid w:val="009A495D"/>
    <w:rsid w:val="009A4A77"/>
    <w:rsid w:val="009A4AAC"/>
    <w:rsid w:val="009A4B9D"/>
    <w:rsid w:val="009A4C26"/>
    <w:rsid w:val="009A515A"/>
    <w:rsid w:val="009A51A3"/>
    <w:rsid w:val="009A54C2"/>
    <w:rsid w:val="009A552A"/>
    <w:rsid w:val="009A568C"/>
    <w:rsid w:val="009A57EA"/>
    <w:rsid w:val="009A59BC"/>
    <w:rsid w:val="009A59BD"/>
    <w:rsid w:val="009A5B0C"/>
    <w:rsid w:val="009A5FEE"/>
    <w:rsid w:val="009A6281"/>
    <w:rsid w:val="009A6693"/>
    <w:rsid w:val="009A67B6"/>
    <w:rsid w:val="009A6DF0"/>
    <w:rsid w:val="009A6EC5"/>
    <w:rsid w:val="009A76F7"/>
    <w:rsid w:val="009A79C0"/>
    <w:rsid w:val="009A7B57"/>
    <w:rsid w:val="009A7B79"/>
    <w:rsid w:val="009A7C64"/>
    <w:rsid w:val="009A7F65"/>
    <w:rsid w:val="009B0008"/>
    <w:rsid w:val="009B0329"/>
    <w:rsid w:val="009B033A"/>
    <w:rsid w:val="009B06BD"/>
    <w:rsid w:val="009B07C3"/>
    <w:rsid w:val="009B08B0"/>
    <w:rsid w:val="009B0E55"/>
    <w:rsid w:val="009B0FBE"/>
    <w:rsid w:val="009B1214"/>
    <w:rsid w:val="009B1497"/>
    <w:rsid w:val="009B1BA8"/>
    <w:rsid w:val="009B1EB2"/>
    <w:rsid w:val="009B1EC5"/>
    <w:rsid w:val="009B1F15"/>
    <w:rsid w:val="009B2143"/>
    <w:rsid w:val="009B2196"/>
    <w:rsid w:val="009B24F1"/>
    <w:rsid w:val="009B2609"/>
    <w:rsid w:val="009B29F2"/>
    <w:rsid w:val="009B2AD4"/>
    <w:rsid w:val="009B2C0D"/>
    <w:rsid w:val="009B2EAC"/>
    <w:rsid w:val="009B323D"/>
    <w:rsid w:val="009B34D1"/>
    <w:rsid w:val="009B3633"/>
    <w:rsid w:val="009B3654"/>
    <w:rsid w:val="009B381C"/>
    <w:rsid w:val="009B39D4"/>
    <w:rsid w:val="009B3A98"/>
    <w:rsid w:val="009B3BB7"/>
    <w:rsid w:val="009B40A1"/>
    <w:rsid w:val="009B413B"/>
    <w:rsid w:val="009B4367"/>
    <w:rsid w:val="009B44B5"/>
    <w:rsid w:val="009B47D9"/>
    <w:rsid w:val="009B484D"/>
    <w:rsid w:val="009B4896"/>
    <w:rsid w:val="009B4980"/>
    <w:rsid w:val="009B4A3A"/>
    <w:rsid w:val="009B4C62"/>
    <w:rsid w:val="009B5059"/>
    <w:rsid w:val="009B5091"/>
    <w:rsid w:val="009B50D9"/>
    <w:rsid w:val="009B5176"/>
    <w:rsid w:val="009B5351"/>
    <w:rsid w:val="009B546D"/>
    <w:rsid w:val="009B5678"/>
    <w:rsid w:val="009B57D5"/>
    <w:rsid w:val="009B5BD2"/>
    <w:rsid w:val="009B5D26"/>
    <w:rsid w:val="009B5FB5"/>
    <w:rsid w:val="009B6177"/>
    <w:rsid w:val="009B663F"/>
    <w:rsid w:val="009B684C"/>
    <w:rsid w:val="009B6DDD"/>
    <w:rsid w:val="009B7123"/>
    <w:rsid w:val="009B749F"/>
    <w:rsid w:val="009B7551"/>
    <w:rsid w:val="009B7680"/>
    <w:rsid w:val="009B78F7"/>
    <w:rsid w:val="009B7B3F"/>
    <w:rsid w:val="009B7C19"/>
    <w:rsid w:val="009C06A8"/>
    <w:rsid w:val="009C07B2"/>
    <w:rsid w:val="009C08B2"/>
    <w:rsid w:val="009C0BAC"/>
    <w:rsid w:val="009C105D"/>
    <w:rsid w:val="009C120A"/>
    <w:rsid w:val="009C1275"/>
    <w:rsid w:val="009C14A2"/>
    <w:rsid w:val="009C195F"/>
    <w:rsid w:val="009C1BA9"/>
    <w:rsid w:val="009C1CAF"/>
    <w:rsid w:val="009C1D97"/>
    <w:rsid w:val="009C1ED8"/>
    <w:rsid w:val="009C1EDB"/>
    <w:rsid w:val="009C1F9A"/>
    <w:rsid w:val="009C2210"/>
    <w:rsid w:val="009C22B5"/>
    <w:rsid w:val="009C250D"/>
    <w:rsid w:val="009C26AA"/>
    <w:rsid w:val="009C27CC"/>
    <w:rsid w:val="009C27EF"/>
    <w:rsid w:val="009C309B"/>
    <w:rsid w:val="009C3157"/>
    <w:rsid w:val="009C34DD"/>
    <w:rsid w:val="009C34E0"/>
    <w:rsid w:val="009C3675"/>
    <w:rsid w:val="009C39A3"/>
    <w:rsid w:val="009C3A20"/>
    <w:rsid w:val="009C3EC3"/>
    <w:rsid w:val="009C3F90"/>
    <w:rsid w:val="009C4257"/>
    <w:rsid w:val="009C4D65"/>
    <w:rsid w:val="009C5A40"/>
    <w:rsid w:val="009C5A95"/>
    <w:rsid w:val="009C5BDC"/>
    <w:rsid w:val="009C5CAA"/>
    <w:rsid w:val="009C5CAE"/>
    <w:rsid w:val="009C60E5"/>
    <w:rsid w:val="009C6320"/>
    <w:rsid w:val="009C65DF"/>
    <w:rsid w:val="009C68F9"/>
    <w:rsid w:val="009C6932"/>
    <w:rsid w:val="009C6AB9"/>
    <w:rsid w:val="009C6F66"/>
    <w:rsid w:val="009C7030"/>
    <w:rsid w:val="009C72C4"/>
    <w:rsid w:val="009C78A0"/>
    <w:rsid w:val="009C7A2D"/>
    <w:rsid w:val="009C7B79"/>
    <w:rsid w:val="009C7EFD"/>
    <w:rsid w:val="009D0038"/>
    <w:rsid w:val="009D0331"/>
    <w:rsid w:val="009D04B9"/>
    <w:rsid w:val="009D059B"/>
    <w:rsid w:val="009D0766"/>
    <w:rsid w:val="009D08C1"/>
    <w:rsid w:val="009D095B"/>
    <w:rsid w:val="009D0BE9"/>
    <w:rsid w:val="009D0E5F"/>
    <w:rsid w:val="009D0F7A"/>
    <w:rsid w:val="009D11AB"/>
    <w:rsid w:val="009D121F"/>
    <w:rsid w:val="009D140C"/>
    <w:rsid w:val="009D1489"/>
    <w:rsid w:val="009D194F"/>
    <w:rsid w:val="009D1F62"/>
    <w:rsid w:val="009D2176"/>
    <w:rsid w:val="009D2283"/>
    <w:rsid w:val="009D2629"/>
    <w:rsid w:val="009D2DD0"/>
    <w:rsid w:val="009D2E17"/>
    <w:rsid w:val="009D321C"/>
    <w:rsid w:val="009D3D3E"/>
    <w:rsid w:val="009D3D92"/>
    <w:rsid w:val="009D3F08"/>
    <w:rsid w:val="009D3FA4"/>
    <w:rsid w:val="009D42A3"/>
    <w:rsid w:val="009D44B8"/>
    <w:rsid w:val="009D4D28"/>
    <w:rsid w:val="009D4F31"/>
    <w:rsid w:val="009D5BEB"/>
    <w:rsid w:val="009D5D13"/>
    <w:rsid w:val="009D5F7C"/>
    <w:rsid w:val="009D5FFC"/>
    <w:rsid w:val="009D6145"/>
    <w:rsid w:val="009D67DD"/>
    <w:rsid w:val="009D711E"/>
    <w:rsid w:val="009D75E6"/>
    <w:rsid w:val="009D7878"/>
    <w:rsid w:val="009D798B"/>
    <w:rsid w:val="009D7B40"/>
    <w:rsid w:val="009D7CD3"/>
    <w:rsid w:val="009D7E89"/>
    <w:rsid w:val="009D7F63"/>
    <w:rsid w:val="009E009E"/>
    <w:rsid w:val="009E03AF"/>
    <w:rsid w:val="009E03EE"/>
    <w:rsid w:val="009E0418"/>
    <w:rsid w:val="009E0757"/>
    <w:rsid w:val="009E0783"/>
    <w:rsid w:val="009E0B1A"/>
    <w:rsid w:val="009E0B7C"/>
    <w:rsid w:val="009E0F18"/>
    <w:rsid w:val="009E0F29"/>
    <w:rsid w:val="009E11D1"/>
    <w:rsid w:val="009E16B1"/>
    <w:rsid w:val="009E198D"/>
    <w:rsid w:val="009E1ED5"/>
    <w:rsid w:val="009E1EF4"/>
    <w:rsid w:val="009E22F4"/>
    <w:rsid w:val="009E263B"/>
    <w:rsid w:val="009E2684"/>
    <w:rsid w:val="009E2DE1"/>
    <w:rsid w:val="009E34D0"/>
    <w:rsid w:val="009E39E3"/>
    <w:rsid w:val="009E3F4F"/>
    <w:rsid w:val="009E4409"/>
    <w:rsid w:val="009E4462"/>
    <w:rsid w:val="009E4858"/>
    <w:rsid w:val="009E4895"/>
    <w:rsid w:val="009E495B"/>
    <w:rsid w:val="009E4B0B"/>
    <w:rsid w:val="009E4CE8"/>
    <w:rsid w:val="009E4DB8"/>
    <w:rsid w:val="009E506C"/>
    <w:rsid w:val="009E5200"/>
    <w:rsid w:val="009E579A"/>
    <w:rsid w:val="009E5F7E"/>
    <w:rsid w:val="009E6107"/>
    <w:rsid w:val="009E6438"/>
    <w:rsid w:val="009E6895"/>
    <w:rsid w:val="009E693E"/>
    <w:rsid w:val="009E6FE8"/>
    <w:rsid w:val="009E71AD"/>
    <w:rsid w:val="009E722D"/>
    <w:rsid w:val="009E7553"/>
    <w:rsid w:val="009E78AD"/>
    <w:rsid w:val="009E78F2"/>
    <w:rsid w:val="009E7977"/>
    <w:rsid w:val="009E7AB0"/>
    <w:rsid w:val="009E7E3C"/>
    <w:rsid w:val="009F0193"/>
    <w:rsid w:val="009F025C"/>
    <w:rsid w:val="009F0420"/>
    <w:rsid w:val="009F0483"/>
    <w:rsid w:val="009F0545"/>
    <w:rsid w:val="009F059F"/>
    <w:rsid w:val="009F068B"/>
    <w:rsid w:val="009F070F"/>
    <w:rsid w:val="009F08FA"/>
    <w:rsid w:val="009F0ACD"/>
    <w:rsid w:val="009F0BC8"/>
    <w:rsid w:val="009F0BFE"/>
    <w:rsid w:val="009F113B"/>
    <w:rsid w:val="009F1172"/>
    <w:rsid w:val="009F1197"/>
    <w:rsid w:val="009F11E9"/>
    <w:rsid w:val="009F1224"/>
    <w:rsid w:val="009F1266"/>
    <w:rsid w:val="009F152F"/>
    <w:rsid w:val="009F1590"/>
    <w:rsid w:val="009F1704"/>
    <w:rsid w:val="009F1900"/>
    <w:rsid w:val="009F1A83"/>
    <w:rsid w:val="009F1B7B"/>
    <w:rsid w:val="009F1DEE"/>
    <w:rsid w:val="009F1F3B"/>
    <w:rsid w:val="009F1FF5"/>
    <w:rsid w:val="009F2C8C"/>
    <w:rsid w:val="009F2E39"/>
    <w:rsid w:val="009F2E6E"/>
    <w:rsid w:val="009F2E7D"/>
    <w:rsid w:val="009F2F63"/>
    <w:rsid w:val="009F2FEB"/>
    <w:rsid w:val="009F37F6"/>
    <w:rsid w:val="009F44B2"/>
    <w:rsid w:val="009F45D6"/>
    <w:rsid w:val="009F465F"/>
    <w:rsid w:val="009F478D"/>
    <w:rsid w:val="009F482F"/>
    <w:rsid w:val="009F4A67"/>
    <w:rsid w:val="009F4BF9"/>
    <w:rsid w:val="009F4E6D"/>
    <w:rsid w:val="009F4E6F"/>
    <w:rsid w:val="009F52F3"/>
    <w:rsid w:val="009F5321"/>
    <w:rsid w:val="009F5377"/>
    <w:rsid w:val="009F5518"/>
    <w:rsid w:val="009F55DF"/>
    <w:rsid w:val="009F5A36"/>
    <w:rsid w:val="009F5C04"/>
    <w:rsid w:val="009F5CE6"/>
    <w:rsid w:val="009F5E0F"/>
    <w:rsid w:val="009F5F70"/>
    <w:rsid w:val="009F5F87"/>
    <w:rsid w:val="009F62A2"/>
    <w:rsid w:val="009F6312"/>
    <w:rsid w:val="009F6717"/>
    <w:rsid w:val="009F68F3"/>
    <w:rsid w:val="009F6A11"/>
    <w:rsid w:val="009F6BC8"/>
    <w:rsid w:val="009F6E88"/>
    <w:rsid w:val="009F725C"/>
    <w:rsid w:val="009F7334"/>
    <w:rsid w:val="009F7915"/>
    <w:rsid w:val="00A0015A"/>
    <w:rsid w:val="00A00762"/>
    <w:rsid w:val="00A007DE"/>
    <w:rsid w:val="00A008BF"/>
    <w:rsid w:val="00A008F4"/>
    <w:rsid w:val="00A00A78"/>
    <w:rsid w:val="00A011FD"/>
    <w:rsid w:val="00A012C7"/>
    <w:rsid w:val="00A01A94"/>
    <w:rsid w:val="00A01B24"/>
    <w:rsid w:val="00A01C40"/>
    <w:rsid w:val="00A01F58"/>
    <w:rsid w:val="00A021E2"/>
    <w:rsid w:val="00A03000"/>
    <w:rsid w:val="00A03039"/>
    <w:rsid w:val="00A031C5"/>
    <w:rsid w:val="00A03330"/>
    <w:rsid w:val="00A0347D"/>
    <w:rsid w:val="00A0388C"/>
    <w:rsid w:val="00A03C23"/>
    <w:rsid w:val="00A0407A"/>
    <w:rsid w:val="00A043CD"/>
    <w:rsid w:val="00A04543"/>
    <w:rsid w:val="00A04805"/>
    <w:rsid w:val="00A04B7E"/>
    <w:rsid w:val="00A04BAC"/>
    <w:rsid w:val="00A04D7B"/>
    <w:rsid w:val="00A04E5F"/>
    <w:rsid w:val="00A04F99"/>
    <w:rsid w:val="00A0549A"/>
    <w:rsid w:val="00A0558A"/>
    <w:rsid w:val="00A0573C"/>
    <w:rsid w:val="00A05874"/>
    <w:rsid w:val="00A05885"/>
    <w:rsid w:val="00A05AF3"/>
    <w:rsid w:val="00A05C58"/>
    <w:rsid w:val="00A05E26"/>
    <w:rsid w:val="00A06117"/>
    <w:rsid w:val="00A06144"/>
    <w:rsid w:val="00A061F1"/>
    <w:rsid w:val="00A065E2"/>
    <w:rsid w:val="00A068DC"/>
    <w:rsid w:val="00A06C85"/>
    <w:rsid w:val="00A06CB2"/>
    <w:rsid w:val="00A079EA"/>
    <w:rsid w:val="00A07A50"/>
    <w:rsid w:val="00A07B07"/>
    <w:rsid w:val="00A07B4F"/>
    <w:rsid w:val="00A07BD4"/>
    <w:rsid w:val="00A07F14"/>
    <w:rsid w:val="00A101BC"/>
    <w:rsid w:val="00A1025E"/>
    <w:rsid w:val="00A10530"/>
    <w:rsid w:val="00A10699"/>
    <w:rsid w:val="00A10843"/>
    <w:rsid w:val="00A108C7"/>
    <w:rsid w:val="00A10BFB"/>
    <w:rsid w:val="00A10E34"/>
    <w:rsid w:val="00A1131B"/>
    <w:rsid w:val="00A11324"/>
    <w:rsid w:val="00A114A2"/>
    <w:rsid w:val="00A11996"/>
    <w:rsid w:val="00A119A8"/>
    <w:rsid w:val="00A11BB9"/>
    <w:rsid w:val="00A11D83"/>
    <w:rsid w:val="00A12127"/>
    <w:rsid w:val="00A12395"/>
    <w:rsid w:val="00A1244C"/>
    <w:rsid w:val="00A12490"/>
    <w:rsid w:val="00A1257F"/>
    <w:rsid w:val="00A125C2"/>
    <w:rsid w:val="00A125ED"/>
    <w:rsid w:val="00A125F9"/>
    <w:rsid w:val="00A12637"/>
    <w:rsid w:val="00A12648"/>
    <w:rsid w:val="00A1295A"/>
    <w:rsid w:val="00A12AB8"/>
    <w:rsid w:val="00A12D06"/>
    <w:rsid w:val="00A12D79"/>
    <w:rsid w:val="00A12E91"/>
    <w:rsid w:val="00A13140"/>
    <w:rsid w:val="00A13471"/>
    <w:rsid w:val="00A1348D"/>
    <w:rsid w:val="00A13588"/>
    <w:rsid w:val="00A136D8"/>
    <w:rsid w:val="00A1375E"/>
    <w:rsid w:val="00A1388F"/>
    <w:rsid w:val="00A13944"/>
    <w:rsid w:val="00A13B8E"/>
    <w:rsid w:val="00A13BC8"/>
    <w:rsid w:val="00A13C4C"/>
    <w:rsid w:val="00A13FB3"/>
    <w:rsid w:val="00A14325"/>
    <w:rsid w:val="00A1454E"/>
    <w:rsid w:val="00A14921"/>
    <w:rsid w:val="00A14A25"/>
    <w:rsid w:val="00A1521A"/>
    <w:rsid w:val="00A15716"/>
    <w:rsid w:val="00A15918"/>
    <w:rsid w:val="00A16004"/>
    <w:rsid w:val="00A16056"/>
    <w:rsid w:val="00A161C8"/>
    <w:rsid w:val="00A16360"/>
    <w:rsid w:val="00A1645B"/>
    <w:rsid w:val="00A166EB"/>
    <w:rsid w:val="00A16EE1"/>
    <w:rsid w:val="00A17076"/>
    <w:rsid w:val="00A17486"/>
    <w:rsid w:val="00A176E8"/>
    <w:rsid w:val="00A17AD5"/>
    <w:rsid w:val="00A17B0F"/>
    <w:rsid w:val="00A17CB5"/>
    <w:rsid w:val="00A2012C"/>
    <w:rsid w:val="00A2060D"/>
    <w:rsid w:val="00A20854"/>
    <w:rsid w:val="00A20B6B"/>
    <w:rsid w:val="00A20B9D"/>
    <w:rsid w:val="00A20D5C"/>
    <w:rsid w:val="00A2101C"/>
    <w:rsid w:val="00A21047"/>
    <w:rsid w:val="00A210AF"/>
    <w:rsid w:val="00A2156D"/>
    <w:rsid w:val="00A21C0E"/>
    <w:rsid w:val="00A21E50"/>
    <w:rsid w:val="00A220DE"/>
    <w:rsid w:val="00A222D2"/>
    <w:rsid w:val="00A22305"/>
    <w:rsid w:val="00A22390"/>
    <w:rsid w:val="00A2245E"/>
    <w:rsid w:val="00A224F6"/>
    <w:rsid w:val="00A227B0"/>
    <w:rsid w:val="00A22886"/>
    <w:rsid w:val="00A22A9E"/>
    <w:rsid w:val="00A22C81"/>
    <w:rsid w:val="00A22D4D"/>
    <w:rsid w:val="00A22E2E"/>
    <w:rsid w:val="00A23279"/>
    <w:rsid w:val="00A233EE"/>
    <w:rsid w:val="00A23549"/>
    <w:rsid w:val="00A23B3E"/>
    <w:rsid w:val="00A23C92"/>
    <w:rsid w:val="00A23F19"/>
    <w:rsid w:val="00A24523"/>
    <w:rsid w:val="00A246B1"/>
    <w:rsid w:val="00A2485E"/>
    <w:rsid w:val="00A24B20"/>
    <w:rsid w:val="00A24D76"/>
    <w:rsid w:val="00A2500E"/>
    <w:rsid w:val="00A254BC"/>
    <w:rsid w:val="00A254EC"/>
    <w:rsid w:val="00A255EB"/>
    <w:rsid w:val="00A2563F"/>
    <w:rsid w:val="00A25727"/>
    <w:rsid w:val="00A258C6"/>
    <w:rsid w:val="00A25B4A"/>
    <w:rsid w:val="00A25B83"/>
    <w:rsid w:val="00A25C3A"/>
    <w:rsid w:val="00A25F44"/>
    <w:rsid w:val="00A25F8B"/>
    <w:rsid w:val="00A264DE"/>
    <w:rsid w:val="00A2652C"/>
    <w:rsid w:val="00A26565"/>
    <w:rsid w:val="00A265D0"/>
    <w:rsid w:val="00A2764D"/>
    <w:rsid w:val="00A27674"/>
    <w:rsid w:val="00A2773A"/>
    <w:rsid w:val="00A2777F"/>
    <w:rsid w:val="00A27A4F"/>
    <w:rsid w:val="00A27AD2"/>
    <w:rsid w:val="00A27DDC"/>
    <w:rsid w:val="00A3004E"/>
    <w:rsid w:val="00A301A4"/>
    <w:rsid w:val="00A3020A"/>
    <w:rsid w:val="00A30498"/>
    <w:rsid w:val="00A306A4"/>
    <w:rsid w:val="00A306E1"/>
    <w:rsid w:val="00A3089C"/>
    <w:rsid w:val="00A309EA"/>
    <w:rsid w:val="00A30B6B"/>
    <w:rsid w:val="00A30C67"/>
    <w:rsid w:val="00A30C76"/>
    <w:rsid w:val="00A31166"/>
    <w:rsid w:val="00A311CB"/>
    <w:rsid w:val="00A319A1"/>
    <w:rsid w:val="00A31E87"/>
    <w:rsid w:val="00A32032"/>
    <w:rsid w:val="00A320E3"/>
    <w:rsid w:val="00A3212D"/>
    <w:rsid w:val="00A3217E"/>
    <w:rsid w:val="00A323DC"/>
    <w:rsid w:val="00A323DD"/>
    <w:rsid w:val="00A32B71"/>
    <w:rsid w:val="00A32EC7"/>
    <w:rsid w:val="00A33508"/>
    <w:rsid w:val="00A33509"/>
    <w:rsid w:val="00A339D2"/>
    <w:rsid w:val="00A33A29"/>
    <w:rsid w:val="00A33B8E"/>
    <w:rsid w:val="00A33C17"/>
    <w:rsid w:val="00A33CCD"/>
    <w:rsid w:val="00A33D2D"/>
    <w:rsid w:val="00A33E17"/>
    <w:rsid w:val="00A33F20"/>
    <w:rsid w:val="00A344B3"/>
    <w:rsid w:val="00A34773"/>
    <w:rsid w:val="00A34850"/>
    <w:rsid w:val="00A34B2A"/>
    <w:rsid w:val="00A34CB0"/>
    <w:rsid w:val="00A350D0"/>
    <w:rsid w:val="00A35926"/>
    <w:rsid w:val="00A3592D"/>
    <w:rsid w:val="00A3598A"/>
    <w:rsid w:val="00A3599C"/>
    <w:rsid w:val="00A359C6"/>
    <w:rsid w:val="00A35E2C"/>
    <w:rsid w:val="00A3651C"/>
    <w:rsid w:val="00A36CDA"/>
    <w:rsid w:val="00A3708D"/>
    <w:rsid w:val="00A370F8"/>
    <w:rsid w:val="00A37135"/>
    <w:rsid w:val="00A37454"/>
    <w:rsid w:val="00A37768"/>
    <w:rsid w:val="00A379F3"/>
    <w:rsid w:val="00A37A03"/>
    <w:rsid w:val="00A37CD4"/>
    <w:rsid w:val="00A37F33"/>
    <w:rsid w:val="00A4016C"/>
    <w:rsid w:val="00A4023F"/>
    <w:rsid w:val="00A40613"/>
    <w:rsid w:val="00A4061B"/>
    <w:rsid w:val="00A40777"/>
    <w:rsid w:val="00A40D5A"/>
    <w:rsid w:val="00A41171"/>
    <w:rsid w:val="00A411C2"/>
    <w:rsid w:val="00A4122A"/>
    <w:rsid w:val="00A412B2"/>
    <w:rsid w:val="00A412BC"/>
    <w:rsid w:val="00A41488"/>
    <w:rsid w:val="00A4165F"/>
    <w:rsid w:val="00A41800"/>
    <w:rsid w:val="00A41BD3"/>
    <w:rsid w:val="00A41C72"/>
    <w:rsid w:val="00A41EDD"/>
    <w:rsid w:val="00A4319E"/>
    <w:rsid w:val="00A43482"/>
    <w:rsid w:val="00A435B8"/>
    <w:rsid w:val="00A43696"/>
    <w:rsid w:val="00A4376F"/>
    <w:rsid w:val="00A43A94"/>
    <w:rsid w:val="00A43BDB"/>
    <w:rsid w:val="00A43D4F"/>
    <w:rsid w:val="00A44BED"/>
    <w:rsid w:val="00A44CAA"/>
    <w:rsid w:val="00A44EF3"/>
    <w:rsid w:val="00A452E7"/>
    <w:rsid w:val="00A45560"/>
    <w:rsid w:val="00A45B77"/>
    <w:rsid w:val="00A45BE1"/>
    <w:rsid w:val="00A45BEE"/>
    <w:rsid w:val="00A45FF3"/>
    <w:rsid w:val="00A462E0"/>
    <w:rsid w:val="00A466BF"/>
    <w:rsid w:val="00A466C0"/>
    <w:rsid w:val="00A46AD5"/>
    <w:rsid w:val="00A46B01"/>
    <w:rsid w:val="00A46F81"/>
    <w:rsid w:val="00A4704C"/>
    <w:rsid w:val="00A47195"/>
    <w:rsid w:val="00A471D7"/>
    <w:rsid w:val="00A4726C"/>
    <w:rsid w:val="00A473CE"/>
    <w:rsid w:val="00A4775E"/>
    <w:rsid w:val="00A47A7B"/>
    <w:rsid w:val="00A47C17"/>
    <w:rsid w:val="00A47D32"/>
    <w:rsid w:val="00A502F0"/>
    <w:rsid w:val="00A503E3"/>
    <w:rsid w:val="00A50473"/>
    <w:rsid w:val="00A50515"/>
    <w:rsid w:val="00A50919"/>
    <w:rsid w:val="00A50B54"/>
    <w:rsid w:val="00A514E4"/>
    <w:rsid w:val="00A5154D"/>
    <w:rsid w:val="00A515EF"/>
    <w:rsid w:val="00A5160F"/>
    <w:rsid w:val="00A51B28"/>
    <w:rsid w:val="00A51C02"/>
    <w:rsid w:val="00A51C66"/>
    <w:rsid w:val="00A521AD"/>
    <w:rsid w:val="00A52BBD"/>
    <w:rsid w:val="00A52C35"/>
    <w:rsid w:val="00A52D16"/>
    <w:rsid w:val="00A52E14"/>
    <w:rsid w:val="00A52E41"/>
    <w:rsid w:val="00A52E65"/>
    <w:rsid w:val="00A52E6D"/>
    <w:rsid w:val="00A52E77"/>
    <w:rsid w:val="00A52FB3"/>
    <w:rsid w:val="00A53193"/>
    <w:rsid w:val="00A53359"/>
    <w:rsid w:val="00A53388"/>
    <w:rsid w:val="00A53516"/>
    <w:rsid w:val="00A5393E"/>
    <w:rsid w:val="00A53E70"/>
    <w:rsid w:val="00A53F4A"/>
    <w:rsid w:val="00A543F7"/>
    <w:rsid w:val="00A548A6"/>
    <w:rsid w:val="00A54A03"/>
    <w:rsid w:val="00A54D07"/>
    <w:rsid w:val="00A54D69"/>
    <w:rsid w:val="00A552E4"/>
    <w:rsid w:val="00A5536E"/>
    <w:rsid w:val="00A55507"/>
    <w:rsid w:val="00A556A0"/>
    <w:rsid w:val="00A55909"/>
    <w:rsid w:val="00A55BDA"/>
    <w:rsid w:val="00A55C14"/>
    <w:rsid w:val="00A55C27"/>
    <w:rsid w:val="00A55F91"/>
    <w:rsid w:val="00A55FCB"/>
    <w:rsid w:val="00A562AD"/>
    <w:rsid w:val="00A563F8"/>
    <w:rsid w:val="00A567FC"/>
    <w:rsid w:val="00A56C76"/>
    <w:rsid w:val="00A57145"/>
    <w:rsid w:val="00A5739F"/>
    <w:rsid w:val="00A578E8"/>
    <w:rsid w:val="00A57CD1"/>
    <w:rsid w:val="00A57D36"/>
    <w:rsid w:val="00A57E51"/>
    <w:rsid w:val="00A57FD8"/>
    <w:rsid w:val="00A60037"/>
    <w:rsid w:val="00A602A0"/>
    <w:rsid w:val="00A6043E"/>
    <w:rsid w:val="00A605B8"/>
    <w:rsid w:val="00A609B1"/>
    <w:rsid w:val="00A60B04"/>
    <w:rsid w:val="00A60C1A"/>
    <w:rsid w:val="00A60E7F"/>
    <w:rsid w:val="00A610DE"/>
    <w:rsid w:val="00A613E7"/>
    <w:rsid w:val="00A61434"/>
    <w:rsid w:val="00A6149A"/>
    <w:rsid w:val="00A6166B"/>
    <w:rsid w:val="00A61739"/>
    <w:rsid w:val="00A619A8"/>
    <w:rsid w:val="00A61B8A"/>
    <w:rsid w:val="00A61F76"/>
    <w:rsid w:val="00A62532"/>
    <w:rsid w:val="00A628B2"/>
    <w:rsid w:val="00A62DA8"/>
    <w:rsid w:val="00A62E0C"/>
    <w:rsid w:val="00A62F26"/>
    <w:rsid w:val="00A63028"/>
    <w:rsid w:val="00A630BB"/>
    <w:rsid w:val="00A6312E"/>
    <w:rsid w:val="00A63312"/>
    <w:rsid w:val="00A6392C"/>
    <w:rsid w:val="00A63937"/>
    <w:rsid w:val="00A6394F"/>
    <w:rsid w:val="00A63BCD"/>
    <w:rsid w:val="00A63E7F"/>
    <w:rsid w:val="00A63FED"/>
    <w:rsid w:val="00A642E9"/>
    <w:rsid w:val="00A643D5"/>
    <w:rsid w:val="00A64872"/>
    <w:rsid w:val="00A64922"/>
    <w:rsid w:val="00A6493C"/>
    <w:rsid w:val="00A64B23"/>
    <w:rsid w:val="00A64CF2"/>
    <w:rsid w:val="00A65023"/>
    <w:rsid w:val="00A6515C"/>
    <w:rsid w:val="00A65236"/>
    <w:rsid w:val="00A65687"/>
    <w:rsid w:val="00A65862"/>
    <w:rsid w:val="00A65C2E"/>
    <w:rsid w:val="00A66174"/>
    <w:rsid w:val="00A66703"/>
    <w:rsid w:val="00A6708F"/>
    <w:rsid w:val="00A671DA"/>
    <w:rsid w:val="00A671E0"/>
    <w:rsid w:val="00A6728B"/>
    <w:rsid w:val="00A67ADC"/>
    <w:rsid w:val="00A67BF7"/>
    <w:rsid w:val="00A67CF8"/>
    <w:rsid w:val="00A67D76"/>
    <w:rsid w:val="00A67EDF"/>
    <w:rsid w:val="00A70082"/>
    <w:rsid w:val="00A70528"/>
    <w:rsid w:val="00A706A8"/>
    <w:rsid w:val="00A7092E"/>
    <w:rsid w:val="00A70992"/>
    <w:rsid w:val="00A70C0C"/>
    <w:rsid w:val="00A71A55"/>
    <w:rsid w:val="00A7286C"/>
    <w:rsid w:val="00A72D00"/>
    <w:rsid w:val="00A72F52"/>
    <w:rsid w:val="00A733CB"/>
    <w:rsid w:val="00A73464"/>
    <w:rsid w:val="00A734ED"/>
    <w:rsid w:val="00A73B81"/>
    <w:rsid w:val="00A73E18"/>
    <w:rsid w:val="00A7405D"/>
    <w:rsid w:val="00A744AE"/>
    <w:rsid w:val="00A747D9"/>
    <w:rsid w:val="00A74E6B"/>
    <w:rsid w:val="00A750A2"/>
    <w:rsid w:val="00A7526D"/>
    <w:rsid w:val="00A752DF"/>
    <w:rsid w:val="00A75336"/>
    <w:rsid w:val="00A75420"/>
    <w:rsid w:val="00A754B4"/>
    <w:rsid w:val="00A758C6"/>
    <w:rsid w:val="00A75937"/>
    <w:rsid w:val="00A75A9F"/>
    <w:rsid w:val="00A75AC5"/>
    <w:rsid w:val="00A75B1C"/>
    <w:rsid w:val="00A762CA"/>
    <w:rsid w:val="00A763CE"/>
    <w:rsid w:val="00A767D2"/>
    <w:rsid w:val="00A768A2"/>
    <w:rsid w:val="00A76DBA"/>
    <w:rsid w:val="00A76EBD"/>
    <w:rsid w:val="00A76F5A"/>
    <w:rsid w:val="00A76FC7"/>
    <w:rsid w:val="00A77145"/>
    <w:rsid w:val="00A77258"/>
    <w:rsid w:val="00A77435"/>
    <w:rsid w:val="00A7765C"/>
    <w:rsid w:val="00A777F7"/>
    <w:rsid w:val="00A7797C"/>
    <w:rsid w:val="00A77A6D"/>
    <w:rsid w:val="00A77B59"/>
    <w:rsid w:val="00A77CA0"/>
    <w:rsid w:val="00A77DC6"/>
    <w:rsid w:val="00A77F45"/>
    <w:rsid w:val="00A8025C"/>
    <w:rsid w:val="00A80400"/>
    <w:rsid w:val="00A80453"/>
    <w:rsid w:val="00A804DB"/>
    <w:rsid w:val="00A8070C"/>
    <w:rsid w:val="00A80801"/>
    <w:rsid w:val="00A80C30"/>
    <w:rsid w:val="00A81095"/>
    <w:rsid w:val="00A8156E"/>
    <w:rsid w:val="00A8178B"/>
    <w:rsid w:val="00A81B6A"/>
    <w:rsid w:val="00A81BEC"/>
    <w:rsid w:val="00A81C62"/>
    <w:rsid w:val="00A81CFF"/>
    <w:rsid w:val="00A82338"/>
    <w:rsid w:val="00A8244D"/>
    <w:rsid w:val="00A8248D"/>
    <w:rsid w:val="00A8283B"/>
    <w:rsid w:val="00A82CB4"/>
    <w:rsid w:val="00A82DDE"/>
    <w:rsid w:val="00A83370"/>
    <w:rsid w:val="00A835A0"/>
    <w:rsid w:val="00A835A3"/>
    <w:rsid w:val="00A8361A"/>
    <w:rsid w:val="00A83623"/>
    <w:rsid w:val="00A83BEF"/>
    <w:rsid w:val="00A83C6B"/>
    <w:rsid w:val="00A83DB8"/>
    <w:rsid w:val="00A83DBD"/>
    <w:rsid w:val="00A84128"/>
    <w:rsid w:val="00A84158"/>
    <w:rsid w:val="00A84219"/>
    <w:rsid w:val="00A843AE"/>
    <w:rsid w:val="00A844A5"/>
    <w:rsid w:val="00A845DF"/>
    <w:rsid w:val="00A8467E"/>
    <w:rsid w:val="00A84852"/>
    <w:rsid w:val="00A849F4"/>
    <w:rsid w:val="00A84C2B"/>
    <w:rsid w:val="00A84C34"/>
    <w:rsid w:val="00A84E34"/>
    <w:rsid w:val="00A84FF8"/>
    <w:rsid w:val="00A850A5"/>
    <w:rsid w:val="00A8577D"/>
    <w:rsid w:val="00A85C63"/>
    <w:rsid w:val="00A85F2D"/>
    <w:rsid w:val="00A863F8"/>
    <w:rsid w:val="00A86847"/>
    <w:rsid w:val="00A86C1A"/>
    <w:rsid w:val="00A86CD1"/>
    <w:rsid w:val="00A87005"/>
    <w:rsid w:val="00A8723E"/>
    <w:rsid w:val="00A8733D"/>
    <w:rsid w:val="00A876B4"/>
    <w:rsid w:val="00A87794"/>
    <w:rsid w:val="00A903E5"/>
    <w:rsid w:val="00A9043C"/>
    <w:rsid w:val="00A908DD"/>
    <w:rsid w:val="00A90A55"/>
    <w:rsid w:val="00A90BA4"/>
    <w:rsid w:val="00A90E0B"/>
    <w:rsid w:val="00A90E3E"/>
    <w:rsid w:val="00A90F68"/>
    <w:rsid w:val="00A911BE"/>
    <w:rsid w:val="00A91273"/>
    <w:rsid w:val="00A914A6"/>
    <w:rsid w:val="00A918FA"/>
    <w:rsid w:val="00A919BE"/>
    <w:rsid w:val="00A91AD7"/>
    <w:rsid w:val="00A91EC6"/>
    <w:rsid w:val="00A92104"/>
    <w:rsid w:val="00A92146"/>
    <w:rsid w:val="00A92285"/>
    <w:rsid w:val="00A92B18"/>
    <w:rsid w:val="00A92E31"/>
    <w:rsid w:val="00A92F47"/>
    <w:rsid w:val="00A92FC1"/>
    <w:rsid w:val="00A931D3"/>
    <w:rsid w:val="00A932B1"/>
    <w:rsid w:val="00A936E9"/>
    <w:rsid w:val="00A937CE"/>
    <w:rsid w:val="00A93963"/>
    <w:rsid w:val="00A93ABB"/>
    <w:rsid w:val="00A93AF1"/>
    <w:rsid w:val="00A93B2D"/>
    <w:rsid w:val="00A93CDE"/>
    <w:rsid w:val="00A9403E"/>
    <w:rsid w:val="00A940E7"/>
    <w:rsid w:val="00A941CE"/>
    <w:rsid w:val="00A942E8"/>
    <w:rsid w:val="00A943B4"/>
    <w:rsid w:val="00A945DE"/>
    <w:rsid w:val="00A94824"/>
    <w:rsid w:val="00A94F24"/>
    <w:rsid w:val="00A94F3F"/>
    <w:rsid w:val="00A95562"/>
    <w:rsid w:val="00A95E45"/>
    <w:rsid w:val="00A95F4F"/>
    <w:rsid w:val="00A95F74"/>
    <w:rsid w:val="00A9636C"/>
    <w:rsid w:val="00A96646"/>
    <w:rsid w:val="00A96735"/>
    <w:rsid w:val="00A9729D"/>
    <w:rsid w:val="00A973FA"/>
    <w:rsid w:val="00A974F7"/>
    <w:rsid w:val="00A97C69"/>
    <w:rsid w:val="00A97CEC"/>
    <w:rsid w:val="00AA00BC"/>
    <w:rsid w:val="00AA026A"/>
    <w:rsid w:val="00AA02F2"/>
    <w:rsid w:val="00AA03B7"/>
    <w:rsid w:val="00AA070F"/>
    <w:rsid w:val="00AA075A"/>
    <w:rsid w:val="00AA08FB"/>
    <w:rsid w:val="00AA0A8B"/>
    <w:rsid w:val="00AA0B6F"/>
    <w:rsid w:val="00AA0D5F"/>
    <w:rsid w:val="00AA0DD1"/>
    <w:rsid w:val="00AA0EB3"/>
    <w:rsid w:val="00AA0F08"/>
    <w:rsid w:val="00AA0FD8"/>
    <w:rsid w:val="00AA103A"/>
    <w:rsid w:val="00AA11D9"/>
    <w:rsid w:val="00AA13FE"/>
    <w:rsid w:val="00AA1452"/>
    <w:rsid w:val="00AA1485"/>
    <w:rsid w:val="00AA14E7"/>
    <w:rsid w:val="00AA1615"/>
    <w:rsid w:val="00AA17A8"/>
    <w:rsid w:val="00AA1EED"/>
    <w:rsid w:val="00AA2224"/>
    <w:rsid w:val="00AA249E"/>
    <w:rsid w:val="00AA2AA1"/>
    <w:rsid w:val="00AA2DCF"/>
    <w:rsid w:val="00AA2EE8"/>
    <w:rsid w:val="00AA32D6"/>
    <w:rsid w:val="00AA3441"/>
    <w:rsid w:val="00AA36D5"/>
    <w:rsid w:val="00AA3B58"/>
    <w:rsid w:val="00AA3CFE"/>
    <w:rsid w:val="00AA3DCB"/>
    <w:rsid w:val="00AA3DD3"/>
    <w:rsid w:val="00AA4051"/>
    <w:rsid w:val="00AA42C4"/>
    <w:rsid w:val="00AA4612"/>
    <w:rsid w:val="00AA4774"/>
    <w:rsid w:val="00AA4807"/>
    <w:rsid w:val="00AA4A3B"/>
    <w:rsid w:val="00AA4A3F"/>
    <w:rsid w:val="00AA4A4F"/>
    <w:rsid w:val="00AA4BCC"/>
    <w:rsid w:val="00AA50F7"/>
    <w:rsid w:val="00AA54A0"/>
    <w:rsid w:val="00AA61AD"/>
    <w:rsid w:val="00AA62E8"/>
    <w:rsid w:val="00AA6672"/>
    <w:rsid w:val="00AA66FF"/>
    <w:rsid w:val="00AA6776"/>
    <w:rsid w:val="00AA695A"/>
    <w:rsid w:val="00AA6F28"/>
    <w:rsid w:val="00AA7127"/>
    <w:rsid w:val="00AA73AD"/>
    <w:rsid w:val="00AA74A4"/>
    <w:rsid w:val="00AA7687"/>
    <w:rsid w:val="00AA7928"/>
    <w:rsid w:val="00AA79A1"/>
    <w:rsid w:val="00AA7BCB"/>
    <w:rsid w:val="00AA7CE0"/>
    <w:rsid w:val="00AB0296"/>
    <w:rsid w:val="00AB02F2"/>
    <w:rsid w:val="00AB0354"/>
    <w:rsid w:val="00AB0613"/>
    <w:rsid w:val="00AB0A91"/>
    <w:rsid w:val="00AB0CA4"/>
    <w:rsid w:val="00AB0D4B"/>
    <w:rsid w:val="00AB10A6"/>
    <w:rsid w:val="00AB1180"/>
    <w:rsid w:val="00AB15A6"/>
    <w:rsid w:val="00AB178D"/>
    <w:rsid w:val="00AB17F3"/>
    <w:rsid w:val="00AB1828"/>
    <w:rsid w:val="00AB1B2E"/>
    <w:rsid w:val="00AB1C82"/>
    <w:rsid w:val="00AB1E9B"/>
    <w:rsid w:val="00AB215A"/>
    <w:rsid w:val="00AB218F"/>
    <w:rsid w:val="00AB21DE"/>
    <w:rsid w:val="00AB23B8"/>
    <w:rsid w:val="00AB25FB"/>
    <w:rsid w:val="00AB292E"/>
    <w:rsid w:val="00AB2958"/>
    <w:rsid w:val="00AB2995"/>
    <w:rsid w:val="00AB2AB8"/>
    <w:rsid w:val="00AB2BCB"/>
    <w:rsid w:val="00AB2D97"/>
    <w:rsid w:val="00AB35BA"/>
    <w:rsid w:val="00AB36AE"/>
    <w:rsid w:val="00AB390D"/>
    <w:rsid w:val="00AB3990"/>
    <w:rsid w:val="00AB3A66"/>
    <w:rsid w:val="00AB3A8E"/>
    <w:rsid w:val="00AB3DB9"/>
    <w:rsid w:val="00AB405E"/>
    <w:rsid w:val="00AB4242"/>
    <w:rsid w:val="00AB4256"/>
    <w:rsid w:val="00AB431C"/>
    <w:rsid w:val="00AB4339"/>
    <w:rsid w:val="00AB4E74"/>
    <w:rsid w:val="00AB507A"/>
    <w:rsid w:val="00AB50A2"/>
    <w:rsid w:val="00AB577D"/>
    <w:rsid w:val="00AB57CF"/>
    <w:rsid w:val="00AB5837"/>
    <w:rsid w:val="00AB58A5"/>
    <w:rsid w:val="00AB5AFE"/>
    <w:rsid w:val="00AB5F2E"/>
    <w:rsid w:val="00AB6295"/>
    <w:rsid w:val="00AB634A"/>
    <w:rsid w:val="00AB67E6"/>
    <w:rsid w:val="00AB6917"/>
    <w:rsid w:val="00AB6C3C"/>
    <w:rsid w:val="00AB6D14"/>
    <w:rsid w:val="00AB6D95"/>
    <w:rsid w:val="00AB7071"/>
    <w:rsid w:val="00AB72F3"/>
    <w:rsid w:val="00AB735B"/>
    <w:rsid w:val="00AB73A9"/>
    <w:rsid w:val="00AB73F3"/>
    <w:rsid w:val="00AB7633"/>
    <w:rsid w:val="00AC024E"/>
    <w:rsid w:val="00AC0559"/>
    <w:rsid w:val="00AC08F8"/>
    <w:rsid w:val="00AC0908"/>
    <w:rsid w:val="00AC0ADA"/>
    <w:rsid w:val="00AC0EBE"/>
    <w:rsid w:val="00AC0FE9"/>
    <w:rsid w:val="00AC109D"/>
    <w:rsid w:val="00AC146B"/>
    <w:rsid w:val="00AC227D"/>
    <w:rsid w:val="00AC265C"/>
    <w:rsid w:val="00AC2D18"/>
    <w:rsid w:val="00AC2E02"/>
    <w:rsid w:val="00AC2E1C"/>
    <w:rsid w:val="00AC2EAD"/>
    <w:rsid w:val="00AC351E"/>
    <w:rsid w:val="00AC354F"/>
    <w:rsid w:val="00AC36D2"/>
    <w:rsid w:val="00AC3756"/>
    <w:rsid w:val="00AC39BE"/>
    <w:rsid w:val="00AC3A45"/>
    <w:rsid w:val="00AC3D97"/>
    <w:rsid w:val="00AC3F38"/>
    <w:rsid w:val="00AC416D"/>
    <w:rsid w:val="00AC421F"/>
    <w:rsid w:val="00AC43A1"/>
    <w:rsid w:val="00AC49D6"/>
    <w:rsid w:val="00AC4B88"/>
    <w:rsid w:val="00AC4D82"/>
    <w:rsid w:val="00AC4FA7"/>
    <w:rsid w:val="00AC5001"/>
    <w:rsid w:val="00AC502D"/>
    <w:rsid w:val="00AC564C"/>
    <w:rsid w:val="00AC5777"/>
    <w:rsid w:val="00AC57D1"/>
    <w:rsid w:val="00AC5C3F"/>
    <w:rsid w:val="00AC5C40"/>
    <w:rsid w:val="00AC5CAB"/>
    <w:rsid w:val="00AC6018"/>
    <w:rsid w:val="00AC618C"/>
    <w:rsid w:val="00AC62AF"/>
    <w:rsid w:val="00AC65C9"/>
    <w:rsid w:val="00AC663E"/>
    <w:rsid w:val="00AC6733"/>
    <w:rsid w:val="00AC6ABA"/>
    <w:rsid w:val="00AC6ADA"/>
    <w:rsid w:val="00AC6C28"/>
    <w:rsid w:val="00AC6CF1"/>
    <w:rsid w:val="00AC6D01"/>
    <w:rsid w:val="00AC6DA8"/>
    <w:rsid w:val="00AC6E06"/>
    <w:rsid w:val="00AC6EA0"/>
    <w:rsid w:val="00AC7470"/>
    <w:rsid w:val="00AC75C0"/>
    <w:rsid w:val="00AC75E2"/>
    <w:rsid w:val="00AC76B9"/>
    <w:rsid w:val="00AC7E61"/>
    <w:rsid w:val="00AD017F"/>
    <w:rsid w:val="00AD0192"/>
    <w:rsid w:val="00AD02E7"/>
    <w:rsid w:val="00AD065B"/>
    <w:rsid w:val="00AD07D9"/>
    <w:rsid w:val="00AD0E6C"/>
    <w:rsid w:val="00AD0F38"/>
    <w:rsid w:val="00AD101C"/>
    <w:rsid w:val="00AD117E"/>
    <w:rsid w:val="00AD14C0"/>
    <w:rsid w:val="00AD1644"/>
    <w:rsid w:val="00AD1C20"/>
    <w:rsid w:val="00AD2C09"/>
    <w:rsid w:val="00AD32DF"/>
    <w:rsid w:val="00AD36A9"/>
    <w:rsid w:val="00AD3DE2"/>
    <w:rsid w:val="00AD407F"/>
    <w:rsid w:val="00AD40EA"/>
    <w:rsid w:val="00AD43E3"/>
    <w:rsid w:val="00AD454B"/>
    <w:rsid w:val="00AD4825"/>
    <w:rsid w:val="00AD4A97"/>
    <w:rsid w:val="00AD4B27"/>
    <w:rsid w:val="00AD5669"/>
    <w:rsid w:val="00AD5AA8"/>
    <w:rsid w:val="00AD5D68"/>
    <w:rsid w:val="00AD5F6A"/>
    <w:rsid w:val="00AD6092"/>
    <w:rsid w:val="00AD628D"/>
    <w:rsid w:val="00AD6522"/>
    <w:rsid w:val="00AD6531"/>
    <w:rsid w:val="00AD6689"/>
    <w:rsid w:val="00AD6826"/>
    <w:rsid w:val="00AD69C1"/>
    <w:rsid w:val="00AD6A6A"/>
    <w:rsid w:val="00AD6AFF"/>
    <w:rsid w:val="00AD6D29"/>
    <w:rsid w:val="00AD6DDE"/>
    <w:rsid w:val="00AD6EC6"/>
    <w:rsid w:val="00AD6FA5"/>
    <w:rsid w:val="00AD745D"/>
    <w:rsid w:val="00AD7858"/>
    <w:rsid w:val="00AD7D6B"/>
    <w:rsid w:val="00AD7E01"/>
    <w:rsid w:val="00AD7FC8"/>
    <w:rsid w:val="00AE0225"/>
    <w:rsid w:val="00AE030B"/>
    <w:rsid w:val="00AE0336"/>
    <w:rsid w:val="00AE03C3"/>
    <w:rsid w:val="00AE0769"/>
    <w:rsid w:val="00AE09AA"/>
    <w:rsid w:val="00AE0F9D"/>
    <w:rsid w:val="00AE13D6"/>
    <w:rsid w:val="00AE17D8"/>
    <w:rsid w:val="00AE1A0E"/>
    <w:rsid w:val="00AE1ED0"/>
    <w:rsid w:val="00AE207A"/>
    <w:rsid w:val="00AE226F"/>
    <w:rsid w:val="00AE23CF"/>
    <w:rsid w:val="00AE24D7"/>
    <w:rsid w:val="00AE2574"/>
    <w:rsid w:val="00AE260B"/>
    <w:rsid w:val="00AE2694"/>
    <w:rsid w:val="00AE2AB0"/>
    <w:rsid w:val="00AE30ED"/>
    <w:rsid w:val="00AE3438"/>
    <w:rsid w:val="00AE3484"/>
    <w:rsid w:val="00AE35E4"/>
    <w:rsid w:val="00AE3645"/>
    <w:rsid w:val="00AE3770"/>
    <w:rsid w:val="00AE37D7"/>
    <w:rsid w:val="00AE3BAD"/>
    <w:rsid w:val="00AE3C03"/>
    <w:rsid w:val="00AE3C29"/>
    <w:rsid w:val="00AE3C92"/>
    <w:rsid w:val="00AE3D85"/>
    <w:rsid w:val="00AE40D1"/>
    <w:rsid w:val="00AE4CD1"/>
    <w:rsid w:val="00AE4CD7"/>
    <w:rsid w:val="00AE4F77"/>
    <w:rsid w:val="00AE4FAB"/>
    <w:rsid w:val="00AE5041"/>
    <w:rsid w:val="00AE5509"/>
    <w:rsid w:val="00AE561F"/>
    <w:rsid w:val="00AE59D8"/>
    <w:rsid w:val="00AE5E1F"/>
    <w:rsid w:val="00AE5FFE"/>
    <w:rsid w:val="00AE63A5"/>
    <w:rsid w:val="00AE647C"/>
    <w:rsid w:val="00AE6F7A"/>
    <w:rsid w:val="00AE7045"/>
    <w:rsid w:val="00AE7115"/>
    <w:rsid w:val="00AE72D1"/>
    <w:rsid w:val="00AE738C"/>
    <w:rsid w:val="00AE746B"/>
    <w:rsid w:val="00AE760F"/>
    <w:rsid w:val="00AE7963"/>
    <w:rsid w:val="00AE7A2E"/>
    <w:rsid w:val="00AE7BBD"/>
    <w:rsid w:val="00AE7C8D"/>
    <w:rsid w:val="00AE7CB2"/>
    <w:rsid w:val="00AF010A"/>
    <w:rsid w:val="00AF01B4"/>
    <w:rsid w:val="00AF029F"/>
    <w:rsid w:val="00AF02A1"/>
    <w:rsid w:val="00AF0383"/>
    <w:rsid w:val="00AF0609"/>
    <w:rsid w:val="00AF0672"/>
    <w:rsid w:val="00AF0AE1"/>
    <w:rsid w:val="00AF0BD3"/>
    <w:rsid w:val="00AF0C1C"/>
    <w:rsid w:val="00AF0E19"/>
    <w:rsid w:val="00AF1207"/>
    <w:rsid w:val="00AF14B6"/>
    <w:rsid w:val="00AF1584"/>
    <w:rsid w:val="00AF1C2C"/>
    <w:rsid w:val="00AF1C34"/>
    <w:rsid w:val="00AF1CAD"/>
    <w:rsid w:val="00AF24DC"/>
    <w:rsid w:val="00AF2798"/>
    <w:rsid w:val="00AF2865"/>
    <w:rsid w:val="00AF28EF"/>
    <w:rsid w:val="00AF2B6D"/>
    <w:rsid w:val="00AF2CCC"/>
    <w:rsid w:val="00AF2DA5"/>
    <w:rsid w:val="00AF2EC0"/>
    <w:rsid w:val="00AF3166"/>
    <w:rsid w:val="00AF31AE"/>
    <w:rsid w:val="00AF3200"/>
    <w:rsid w:val="00AF33E8"/>
    <w:rsid w:val="00AF37DF"/>
    <w:rsid w:val="00AF385A"/>
    <w:rsid w:val="00AF3A37"/>
    <w:rsid w:val="00AF3A9D"/>
    <w:rsid w:val="00AF409C"/>
    <w:rsid w:val="00AF41C1"/>
    <w:rsid w:val="00AF43EB"/>
    <w:rsid w:val="00AF4B40"/>
    <w:rsid w:val="00AF4D27"/>
    <w:rsid w:val="00AF4E4C"/>
    <w:rsid w:val="00AF502F"/>
    <w:rsid w:val="00AF5030"/>
    <w:rsid w:val="00AF51DC"/>
    <w:rsid w:val="00AF52DC"/>
    <w:rsid w:val="00AF55A1"/>
    <w:rsid w:val="00AF564A"/>
    <w:rsid w:val="00AF5729"/>
    <w:rsid w:val="00AF572F"/>
    <w:rsid w:val="00AF58C1"/>
    <w:rsid w:val="00AF58DA"/>
    <w:rsid w:val="00AF5962"/>
    <w:rsid w:val="00AF5C59"/>
    <w:rsid w:val="00AF5C5C"/>
    <w:rsid w:val="00AF5CE7"/>
    <w:rsid w:val="00AF602C"/>
    <w:rsid w:val="00AF623F"/>
    <w:rsid w:val="00AF6384"/>
    <w:rsid w:val="00AF642B"/>
    <w:rsid w:val="00AF6487"/>
    <w:rsid w:val="00AF6759"/>
    <w:rsid w:val="00AF711A"/>
    <w:rsid w:val="00AF7410"/>
    <w:rsid w:val="00AF78FF"/>
    <w:rsid w:val="00AF7A50"/>
    <w:rsid w:val="00AF7B17"/>
    <w:rsid w:val="00AF7B97"/>
    <w:rsid w:val="00B00118"/>
    <w:rsid w:val="00B003B0"/>
    <w:rsid w:val="00B00497"/>
    <w:rsid w:val="00B00499"/>
    <w:rsid w:val="00B00612"/>
    <w:rsid w:val="00B00B2B"/>
    <w:rsid w:val="00B00C1F"/>
    <w:rsid w:val="00B00CF9"/>
    <w:rsid w:val="00B0131C"/>
    <w:rsid w:val="00B01470"/>
    <w:rsid w:val="00B016D3"/>
    <w:rsid w:val="00B018AC"/>
    <w:rsid w:val="00B01B25"/>
    <w:rsid w:val="00B01BB6"/>
    <w:rsid w:val="00B01EDC"/>
    <w:rsid w:val="00B01FCA"/>
    <w:rsid w:val="00B02266"/>
    <w:rsid w:val="00B02309"/>
    <w:rsid w:val="00B023AB"/>
    <w:rsid w:val="00B023B8"/>
    <w:rsid w:val="00B0285A"/>
    <w:rsid w:val="00B02B6D"/>
    <w:rsid w:val="00B02FBA"/>
    <w:rsid w:val="00B0358F"/>
    <w:rsid w:val="00B03861"/>
    <w:rsid w:val="00B03890"/>
    <w:rsid w:val="00B038EE"/>
    <w:rsid w:val="00B03B14"/>
    <w:rsid w:val="00B045BB"/>
    <w:rsid w:val="00B04CA7"/>
    <w:rsid w:val="00B04D2A"/>
    <w:rsid w:val="00B050DA"/>
    <w:rsid w:val="00B05312"/>
    <w:rsid w:val="00B05C03"/>
    <w:rsid w:val="00B05CE2"/>
    <w:rsid w:val="00B0651D"/>
    <w:rsid w:val="00B0657D"/>
    <w:rsid w:val="00B06754"/>
    <w:rsid w:val="00B0679C"/>
    <w:rsid w:val="00B069B2"/>
    <w:rsid w:val="00B06A39"/>
    <w:rsid w:val="00B06C86"/>
    <w:rsid w:val="00B0724E"/>
    <w:rsid w:val="00B07C14"/>
    <w:rsid w:val="00B07EBC"/>
    <w:rsid w:val="00B1021A"/>
    <w:rsid w:val="00B10589"/>
    <w:rsid w:val="00B1071C"/>
    <w:rsid w:val="00B108F7"/>
    <w:rsid w:val="00B10962"/>
    <w:rsid w:val="00B10E78"/>
    <w:rsid w:val="00B10F82"/>
    <w:rsid w:val="00B11154"/>
    <w:rsid w:val="00B114FE"/>
    <w:rsid w:val="00B11601"/>
    <w:rsid w:val="00B11C24"/>
    <w:rsid w:val="00B11D88"/>
    <w:rsid w:val="00B11F0E"/>
    <w:rsid w:val="00B1209A"/>
    <w:rsid w:val="00B12121"/>
    <w:rsid w:val="00B122B9"/>
    <w:rsid w:val="00B12323"/>
    <w:rsid w:val="00B12377"/>
    <w:rsid w:val="00B12A61"/>
    <w:rsid w:val="00B12D11"/>
    <w:rsid w:val="00B130B6"/>
    <w:rsid w:val="00B1317F"/>
    <w:rsid w:val="00B133EE"/>
    <w:rsid w:val="00B1373D"/>
    <w:rsid w:val="00B1398F"/>
    <w:rsid w:val="00B139DF"/>
    <w:rsid w:val="00B13CA2"/>
    <w:rsid w:val="00B13DDA"/>
    <w:rsid w:val="00B14068"/>
    <w:rsid w:val="00B1424F"/>
    <w:rsid w:val="00B143E6"/>
    <w:rsid w:val="00B14CA6"/>
    <w:rsid w:val="00B14DDE"/>
    <w:rsid w:val="00B15079"/>
    <w:rsid w:val="00B15094"/>
    <w:rsid w:val="00B152F2"/>
    <w:rsid w:val="00B153DC"/>
    <w:rsid w:val="00B153E2"/>
    <w:rsid w:val="00B1580B"/>
    <w:rsid w:val="00B15A09"/>
    <w:rsid w:val="00B15B2A"/>
    <w:rsid w:val="00B15FBF"/>
    <w:rsid w:val="00B1656E"/>
    <w:rsid w:val="00B16E08"/>
    <w:rsid w:val="00B1716B"/>
    <w:rsid w:val="00B176FE"/>
    <w:rsid w:val="00B178A4"/>
    <w:rsid w:val="00B178EF"/>
    <w:rsid w:val="00B17AC3"/>
    <w:rsid w:val="00B17CD5"/>
    <w:rsid w:val="00B200AA"/>
    <w:rsid w:val="00B20110"/>
    <w:rsid w:val="00B20285"/>
    <w:rsid w:val="00B2029A"/>
    <w:rsid w:val="00B205E3"/>
    <w:rsid w:val="00B20998"/>
    <w:rsid w:val="00B20AEF"/>
    <w:rsid w:val="00B20B7C"/>
    <w:rsid w:val="00B20BAB"/>
    <w:rsid w:val="00B20DED"/>
    <w:rsid w:val="00B20F34"/>
    <w:rsid w:val="00B20F8B"/>
    <w:rsid w:val="00B2107B"/>
    <w:rsid w:val="00B210F9"/>
    <w:rsid w:val="00B215D0"/>
    <w:rsid w:val="00B2161D"/>
    <w:rsid w:val="00B21695"/>
    <w:rsid w:val="00B2194C"/>
    <w:rsid w:val="00B21A6B"/>
    <w:rsid w:val="00B21A9E"/>
    <w:rsid w:val="00B21CFC"/>
    <w:rsid w:val="00B2228B"/>
    <w:rsid w:val="00B2239D"/>
    <w:rsid w:val="00B22402"/>
    <w:rsid w:val="00B227FC"/>
    <w:rsid w:val="00B22849"/>
    <w:rsid w:val="00B22BCA"/>
    <w:rsid w:val="00B231C3"/>
    <w:rsid w:val="00B233A5"/>
    <w:rsid w:val="00B234AF"/>
    <w:rsid w:val="00B23723"/>
    <w:rsid w:val="00B23866"/>
    <w:rsid w:val="00B23886"/>
    <w:rsid w:val="00B2431C"/>
    <w:rsid w:val="00B245D6"/>
    <w:rsid w:val="00B247A6"/>
    <w:rsid w:val="00B247BB"/>
    <w:rsid w:val="00B24864"/>
    <w:rsid w:val="00B24A45"/>
    <w:rsid w:val="00B24E08"/>
    <w:rsid w:val="00B24E18"/>
    <w:rsid w:val="00B24E19"/>
    <w:rsid w:val="00B24F78"/>
    <w:rsid w:val="00B24F98"/>
    <w:rsid w:val="00B24FF3"/>
    <w:rsid w:val="00B25211"/>
    <w:rsid w:val="00B253DA"/>
    <w:rsid w:val="00B25D05"/>
    <w:rsid w:val="00B25E1B"/>
    <w:rsid w:val="00B262B1"/>
    <w:rsid w:val="00B26459"/>
    <w:rsid w:val="00B2653D"/>
    <w:rsid w:val="00B267AF"/>
    <w:rsid w:val="00B26B23"/>
    <w:rsid w:val="00B2726B"/>
    <w:rsid w:val="00B276A0"/>
    <w:rsid w:val="00B276CD"/>
    <w:rsid w:val="00B27847"/>
    <w:rsid w:val="00B300D1"/>
    <w:rsid w:val="00B30552"/>
    <w:rsid w:val="00B30828"/>
    <w:rsid w:val="00B30893"/>
    <w:rsid w:val="00B308F7"/>
    <w:rsid w:val="00B30C80"/>
    <w:rsid w:val="00B30FBF"/>
    <w:rsid w:val="00B31284"/>
    <w:rsid w:val="00B31641"/>
    <w:rsid w:val="00B31797"/>
    <w:rsid w:val="00B317E5"/>
    <w:rsid w:val="00B318CB"/>
    <w:rsid w:val="00B318F6"/>
    <w:rsid w:val="00B31902"/>
    <w:rsid w:val="00B31C24"/>
    <w:rsid w:val="00B31DE7"/>
    <w:rsid w:val="00B3245D"/>
    <w:rsid w:val="00B3252D"/>
    <w:rsid w:val="00B32A4C"/>
    <w:rsid w:val="00B32B09"/>
    <w:rsid w:val="00B32EE6"/>
    <w:rsid w:val="00B334EA"/>
    <w:rsid w:val="00B33904"/>
    <w:rsid w:val="00B33B11"/>
    <w:rsid w:val="00B33DE1"/>
    <w:rsid w:val="00B33F36"/>
    <w:rsid w:val="00B3416C"/>
    <w:rsid w:val="00B34184"/>
    <w:rsid w:val="00B34826"/>
    <w:rsid w:val="00B34A65"/>
    <w:rsid w:val="00B34C25"/>
    <w:rsid w:val="00B34CD2"/>
    <w:rsid w:val="00B35313"/>
    <w:rsid w:val="00B3536F"/>
    <w:rsid w:val="00B35819"/>
    <w:rsid w:val="00B36011"/>
    <w:rsid w:val="00B36249"/>
    <w:rsid w:val="00B36898"/>
    <w:rsid w:val="00B36AA4"/>
    <w:rsid w:val="00B36DBC"/>
    <w:rsid w:val="00B36F43"/>
    <w:rsid w:val="00B370FD"/>
    <w:rsid w:val="00B37157"/>
    <w:rsid w:val="00B37348"/>
    <w:rsid w:val="00B374CE"/>
    <w:rsid w:val="00B3768D"/>
    <w:rsid w:val="00B376F1"/>
    <w:rsid w:val="00B377BE"/>
    <w:rsid w:val="00B37956"/>
    <w:rsid w:val="00B37B79"/>
    <w:rsid w:val="00B37D66"/>
    <w:rsid w:val="00B37DE3"/>
    <w:rsid w:val="00B400F9"/>
    <w:rsid w:val="00B4042F"/>
    <w:rsid w:val="00B40846"/>
    <w:rsid w:val="00B40C5E"/>
    <w:rsid w:val="00B40CEA"/>
    <w:rsid w:val="00B40D8F"/>
    <w:rsid w:val="00B40EB7"/>
    <w:rsid w:val="00B40EBC"/>
    <w:rsid w:val="00B4122E"/>
    <w:rsid w:val="00B41494"/>
    <w:rsid w:val="00B41558"/>
    <w:rsid w:val="00B41582"/>
    <w:rsid w:val="00B4199C"/>
    <w:rsid w:val="00B41A69"/>
    <w:rsid w:val="00B41B29"/>
    <w:rsid w:val="00B41D3E"/>
    <w:rsid w:val="00B41ECB"/>
    <w:rsid w:val="00B42338"/>
    <w:rsid w:val="00B42505"/>
    <w:rsid w:val="00B4266B"/>
    <w:rsid w:val="00B42B0C"/>
    <w:rsid w:val="00B42B19"/>
    <w:rsid w:val="00B42C67"/>
    <w:rsid w:val="00B43416"/>
    <w:rsid w:val="00B4341C"/>
    <w:rsid w:val="00B43527"/>
    <w:rsid w:val="00B43575"/>
    <w:rsid w:val="00B43BEA"/>
    <w:rsid w:val="00B43C11"/>
    <w:rsid w:val="00B43ED7"/>
    <w:rsid w:val="00B43FCF"/>
    <w:rsid w:val="00B44131"/>
    <w:rsid w:val="00B44734"/>
    <w:rsid w:val="00B4487B"/>
    <w:rsid w:val="00B4488C"/>
    <w:rsid w:val="00B44AC4"/>
    <w:rsid w:val="00B44AED"/>
    <w:rsid w:val="00B44B47"/>
    <w:rsid w:val="00B44C32"/>
    <w:rsid w:val="00B44CB0"/>
    <w:rsid w:val="00B4566C"/>
    <w:rsid w:val="00B45672"/>
    <w:rsid w:val="00B457B4"/>
    <w:rsid w:val="00B458AA"/>
    <w:rsid w:val="00B459D8"/>
    <w:rsid w:val="00B45AE5"/>
    <w:rsid w:val="00B45D69"/>
    <w:rsid w:val="00B45E82"/>
    <w:rsid w:val="00B46028"/>
    <w:rsid w:val="00B46467"/>
    <w:rsid w:val="00B468F2"/>
    <w:rsid w:val="00B4695C"/>
    <w:rsid w:val="00B46B5E"/>
    <w:rsid w:val="00B46C21"/>
    <w:rsid w:val="00B46E2F"/>
    <w:rsid w:val="00B46EAC"/>
    <w:rsid w:val="00B4729E"/>
    <w:rsid w:val="00B47729"/>
    <w:rsid w:val="00B47759"/>
    <w:rsid w:val="00B47CB0"/>
    <w:rsid w:val="00B5004C"/>
    <w:rsid w:val="00B50294"/>
    <w:rsid w:val="00B50522"/>
    <w:rsid w:val="00B50732"/>
    <w:rsid w:val="00B5081E"/>
    <w:rsid w:val="00B50B2D"/>
    <w:rsid w:val="00B50B67"/>
    <w:rsid w:val="00B5108E"/>
    <w:rsid w:val="00B51284"/>
    <w:rsid w:val="00B512F2"/>
    <w:rsid w:val="00B514CB"/>
    <w:rsid w:val="00B514D8"/>
    <w:rsid w:val="00B5153E"/>
    <w:rsid w:val="00B51863"/>
    <w:rsid w:val="00B518BA"/>
    <w:rsid w:val="00B519B9"/>
    <w:rsid w:val="00B519F1"/>
    <w:rsid w:val="00B51BFA"/>
    <w:rsid w:val="00B51C53"/>
    <w:rsid w:val="00B51CC4"/>
    <w:rsid w:val="00B51E6D"/>
    <w:rsid w:val="00B51F66"/>
    <w:rsid w:val="00B51FA5"/>
    <w:rsid w:val="00B5200F"/>
    <w:rsid w:val="00B520C9"/>
    <w:rsid w:val="00B5221F"/>
    <w:rsid w:val="00B5229A"/>
    <w:rsid w:val="00B52360"/>
    <w:rsid w:val="00B525CC"/>
    <w:rsid w:val="00B52680"/>
    <w:rsid w:val="00B526DB"/>
    <w:rsid w:val="00B52815"/>
    <w:rsid w:val="00B52C87"/>
    <w:rsid w:val="00B52D45"/>
    <w:rsid w:val="00B52DCB"/>
    <w:rsid w:val="00B53CA9"/>
    <w:rsid w:val="00B53E38"/>
    <w:rsid w:val="00B54227"/>
    <w:rsid w:val="00B54318"/>
    <w:rsid w:val="00B54399"/>
    <w:rsid w:val="00B54AC8"/>
    <w:rsid w:val="00B54BFB"/>
    <w:rsid w:val="00B54DE1"/>
    <w:rsid w:val="00B55190"/>
    <w:rsid w:val="00B55194"/>
    <w:rsid w:val="00B55208"/>
    <w:rsid w:val="00B5532D"/>
    <w:rsid w:val="00B55582"/>
    <w:rsid w:val="00B55865"/>
    <w:rsid w:val="00B55A5D"/>
    <w:rsid w:val="00B55A6C"/>
    <w:rsid w:val="00B55B1B"/>
    <w:rsid w:val="00B55B83"/>
    <w:rsid w:val="00B55DAB"/>
    <w:rsid w:val="00B55E7D"/>
    <w:rsid w:val="00B5643A"/>
    <w:rsid w:val="00B5660E"/>
    <w:rsid w:val="00B56B10"/>
    <w:rsid w:val="00B56BAC"/>
    <w:rsid w:val="00B56BB8"/>
    <w:rsid w:val="00B56FFD"/>
    <w:rsid w:val="00B57197"/>
    <w:rsid w:val="00B57436"/>
    <w:rsid w:val="00B57502"/>
    <w:rsid w:val="00B57741"/>
    <w:rsid w:val="00B57787"/>
    <w:rsid w:val="00B57FE2"/>
    <w:rsid w:val="00B6006D"/>
    <w:rsid w:val="00B605CA"/>
    <w:rsid w:val="00B605E2"/>
    <w:rsid w:val="00B6067C"/>
    <w:rsid w:val="00B60848"/>
    <w:rsid w:val="00B6091A"/>
    <w:rsid w:val="00B60AB2"/>
    <w:rsid w:val="00B61009"/>
    <w:rsid w:val="00B611FE"/>
    <w:rsid w:val="00B617BC"/>
    <w:rsid w:val="00B61F9A"/>
    <w:rsid w:val="00B6203D"/>
    <w:rsid w:val="00B62742"/>
    <w:rsid w:val="00B62B53"/>
    <w:rsid w:val="00B62BC8"/>
    <w:rsid w:val="00B62F21"/>
    <w:rsid w:val="00B62FF3"/>
    <w:rsid w:val="00B63233"/>
    <w:rsid w:val="00B633C2"/>
    <w:rsid w:val="00B635D9"/>
    <w:rsid w:val="00B636EA"/>
    <w:rsid w:val="00B63F79"/>
    <w:rsid w:val="00B63F87"/>
    <w:rsid w:val="00B6414D"/>
    <w:rsid w:val="00B642F7"/>
    <w:rsid w:val="00B64428"/>
    <w:rsid w:val="00B64450"/>
    <w:rsid w:val="00B6458E"/>
    <w:rsid w:val="00B645D6"/>
    <w:rsid w:val="00B6471A"/>
    <w:rsid w:val="00B6499B"/>
    <w:rsid w:val="00B64A38"/>
    <w:rsid w:val="00B64BCF"/>
    <w:rsid w:val="00B64CA0"/>
    <w:rsid w:val="00B64E2D"/>
    <w:rsid w:val="00B64FD2"/>
    <w:rsid w:val="00B64FF6"/>
    <w:rsid w:val="00B65031"/>
    <w:rsid w:val="00B650F6"/>
    <w:rsid w:val="00B6510A"/>
    <w:rsid w:val="00B65132"/>
    <w:rsid w:val="00B65F10"/>
    <w:rsid w:val="00B66288"/>
    <w:rsid w:val="00B6696A"/>
    <w:rsid w:val="00B66C6C"/>
    <w:rsid w:val="00B66C76"/>
    <w:rsid w:val="00B66D3D"/>
    <w:rsid w:val="00B66D70"/>
    <w:rsid w:val="00B66D91"/>
    <w:rsid w:val="00B66E73"/>
    <w:rsid w:val="00B66E79"/>
    <w:rsid w:val="00B670E2"/>
    <w:rsid w:val="00B67347"/>
    <w:rsid w:val="00B675AC"/>
    <w:rsid w:val="00B6764C"/>
    <w:rsid w:val="00B67A8D"/>
    <w:rsid w:val="00B67BD6"/>
    <w:rsid w:val="00B67EB6"/>
    <w:rsid w:val="00B7029C"/>
    <w:rsid w:val="00B70474"/>
    <w:rsid w:val="00B706FE"/>
    <w:rsid w:val="00B70737"/>
    <w:rsid w:val="00B707E5"/>
    <w:rsid w:val="00B70BC6"/>
    <w:rsid w:val="00B70E4E"/>
    <w:rsid w:val="00B716C0"/>
    <w:rsid w:val="00B718AC"/>
    <w:rsid w:val="00B71F61"/>
    <w:rsid w:val="00B71F92"/>
    <w:rsid w:val="00B720F0"/>
    <w:rsid w:val="00B72279"/>
    <w:rsid w:val="00B72316"/>
    <w:rsid w:val="00B72496"/>
    <w:rsid w:val="00B72834"/>
    <w:rsid w:val="00B72964"/>
    <w:rsid w:val="00B72972"/>
    <w:rsid w:val="00B729D5"/>
    <w:rsid w:val="00B72D76"/>
    <w:rsid w:val="00B72D84"/>
    <w:rsid w:val="00B73183"/>
    <w:rsid w:val="00B7335E"/>
    <w:rsid w:val="00B733FF"/>
    <w:rsid w:val="00B735D1"/>
    <w:rsid w:val="00B73890"/>
    <w:rsid w:val="00B73D22"/>
    <w:rsid w:val="00B741E3"/>
    <w:rsid w:val="00B742BF"/>
    <w:rsid w:val="00B74C36"/>
    <w:rsid w:val="00B74DD8"/>
    <w:rsid w:val="00B75202"/>
    <w:rsid w:val="00B75352"/>
    <w:rsid w:val="00B75422"/>
    <w:rsid w:val="00B75837"/>
    <w:rsid w:val="00B759A7"/>
    <w:rsid w:val="00B75A86"/>
    <w:rsid w:val="00B75CD4"/>
    <w:rsid w:val="00B75D31"/>
    <w:rsid w:val="00B76879"/>
    <w:rsid w:val="00B76EC6"/>
    <w:rsid w:val="00B77064"/>
    <w:rsid w:val="00B77374"/>
    <w:rsid w:val="00B77837"/>
    <w:rsid w:val="00B77BCB"/>
    <w:rsid w:val="00B77C9E"/>
    <w:rsid w:val="00B77D1B"/>
    <w:rsid w:val="00B8004A"/>
    <w:rsid w:val="00B806C8"/>
    <w:rsid w:val="00B80CA4"/>
    <w:rsid w:val="00B80ED9"/>
    <w:rsid w:val="00B80F07"/>
    <w:rsid w:val="00B81480"/>
    <w:rsid w:val="00B8156C"/>
    <w:rsid w:val="00B81724"/>
    <w:rsid w:val="00B817A2"/>
    <w:rsid w:val="00B81918"/>
    <w:rsid w:val="00B819CD"/>
    <w:rsid w:val="00B819E5"/>
    <w:rsid w:val="00B81CBE"/>
    <w:rsid w:val="00B81CE3"/>
    <w:rsid w:val="00B81E19"/>
    <w:rsid w:val="00B81E7D"/>
    <w:rsid w:val="00B81F68"/>
    <w:rsid w:val="00B81FFF"/>
    <w:rsid w:val="00B82114"/>
    <w:rsid w:val="00B823CB"/>
    <w:rsid w:val="00B824D4"/>
    <w:rsid w:val="00B824E6"/>
    <w:rsid w:val="00B82CE9"/>
    <w:rsid w:val="00B82D4F"/>
    <w:rsid w:val="00B82DD7"/>
    <w:rsid w:val="00B831A5"/>
    <w:rsid w:val="00B831C8"/>
    <w:rsid w:val="00B8342C"/>
    <w:rsid w:val="00B834D5"/>
    <w:rsid w:val="00B837D7"/>
    <w:rsid w:val="00B83B2B"/>
    <w:rsid w:val="00B83DF1"/>
    <w:rsid w:val="00B83E8A"/>
    <w:rsid w:val="00B84433"/>
    <w:rsid w:val="00B84C5E"/>
    <w:rsid w:val="00B84C86"/>
    <w:rsid w:val="00B84D29"/>
    <w:rsid w:val="00B851AB"/>
    <w:rsid w:val="00B8538A"/>
    <w:rsid w:val="00B85528"/>
    <w:rsid w:val="00B859BF"/>
    <w:rsid w:val="00B85A6B"/>
    <w:rsid w:val="00B85A86"/>
    <w:rsid w:val="00B85D8C"/>
    <w:rsid w:val="00B85FB1"/>
    <w:rsid w:val="00B8655B"/>
    <w:rsid w:val="00B8655C"/>
    <w:rsid w:val="00B86B2D"/>
    <w:rsid w:val="00B8712F"/>
    <w:rsid w:val="00B87286"/>
    <w:rsid w:val="00B87563"/>
    <w:rsid w:val="00B87855"/>
    <w:rsid w:val="00B878C1"/>
    <w:rsid w:val="00B8795C"/>
    <w:rsid w:val="00B87DEA"/>
    <w:rsid w:val="00B90251"/>
    <w:rsid w:val="00B902C1"/>
    <w:rsid w:val="00B90664"/>
    <w:rsid w:val="00B90920"/>
    <w:rsid w:val="00B90B13"/>
    <w:rsid w:val="00B90C33"/>
    <w:rsid w:val="00B90EC7"/>
    <w:rsid w:val="00B90ED0"/>
    <w:rsid w:val="00B90F1B"/>
    <w:rsid w:val="00B91456"/>
    <w:rsid w:val="00B91599"/>
    <w:rsid w:val="00B9173F"/>
    <w:rsid w:val="00B9180E"/>
    <w:rsid w:val="00B9185F"/>
    <w:rsid w:val="00B91913"/>
    <w:rsid w:val="00B92883"/>
    <w:rsid w:val="00B928AA"/>
    <w:rsid w:val="00B929DB"/>
    <w:rsid w:val="00B92A11"/>
    <w:rsid w:val="00B92DEB"/>
    <w:rsid w:val="00B92E83"/>
    <w:rsid w:val="00B93067"/>
    <w:rsid w:val="00B93213"/>
    <w:rsid w:val="00B93322"/>
    <w:rsid w:val="00B93772"/>
    <w:rsid w:val="00B93982"/>
    <w:rsid w:val="00B93BBD"/>
    <w:rsid w:val="00B93C3C"/>
    <w:rsid w:val="00B94256"/>
    <w:rsid w:val="00B944F1"/>
    <w:rsid w:val="00B94C1D"/>
    <w:rsid w:val="00B94FC7"/>
    <w:rsid w:val="00B951D1"/>
    <w:rsid w:val="00B9520F"/>
    <w:rsid w:val="00B95269"/>
    <w:rsid w:val="00B954F7"/>
    <w:rsid w:val="00B95541"/>
    <w:rsid w:val="00B95A2E"/>
    <w:rsid w:val="00B95DB1"/>
    <w:rsid w:val="00B9610F"/>
    <w:rsid w:val="00B9638C"/>
    <w:rsid w:val="00B964E8"/>
    <w:rsid w:val="00B9661D"/>
    <w:rsid w:val="00B9672F"/>
    <w:rsid w:val="00B96857"/>
    <w:rsid w:val="00B96886"/>
    <w:rsid w:val="00B9693C"/>
    <w:rsid w:val="00B96974"/>
    <w:rsid w:val="00B96CAA"/>
    <w:rsid w:val="00B97064"/>
    <w:rsid w:val="00B9727D"/>
    <w:rsid w:val="00B972BA"/>
    <w:rsid w:val="00B97338"/>
    <w:rsid w:val="00B976E9"/>
    <w:rsid w:val="00B97917"/>
    <w:rsid w:val="00B97972"/>
    <w:rsid w:val="00B97AB8"/>
    <w:rsid w:val="00B97CCF"/>
    <w:rsid w:val="00B97DFB"/>
    <w:rsid w:val="00BA012D"/>
    <w:rsid w:val="00BA0176"/>
    <w:rsid w:val="00BA031E"/>
    <w:rsid w:val="00BA072B"/>
    <w:rsid w:val="00BA0AE2"/>
    <w:rsid w:val="00BA0BE6"/>
    <w:rsid w:val="00BA0CA8"/>
    <w:rsid w:val="00BA0E8D"/>
    <w:rsid w:val="00BA1245"/>
    <w:rsid w:val="00BA12A1"/>
    <w:rsid w:val="00BA131A"/>
    <w:rsid w:val="00BA14C6"/>
    <w:rsid w:val="00BA1948"/>
    <w:rsid w:val="00BA1959"/>
    <w:rsid w:val="00BA1BB9"/>
    <w:rsid w:val="00BA1E2A"/>
    <w:rsid w:val="00BA22B9"/>
    <w:rsid w:val="00BA2431"/>
    <w:rsid w:val="00BA28C7"/>
    <w:rsid w:val="00BA2D86"/>
    <w:rsid w:val="00BA2EFB"/>
    <w:rsid w:val="00BA31E4"/>
    <w:rsid w:val="00BA3553"/>
    <w:rsid w:val="00BA3628"/>
    <w:rsid w:val="00BA37C9"/>
    <w:rsid w:val="00BA3948"/>
    <w:rsid w:val="00BA3B54"/>
    <w:rsid w:val="00BA3B60"/>
    <w:rsid w:val="00BA3DFE"/>
    <w:rsid w:val="00BA3EBE"/>
    <w:rsid w:val="00BA3FD7"/>
    <w:rsid w:val="00BA41BA"/>
    <w:rsid w:val="00BA42C1"/>
    <w:rsid w:val="00BA484F"/>
    <w:rsid w:val="00BA4933"/>
    <w:rsid w:val="00BA4BEF"/>
    <w:rsid w:val="00BA4D42"/>
    <w:rsid w:val="00BA4F25"/>
    <w:rsid w:val="00BA4FC3"/>
    <w:rsid w:val="00BA530E"/>
    <w:rsid w:val="00BA55A2"/>
    <w:rsid w:val="00BA56B7"/>
    <w:rsid w:val="00BA57AD"/>
    <w:rsid w:val="00BA5FBB"/>
    <w:rsid w:val="00BA618B"/>
    <w:rsid w:val="00BA6501"/>
    <w:rsid w:val="00BA678A"/>
    <w:rsid w:val="00BA6B01"/>
    <w:rsid w:val="00BA6FAD"/>
    <w:rsid w:val="00BA72F0"/>
    <w:rsid w:val="00BA74C9"/>
    <w:rsid w:val="00BA7613"/>
    <w:rsid w:val="00BA76F5"/>
    <w:rsid w:val="00BA7776"/>
    <w:rsid w:val="00BA7B0C"/>
    <w:rsid w:val="00BA7B3F"/>
    <w:rsid w:val="00BB0322"/>
    <w:rsid w:val="00BB09D3"/>
    <w:rsid w:val="00BB0E27"/>
    <w:rsid w:val="00BB0F30"/>
    <w:rsid w:val="00BB15C3"/>
    <w:rsid w:val="00BB1641"/>
    <w:rsid w:val="00BB1F08"/>
    <w:rsid w:val="00BB22E9"/>
    <w:rsid w:val="00BB25F1"/>
    <w:rsid w:val="00BB277F"/>
    <w:rsid w:val="00BB2859"/>
    <w:rsid w:val="00BB2E1C"/>
    <w:rsid w:val="00BB302A"/>
    <w:rsid w:val="00BB31E5"/>
    <w:rsid w:val="00BB3307"/>
    <w:rsid w:val="00BB3757"/>
    <w:rsid w:val="00BB3790"/>
    <w:rsid w:val="00BB3820"/>
    <w:rsid w:val="00BB3923"/>
    <w:rsid w:val="00BB3C1C"/>
    <w:rsid w:val="00BB4104"/>
    <w:rsid w:val="00BB4211"/>
    <w:rsid w:val="00BB47A4"/>
    <w:rsid w:val="00BB4A16"/>
    <w:rsid w:val="00BB4BBA"/>
    <w:rsid w:val="00BB5197"/>
    <w:rsid w:val="00BB5239"/>
    <w:rsid w:val="00BB554D"/>
    <w:rsid w:val="00BB57D2"/>
    <w:rsid w:val="00BB5876"/>
    <w:rsid w:val="00BB5B39"/>
    <w:rsid w:val="00BB5B40"/>
    <w:rsid w:val="00BB5E20"/>
    <w:rsid w:val="00BB5E31"/>
    <w:rsid w:val="00BB617D"/>
    <w:rsid w:val="00BB63F5"/>
    <w:rsid w:val="00BB6812"/>
    <w:rsid w:val="00BB6A8A"/>
    <w:rsid w:val="00BB6F7F"/>
    <w:rsid w:val="00BB7058"/>
    <w:rsid w:val="00BB7228"/>
    <w:rsid w:val="00BB7A66"/>
    <w:rsid w:val="00BB7F90"/>
    <w:rsid w:val="00BC0197"/>
    <w:rsid w:val="00BC0725"/>
    <w:rsid w:val="00BC0D5F"/>
    <w:rsid w:val="00BC0E45"/>
    <w:rsid w:val="00BC0E81"/>
    <w:rsid w:val="00BC0F68"/>
    <w:rsid w:val="00BC0F82"/>
    <w:rsid w:val="00BC0FB1"/>
    <w:rsid w:val="00BC1158"/>
    <w:rsid w:val="00BC14AE"/>
    <w:rsid w:val="00BC1572"/>
    <w:rsid w:val="00BC184A"/>
    <w:rsid w:val="00BC1E00"/>
    <w:rsid w:val="00BC1FC4"/>
    <w:rsid w:val="00BC2201"/>
    <w:rsid w:val="00BC2253"/>
    <w:rsid w:val="00BC2771"/>
    <w:rsid w:val="00BC2928"/>
    <w:rsid w:val="00BC2932"/>
    <w:rsid w:val="00BC2AE1"/>
    <w:rsid w:val="00BC2EA2"/>
    <w:rsid w:val="00BC300A"/>
    <w:rsid w:val="00BC3189"/>
    <w:rsid w:val="00BC3396"/>
    <w:rsid w:val="00BC37F5"/>
    <w:rsid w:val="00BC391A"/>
    <w:rsid w:val="00BC3947"/>
    <w:rsid w:val="00BC3AA8"/>
    <w:rsid w:val="00BC3F76"/>
    <w:rsid w:val="00BC41FD"/>
    <w:rsid w:val="00BC45B0"/>
    <w:rsid w:val="00BC466B"/>
    <w:rsid w:val="00BC4885"/>
    <w:rsid w:val="00BC49D7"/>
    <w:rsid w:val="00BC4A1B"/>
    <w:rsid w:val="00BC4B69"/>
    <w:rsid w:val="00BC4C10"/>
    <w:rsid w:val="00BC4CC8"/>
    <w:rsid w:val="00BC4E3B"/>
    <w:rsid w:val="00BC507D"/>
    <w:rsid w:val="00BC518B"/>
    <w:rsid w:val="00BC55E7"/>
    <w:rsid w:val="00BC5722"/>
    <w:rsid w:val="00BC5884"/>
    <w:rsid w:val="00BC58FA"/>
    <w:rsid w:val="00BC5956"/>
    <w:rsid w:val="00BC5B9B"/>
    <w:rsid w:val="00BC65D1"/>
    <w:rsid w:val="00BC6699"/>
    <w:rsid w:val="00BC67E3"/>
    <w:rsid w:val="00BC6859"/>
    <w:rsid w:val="00BC6A1D"/>
    <w:rsid w:val="00BC6BB7"/>
    <w:rsid w:val="00BC6C76"/>
    <w:rsid w:val="00BC6FAB"/>
    <w:rsid w:val="00BC729F"/>
    <w:rsid w:val="00BC7305"/>
    <w:rsid w:val="00BC75BB"/>
    <w:rsid w:val="00BC7635"/>
    <w:rsid w:val="00BC78A3"/>
    <w:rsid w:val="00BC78BE"/>
    <w:rsid w:val="00BC7AE6"/>
    <w:rsid w:val="00BC7CE3"/>
    <w:rsid w:val="00BC7E47"/>
    <w:rsid w:val="00BC7F62"/>
    <w:rsid w:val="00BD004D"/>
    <w:rsid w:val="00BD01D6"/>
    <w:rsid w:val="00BD03F2"/>
    <w:rsid w:val="00BD09FC"/>
    <w:rsid w:val="00BD0B96"/>
    <w:rsid w:val="00BD13E0"/>
    <w:rsid w:val="00BD19E2"/>
    <w:rsid w:val="00BD1B7A"/>
    <w:rsid w:val="00BD1E83"/>
    <w:rsid w:val="00BD2000"/>
    <w:rsid w:val="00BD23B5"/>
    <w:rsid w:val="00BD24CF"/>
    <w:rsid w:val="00BD2A80"/>
    <w:rsid w:val="00BD2DEC"/>
    <w:rsid w:val="00BD2EAB"/>
    <w:rsid w:val="00BD2EEE"/>
    <w:rsid w:val="00BD35D9"/>
    <w:rsid w:val="00BD379B"/>
    <w:rsid w:val="00BD37A4"/>
    <w:rsid w:val="00BD39D9"/>
    <w:rsid w:val="00BD3D05"/>
    <w:rsid w:val="00BD3E33"/>
    <w:rsid w:val="00BD3FC0"/>
    <w:rsid w:val="00BD4173"/>
    <w:rsid w:val="00BD4331"/>
    <w:rsid w:val="00BD439C"/>
    <w:rsid w:val="00BD458E"/>
    <w:rsid w:val="00BD486B"/>
    <w:rsid w:val="00BD4885"/>
    <w:rsid w:val="00BD49AF"/>
    <w:rsid w:val="00BD4C89"/>
    <w:rsid w:val="00BD4D39"/>
    <w:rsid w:val="00BD4DCF"/>
    <w:rsid w:val="00BD4E81"/>
    <w:rsid w:val="00BD5191"/>
    <w:rsid w:val="00BD5202"/>
    <w:rsid w:val="00BD574D"/>
    <w:rsid w:val="00BD57A4"/>
    <w:rsid w:val="00BD5914"/>
    <w:rsid w:val="00BD5C73"/>
    <w:rsid w:val="00BD5E52"/>
    <w:rsid w:val="00BD5E53"/>
    <w:rsid w:val="00BD5F6D"/>
    <w:rsid w:val="00BD5FE9"/>
    <w:rsid w:val="00BD654F"/>
    <w:rsid w:val="00BD6679"/>
    <w:rsid w:val="00BD69DC"/>
    <w:rsid w:val="00BD6E05"/>
    <w:rsid w:val="00BD70FC"/>
    <w:rsid w:val="00BD72F3"/>
    <w:rsid w:val="00BD737C"/>
    <w:rsid w:val="00BD7506"/>
    <w:rsid w:val="00BD7572"/>
    <w:rsid w:val="00BD762E"/>
    <w:rsid w:val="00BD79A3"/>
    <w:rsid w:val="00BD7FAF"/>
    <w:rsid w:val="00BE014B"/>
    <w:rsid w:val="00BE02A8"/>
    <w:rsid w:val="00BE0576"/>
    <w:rsid w:val="00BE0870"/>
    <w:rsid w:val="00BE088D"/>
    <w:rsid w:val="00BE0AFD"/>
    <w:rsid w:val="00BE0B70"/>
    <w:rsid w:val="00BE10E4"/>
    <w:rsid w:val="00BE1261"/>
    <w:rsid w:val="00BE13CA"/>
    <w:rsid w:val="00BE143F"/>
    <w:rsid w:val="00BE159B"/>
    <w:rsid w:val="00BE1B10"/>
    <w:rsid w:val="00BE1E36"/>
    <w:rsid w:val="00BE2026"/>
    <w:rsid w:val="00BE2041"/>
    <w:rsid w:val="00BE215F"/>
    <w:rsid w:val="00BE2289"/>
    <w:rsid w:val="00BE2E2E"/>
    <w:rsid w:val="00BE2E31"/>
    <w:rsid w:val="00BE2E97"/>
    <w:rsid w:val="00BE2F2F"/>
    <w:rsid w:val="00BE2F5E"/>
    <w:rsid w:val="00BE354C"/>
    <w:rsid w:val="00BE35FE"/>
    <w:rsid w:val="00BE38B7"/>
    <w:rsid w:val="00BE3B93"/>
    <w:rsid w:val="00BE3C36"/>
    <w:rsid w:val="00BE3FCD"/>
    <w:rsid w:val="00BE423F"/>
    <w:rsid w:val="00BE42FF"/>
    <w:rsid w:val="00BE433C"/>
    <w:rsid w:val="00BE4362"/>
    <w:rsid w:val="00BE4595"/>
    <w:rsid w:val="00BE45AD"/>
    <w:rsid w:val="00BE46F6"/>
    <w:rsid w:val="00BE4730"/>
    <w:rsid w:val="00BE48B0"/>
    <w:rsid w:val="00BE4B96"/>
    <w:rsid w:val="00BE4BAB"/>
    <w:rsid w:val="00BE4BB5"/>
    <w:rsid w:val="00BE4D2C"/>
    <w:rsid w:val="00BE4DFC"/>
    <w:rsid w:val="00BE5037"/>
    <w:rsid w:val="00BE505B"/>
    <w:rsid w:val="00BE5140"/>
    <w:rsid w:val="00BE5425"/>
    <w:rsid w:val="00BE543C"/>
    <w:rsid w:val="00BE5524"/>
    <w:rsid w:val="00BE5586"/>
    <w:rsid w:val="00BE55D0"/>
    <w:rsid w:val="00BE5683"/>
    <w:rsid w:val="00BE58C2"/>
    <w:rsid w:val="00BE5E2E"/>
    <w:rsid w:val="00BE5ED0"/>
    <w:rsid w:val="00BE61C5"/>
    <w:rsid w:val="00BE6ABC"/>
    <w:rsid w:val="00BE6BD5"/>
    <w:rsid w:val="00BE6BDF"/>
    <w:rsid w:val="00BE71DF"/>
    <w:rsid w:val="00BE7501"/>
    <w:rsid w:val="00BE756D"/>
    <w:rsid w:val="00BE7AB3"/>
    <w:rsid w:val="00BE7EB8"/>
    <w:rsid w:val="00BF01D3"/>
    <w:rsid w:val="00BF02C5"/>
    <w:rsid w:val="00BF0433"/>
    <w:rsid w:val="00BF04FE"/>
    <w:rsid w:val="00BF051A"/>
    <w:rsid w:val="00BF055C"/>
    <w:rsid w:val="00BF0691"/>
    <w:rsid w:val="00BF06CE"/>
    <w:rsid w:val="00BF0A45"/>
    <w:rsid w:val="00BF0AC6"/>
    <w:rsid w:val="00BF0B42"/>
    <w:rsid w:val="00BF0E63"/>
    <w:rsid w:val="00BF0FBE"/>
    <w:rsid w:val="00BF107E"/>
    <w:rsid w:val="00BF157F"/>
    <w:rsid w:val="00BF15DC"/>
    <w:rsid w:val="00BF1B31"/>
    <w:rsid w:val="00BF1B9C"/>
    <w:rsid w:val="00BF2079"/>
    <w:rsid w:val="00BF26B3"/>
    <w:rsid w:val="00BF2791"/>
    <w:rsid w:val="00BF2EDB"/>
    <w:rsid w:val="00BF30C3"/>
    <w:rsid w:val="00BF3895"/>
    <w:rsid w:val="00BF3A13"/>
    <w:rsid w:val="00BF3A2D"/>
    <w:rsid w:val="00BF3B2E"/>
    <w:rsid w:val="00BF3D23"/>
    <w:rsid w:val="00BF3FC4"/>
    <w:rsid w:val="00BF42BF"/>
    <w:rsid w:val="00BF454E"/>
    <w:rsid w:val="00BF45D8"/>
    <w:rsid w:val="00BF4662"/>
    <w:rsid w:val="00BF49BC"/>
    <w:rsid w:val="00BF4B24"/>
    <w:rsid w:val="00BF50D8"/>
    <w:rsid w:val="00BF526C"/>
    <w:rsid w:val="00BF5650"/>
    <w:rsid w:val="00BF57B6"/>
    <w:rsid w:val="00BF5B78"/>
    <w:rsid w:val="00BF5D1F"/>
    <w:rsid w:val="00BF61C8"/>
    <w:rsid w:val="00BF6510"/>
    <w:rsid w:val="00BF6538"/>
    <w:rsid w:val="00BF6DE8"/>
    <w:rsid w:val="00BF753D"/>
    <w:rsid w:val="00BF788F"/>
    <w:rsid w:val="00BF7AB4"/>
    <w:rsid w:val="00BF7BB4"/>
    <w:rsid w:val="00BF7C4E"/>
    <w:rsid w:val="00C00214"/>
    <w:rsid w:val="00C00371"/>
    <w:rsid w:val="00C005C6"/>
    <w:rsid w:val="00C007A4"/>
    <w:rsid w:val="00C00853"/>
    <w:rsid w:val="00C00AE4"/>
    <w:rsid w:val="00C00AF7"/>
    <w:rsid w:val="00C00BC3"/>
    <w:rsid w:val="00C01387"/>
    <w:rsid w:val="00C01409"/>
    <w:rsid w:val="00C01768"/>
    <w:rsid w:val="00C01905"/>
    <w:rsid w:val="00C01B30"/>
    <w:rsid w:val="00C01CA4"/>
    <w:rsid w:val="00C01E15"/>
    <w:rsid w:val="00C020C2"/>
    <w:rsid w:val="00C02299"/>
    <w:rsid w:val="00C02410"/>
    <w:rsid w:val="00C0242E"/>
    <w:rsid w:val="00C02670"/>
    <w:rsid w:val="00C0273C"/>
    <w:rsid w:val="00C028E7"/>
    <w:rsid w:val="00C028FD"/>
    <w:rsid w:val="00C02A51"/>
    <w:rsid w:val="00C02AC3"/>
    <w:rsid w:val="00C02AD5"/>
    <w:rsid w:val="00C02E47"/>
    <w:rsid w:val="00C030E6"/>
    <w:rsid w:val="00C03123"/>
    <w:rsid w:val="00C03390"/>
    <w:rsid w:val="00C03585"/>
    <w:rsid w:val="00C037DA"/>
    <w:rsid w:val="00C038DF"/>
    <w:rsid w:val="00C0399A"/>
    <w:rsid w:val="00C03DC7"/>
    <w:rsid w:val="00C03ED1"/>
    <w:rsid w:val="00C04138"/>
    <w:rsid w:val="00C04251"/>
    <w:rsid w:val="00C043AA"/>
    <w:rsid w:val="00C045A3"/>
    <w:rsid w:val="00C04841"/>
    <w:rsid w:val="00C04EA9"/>
    <w:rsid w:val="00C05115"/>
    <w:rsid w:val="00C05256"/>
    <w:rsid w:val="00C0555B"/>
    <w:rsid w:val="00C05812"/>
    <w:rsid w:val="00C05923"/>
    <w:rsid w:val="00C05FC9"/>
    <w:rsid w:val="00C062F6"/>
    <w:rsid w:val="00C06616"/>
    <w:rsid w:val="00C06C75"/>
    <w:rsid w:val="00C06CA5"/>
    <w:rsid w:val="00C07246"/>
    <w:rsid w:val="00C07422"/>
    <w:rsid w:val="00C0747C"/>
    <w:rsid w:val="00C07BC6"/>
    <w:rsid w:val="00C07CC2"/>
    <w:rsid w:val="00C07D72"/>
    <w:rsid w:val="00C07DD2"/>
    <w:rsid w:val="00C1015D"/>
    <w:rsid w:val="00C10622"/>
    <w:rsid w:val="00C1072C"/>
    <w:rsid w:val="00C10733"/>
    <w:rsid w:val="00C10BE4"/>
    <w:rsid w:val="00C10E0A"/>
    <w:rsid w:val="00C10E1E"/>
    <w:rsid w:val="00C110A1"/>
    <w:rsid w:val="00C1111D"/>
    <w:rsid w:val="00C1125B"/>
    <w:rsid w:val="00C113DD"/>
    <w:rsid w:val="00C114D5"/>
    <w:rsid w:val="00C11811"/>
    <w:rsid w:val="00C11C6B"/>
    <w:rsid w:val="00C11D6B"/>
    <w:rsid w:val="00C11ED0"/>
    <w:rsid w:val="00C11FA0"/>
    <w:rsid w:val="00C11FD5"/>
    <w:rsid w:val="00C11FEB"/>
    <w:rsid w:val="00C1218C"/>
    <w:rsid w:val="00C12831"/>
    <w:rsid w:val="00C128DF"/>
    <w:rsid w:val="00C12972"/>
    <w:rsid w:val="00C129C3"/>
    <w:rsid w:val="00C12B38"/>
    <w:rsid w:val="00C12E2C"/>
    <w:rsid w:val="00C12E9C"/>
    <w:rsid w:val="00C133E2"/>
    <w:rsid w:val="00C13949"/>
    <w:rsid w:val="00C13C33"/>
    <w:rsid w:val="00C13F35"/>
    <w:rsid w:val="00C14117"/>
    <w:rsid w:val="00C14270"/>
    <w:rsid w:val="00C142D6"/>
    <w:rsid w:val="00C14320"/>
    <w:rsid w:val="00C143ED"/>
    <w:rsid w:val="00C14422"/>
    <w:rsid w:val="00C146D3"/>
    <w:rsid w:val="00C14B79"/>
    <w:rsid w:val="00C14BCE"/>
    <w:rsid w:val="00C14CAC"/>
    <w:rsid w:val="00C151FA"/>
    <w:rsid w:val="00C154AC"/>
    <w:rsid w:val="00C154F5"/>
    <w:rsid w:val="00C15866"/>
    <w:rsid w:val="00C15882"/>
    <w:rsid w:val="00C15E04"/>
    <w:rsid w:val="00C15ED0"/>
    <w:rsid w:val="00C16329"/>
    <w:rsid w:val="00C164BB"/>
    <w:rsid w:val="00C16516"/>
    <w:rsid w:val="00C165DA"/>
    <w:rsid w:val="00C16CD5"/>
    <w:rsid w:val="00C16D82"/>
    <w:rsid w:val="00C16E61"/>
    <w:rsid w:val="00C16E77"/>
    <w:rsid w:val="00C16F27"/>
    <w:rsid w:val="00C170B7"/>
    <w:rsid w:val="00C17B00"/>
    <w:rsid w:val="00C17D99"/>
    <w:rsid w:val="00C201ED"/>
    <w:rsid w:val="00C2020C"/>
    <w:rsid w:val="00C20300"/>
    <w:rsid w:val="00C20590"/>
    <w:rsid w:val="00C20964"/>
    <w:rsid w:val="00C20B83"/>
    <w:rsid w:val="00C20D99"/>
    <w:rsid w:val="00C20F06"/>
    <w:rsid w:val="00C20F20"/>
    <w:rsid w:val="00C20FAE"/>
    <w:rsid w:val="00C21363"/>
    <w:rsid w:val="00C21442"/>
    <w:rsid w:val="00C21457"/>
    <w:rsid w:val="00C21C48"/>
    <w:rsid w:val="00C21C85"/>
    <w:rsid w:val="00C21CC0"/>
    <w:rsid w:val="00C222E9"/>
    <w:rsid w:val="00C22377"/>
    <w:rsid w:val="00C2258A"/>
    <w:rsid w:val="00C22784"/>
    <w:rsid w:val="00C229DA"/>
    <w:rsid w:val="00C22F1C"/>
    <w:rsid w:val="00C23149"/>
    <w:rsid w:val="00C23169"/>
    <w:rsid w:val="00C231E2"/>
    <w:rsid w:val="00C23234"/>
    <w:rsid w:val="00C2326D"/>
    <w:rsid w:val="00C23525"/>
    <w:rsid w:val="00C23628"/>
    <w:rsid w:val="00C23727"/>
    <w:rsid w:val="00C238C7"/>
    <w:rsid w:val="00C23CFD"/>
    <w:rsid w:val="00C23F0F"/>
    <w:rsid w:val="00C23FF5"/>
    <w:rsid w:val="00C240E0"/>
    <w:rsid w:val="00C24274"/>
    <w:rsid w:val="00C24836"/>
    <w:rsid w:val="00C24940"/>
    <w:rsid w:val="00C24991"/>
    <w:rsid w:val="00C249BF"/>
    <w:rsid w:val="00C256AB"/>
    <w:rsid w:val="00C25BEC"/>
    <w:rsid w:val="00C25C78"/>
    <w:rsid w:val="00C25D6F"/>
    <w:rsid w:val="00C25D73"/>
    <w:rsid w:val="00C2601A"/>
    <w:rsid w:val="00C26131"/>
    <w:rsid w:val="00C262D4"/>
    <w:rsid w:val="00C26473"/>
    <w:rsid w:val="00C2665C"/>
    <w:rsid w:val="00C26C22"/>
    <w:rsid w:val="00C26C6A"/>
    <w:rsid w:val="00C26C8F"/>
    <w:rsid w:val="00C26D7B"/>
    <w:rsid w:val="00C26F4D"/>
    <w:rsid w:val="00C272E7"/>
    <w:rsid w:val="00C27495"/>
    <w:rsid w:val="00C274B1"/>
    <w:rsid w:val="00C275F3"/>
    <w:rsid w:val="00C2788F"/>
    <w:rsid w:val="00C30249"/>
    <w:rsid w:val="00C30397"/>
    <w:rsid w:val="00C306B6"/>
    <w:rsid w:val="00C30AA6"/>
    <w:rsid w:val="00C30B22"/>
    <w:rsid w:val="00C30E3B"/>
    <w:rsid w:val="00C30E63"/>
    <w:rsid w:val="00C3131B"/>
    <w:rsid w:val="00C31426"/>
    <w:rsid w:val="00C3188C"/>
    <w:rsid w:val="00C3196A"/>
    <w:rsid w:val="00C31AE0"/>
    <w:rsid w:val="00C31B87"/>
    <w:rsid w:val="00C31BEF"/>
    <w:rsid w:val="00C31D52"/>
    <w:rsid w:val="00C31D87"/>
    <w:rsid w:val="00C31E20"/>
    <w:rsid w:val="00C3216B"/>
    <w:rsid w:val="00C32190"/>
    <w:rsid w:val="00C327D5"/>
    <w:rsid w:val="00C329FD"/>
    <w:rsid w:val="00C32C16"/>
    <w:rsid w:val="00C32DFD"/>
    <w:rsid w:val="00C32F0C"/>
    <w:rsid w:val="00C33022"/>
    <w:rsid w:val="00C33369"/>
    <w:rsid w:val="00C336DD"/>
    <w:rsid w:val="00C33BEB"/>
    <w:rsid w:val="00C33C19"/>
    <w:rsid w:val="00C33DDA"/>
    <w:rsid w:val="00C33E60"/>
    <w:rsid w:val="00C33F14"/>
    <w:rsid w:val="00C34243"/>
    <w:rsid w:val="00C344B6"/>
    <w:rsid w:val="00C3458B"/>
    <w:rsid w:val="00C346BA"/>
    <w:rsid w:val="00C34915"/>
    <w:rsid w:val="00C34D85"/>
    <w:rsid w:val="00C34ECA"/>
    <w:rsid w:val="00C34FE7"/>
    <w:rsid w:val="00C354BA"/>
    <w:rsid w:val="00C35558"/>
    <w:rsid w:val="00C3591B"/>
    <w:rsid w:val="00C3630E"/>
    <w:rsid w:val="00C363C8"/>
    <w:rsid w:val="00C36543"/>
    <w:rsid w:val="00C36587"/>
    <w:rsid w:val="00C36588"/>
    <w:rsid w:val="00C36EEB"/>
    <w:rsid w:val="00C37130"/>
    <w:rsid w:val="00C37355"/>
    <w:rsid w:val="00C373AC"/>
    <w:rsid w:val="00C37442"/>
    <w:rsid w:val="00C3768A"/>
    <w:rsid w:val="00C37C21"/>
    <w:rsid w:val="00C4003B"/>
    <w:rsid w:val="00C401B0"/>
    <w:rsid w:val="00C4036A"/>
    <w:rsid w:val="00C4048B"/>
    <w:rsid w:val="00C405A7"/>
    <w:rsid w:val="00C40B6C"/>
    <w:rsid w:val="00C40C72"/>
    <w:rsid w:val="00C40FB5"/>
    <w:rsid w:val="00C40FC1"/>
    <w:rsid w:val="00C4127D"/>
    <w:rsid w:val="00C4128B"/>
    <w:rsid w:val="00C41B41"/>
    <w:rsid w:val="00C41C80"/>
    <w:rsid w:val="00C41E8B"/>
    <w:rsid w:val="00C4245F"/>
    <w:rsid w:val="00C428D2"/>
    <w:rsid w:val="00C42FD2"/>
    <w:rsid w:val="00C432A3"/>
    <w:rsid w:val="00C4361F"/>
    <w:rsid w:val="00C43DF1"/>
    <w:rsid w:val="00C441A1"/>
    <w:rsid w:val="00C443CD"/>
    <w:rsid w:val="00C445AE"/>
    <w:rsid w:val="00C44A19"/>
    <w:rsid w:val="00C44D81"/>
    <w:rsid w:val="00C44FB0"/>
    <w:rsid w:val="00C451C4"/>
    <w:rsid w:val="00C45255"/>
    <w:rsid w:val="00C45B8E"/>
    <w:rsid w:val="00C46350"/>
    <w:rsid w:val="00C463F8"/>
    <w:rsid w:val="00C46606"/>
    <w:rsid w:val="00C46784"/>
    <w:rsid w:val="00C4688E"/>
    <w:rsid w:val="00C468B2"/>
    <w:rsid w:val="00C468B6"/>
    <w:rsid w:val="00C46B97"/>
    <w:rsid w:val="00C46FEF"/>
    <w:rsid w:val="00C4719F"/>
    <w:rsid w:val="00C47362"/>
    <w:rsid w:val="00C477CC"/>
    <w:rsid w:val="00C478A7"/>
    <w:rsid w:val="00C478F8"/>
    <w:rsid w:val="00C47977"/>
    <w:rsid w:val="00C479EB"/>
    <w:rsid w:val="00C479FE"/>
    <w:rsid w:val="00C47D2B"/>
    <w:rsid w:val="00C47E11"/>
    <w:rsid w:val="00C47E89"/>
    <w:rsid w:val="00C501A6"/>
    <w:rsid w:val="00C505C9"/>
    <w:rsid w:val="00C508BA"/>
    <w:rsid w:val="00C5097A"/>
    <w:rsid w:val="00C50D3B"/>
    <w:rsid w:val="00C50E42"/>
    <w:rsid w:val="00C50FA4"/>
    <w:rsid w:val="00C51569"/>
    <w:rsid w:val="00C51D7B"/>
    <w:rsid w:val="00C52311"/>
    <w:rsid w:val="00C524F5"/>
    <w:rsid w:val="00C525C9"/>
    <w:rsid w:val="00C5277A"/>
    <w:rsid w:val="00C52A33"/>
    <w:rsid w:val="00C532D0"/>
    <w:rsid w:val="00C5339F"/>
    <w:rsid w:val="00C533BD"/>
    <w:rsid w:val="00C5342F"/>
    <w:rsid w:val="00C536FF"/>
    <w:rsid w:val="00C537C4"/>
    <w:rsid w:val="00C53A80"/>
    <w:rsid w:val="00C5436D"/>
    <w:rsid w:val="00C543FB"/>
    <w:rsid w:val="00C5444F"/>
    <w:rsid w:val="00C54A10"/>
    <w:rsid w:val="00C54BFF"/>
    <w:rsid w:val="00C54F2F"/>
    <w:rsid w:val="00C55044"/>
    <w:rsid w:val="00C5504A"/>
    <w:rsid w:val="00C551B9"/>
    <w:rsid w:val="00C551FE"/>
    <w:rsid w:val="00C55280"/>
    <w:rsid w:val="00C55524"/>
    <w:rsid w:val="00C55B7E"/>
    <w:rsid w:val="00C5601D"/>
    <w:rsid w:val="00C56317"/>
    <w:rsid w:val="00C56853"/>
    <w:rsid w:val="00C56B98"/>
    <w:rsid w:val="00C56C9E"/>
    <w:rsid w:val="00C5703A"/>
    <w:rsid w:val="00C572B5"/>
    <w:rsid w:val="00C572C7"/>
    <w:rsid w:val="00C5743B"/>
    <w:rsid w:val="00C576F6"/>
    <w:rsid w:val="00C57858"/>
    <w:rsid w:val="00C579D0"/>
    <w:rsid w:val="00C57D70"/>
    <w:rsid w:val="00C57D8D"/>
    <w:rsid w:val="00C6009D"/>
    <w:rsid w:val="00C60243"/>
    <w:rsid w:val="00C60269"/>
    <w:rsid w:val="00C6040D"/>
    <w:rsid w:val="00C60599"/>
    <w:rsid w:val="00C60687"/>
    <w:rsid w:val="00C607EB"/>
    <w:rsid w:val="00C60832"/>
    <w:rsid w:val="00C608A5"/>
    <w:rsid w:val="00C60A37"/>
    <w:rsid w:val="00C60BB5"/>
    <w:rsid w:val="00C610D6"/>
    <w:rsid w:val="00C6197A"/>
    <w:rsid w:val="00C61ABD"/>
    <w:rsid w:val="00C61F26"/>
    <w:rsid w:val="00C62033"/>
    <w:rsid w:val="00C62321"/>
    <w:rsid w:val="00C62328"/>
    <w:rsid w:val="00C6239A"/>
    <w:rsid w:val="00C6251B"/>
    <w:rsid w:val="00C626B5"/>
    <w:rsid w:val="00C62A7A"/>
    <w:rsid w:val="00C62BF4"/>
    <w:rsid w:val="00C62D16"/>
    <w:rsid w:val="00C62D50"/>
    <w:rsid w:val="00C62DAB"/>
    <w:rsid w:val="00C6349C"/>
    <w:rsid w:val="00C63C7D"/>
    <w:rsid w:val="00C63E90"/>
    <w:rsid w:val="00C640C8"/>
    <w:rsid w:val="00C644E3"/>
    <w:rsid w:val="00C645B1"/>
    <w:rsid w:val="00C6472E"/>
    <w:rsid w:val="00C647DA"/>
    <w:rsid w:val="00C6492A"/>
    <w:rsid w:val="00C649CB"/>
    <w:rsid w:val="00C64CDF"/>
    <w:rsid w:val="00C64E22"/>
    <w:rsid w:val="00C65A25"/>
    <w:rsid w:val="00C65D52"/>
    <w:rsid w:val="00C65E40"/>
    <w:rsid w:val="00C6641C"/>
    <w:rsid w:val="00C665DA"/>
    <w:rsid w:val="00C6660A"/>
    <w:rsid w:val="00C6687B"/>
    <w:rsid w:val="00C6690E"/>
    <w:rsid w:val="00C66B07"/>
    <w:rsid w:val="00C66B6B"/>
    <w:rsid w:val="00C66B70"/>
    <w:rsid w:val="00C66C35"/>
    <w:rsid w:val="00C66F99"/>
    <w:rsid w:val="00C67259"/>
    <w:rsid w:val="00C675F1"/>
    <w:rsid w:val="00C675FA"/>
    <w:rsid w:val="00C6762E"/>
    <w:rsid w:val="00C67880"/>
    <w:rsid w:val="00C67BBC"/>
    <w:rsid w:val="00C67D6E"/>
    <w:rsid w:val="00C67F4A"/>
    <w:rsid w:val="00C70884"/>
    <w:rsid w:val="00C70899"/>
    <w:rsid w:val="00C70945"/>
    <w:rsid w:val="00C70AFA"/>
    <w:rsid w:val="00C70E43"/>
    <w:rsid w:val="00C712A1"/>
    <w:rsid w:val="00C71906"/>
    <w:rsid w:val="00C71A0B"/>
    <w:rsid w:val="00C71B52"/>
    <w:rsid w:val="00C71D31"/>
    <w:rsid w:val="00C723BB"/>
    <w:rsid w:val="00C72530"/>
    <w:rsid w:val="00C72A89"/>
    <w:rsid w:val="00C72B5C"/>
    <w:rsid w:val="00C72B8B"/>
    <w:rsid w:val="00C72DD7"/>
    <w:rsid w:val="00C72E66"/>
    <w:rsid w:val="00C732D9"/>
    <w:rsid w:val="00C734EC"/>
    <w:rsid w:val="00C7385A"/>
    <w:rsid w:val="00C73B3F"/>
    <w:rsid w:val="00C741C6"/>
    <w:rsid w:val="00C741F4"/>
    <w:rsid w:val="00C74411"/>
    <w:rsid w:val="00C749DD"/>
    <w:rsid w:val="00C74EF1"/>
    <w:rsid w:val="00C75157"/>
    <w:rsid w:val="00C75AB4"/>
    <w:rsid w:val="00C75DDB"/>
    <w:rsid w:val="00C760FD"/>
    <w:rsid w:val="00C761AA"/>
    <w:rsid w:val="00C76714"/>
    <w:rsid w:val="00C76818"/>
    <w:rsid w:val="00C7692F"/>
    <w:rsid w:val="00C76A24"/>
    <w:rsid w:val="00C775CA"/>
    <w:rsid w:val="00C776DD"/>
    <w:rsid w:val="00C776FA"/>
    <w:rsid w:val="00C77843"/>
    <w:rsid w:val="00C77850"/>
    <w:rsid w:val="00C779F5"/>
    <w:rsid w:val="00C77BDD"/>
    <w:rsid w:val="00C8005C"/>
    <w:rsid w:val="00C80135"/>
    <w:rsid w:val="00C80319"/>
    <w:rsid w:val="00C804E3"/>
    <w:rsid w:val="00C804FC"/>
    <w:rsid w:val="00C80517"/>
    <w:rsid w:val="00C806F8"/>
    <w:rsid w:val="00C80A79"/>
    <w:rsid w:val="00C80D0C"/>
    <w:rsid w:val="00C80FFF"/>
    <w:rsid w:val="00C81061"/>
    <w:rsid w:val="00C8170B"/>
    <w:rsid w:val="00C8197E"/>
    <w:rsid w:val="00C82182"/>
    <w:rsid w:val="00C822DF"/>
    <w:rsid w:val="00C82319"/>
    <w:rsid w:val="00C82450"/>
    <w:rsid w:val="00C82618"/>
    <w:rsid w:val="00C827C0"/>
    <w:rsid w:val="00C82934"/>
    <w:rsid w:val="00C82E35"/>
    <w:rsid w:val="00C82F36"/>
    <w:rsid w:val="00C830EC"/>
    <w:rsid w:val="00C83258"/>
    <w:rsid w:val="00C835D8"/>
    <w:rsid w:val="00C83CAD"/>
    <w:rsid w:val="00C83F1F"/>
    <w:rsid w:val="00C84142"/>
    <w:rsid w:val="00C8426E"/>
    <w:rsid w:val="00C84362"/>
    <w:rsid w:val="00C8467D"/>
    <w:rsid w:val="00C84870"/>
    <w:rsid w:val="00C84A61"/>
    <w:rsid w:val="00C84A66"/>
    <w:rsid w:val="00C84AB1"/>
    <w:rsid w:val="00C84B02"/>
    <w:rsid w:val="00C84BF0"/>
    <w:rsid w:val="00C853B2"/>
    <w:rsid w:val="00C85487"/>
    <w:rsid w:val="00C854E6"/>
    <w:rsid w:val="00C85906"/>
    <w:rsid w:val="00C8598E"/>
    <w:rsid w:val="00C85BF7"/>
    <w:rsid w:val="00C85C06"/>
    <w:rsid w:val="00C85C76"/>
    <w:rsid w:val="00C85D17"/>
    <w:rsid w:val="00C8614F"/>
    <w:rsid w:val="00C8677E"/>
    <w:rsid w:val="00C86A2D"/>
    <w:rsid w:val="00C86DC5"/>
    <w:rsid w:val="00C86E14"/>
    <w:rsid w:val="00C86EA8"/>
    <w:rsid w:val="00C8706D"/>
    <w:rsid w:val="00C87470"/>
    <w:rsid w:val="00C874B3"/>
    <w:rsid w:val="00C8754D"/>
    <w:rsid w:val="00C87757"/>
    <w:rsid w:val="00C87836"/>
    <w:rsid w:val="00C87B7C"/>
    <w:rsid w:val="00C90D15"/>
    <w:rsid w:val="00C90DFD"/>
    <w:rsid w:val="00C90EEB"/>
    <w:rsid w:val="00C90FE5"/>
    <w:rsid w:val="00C9100F"/>
    <w:rsid w:val="00C910FE"/>
    <w:rsid w:val="00C9158E"/>
    <w:rsid w:val="00C91606"/>
    <w:rsid w:val="00C91A2A"/>
    <w:rsid w:val="00C91EE6"/>
    <w:rsid w:val="00C920F6"/>
    <w:rsid w:val="00C9228D"/>
    <w:rsid w:val="00C923A9"/>
    <w:rsid w:val="00C925FB"/>
    <w:rsid w:val="00C9265B"/>
    <w:rsid w:val="00C9280E"/>
    <w:rsid w:val="00C928AB"/>
    <w:rsid w:val="00C92D60"/>
    <w:rsid w:val="00C92F32"/>
    <w:rsid w:val="00C935D5"/>
    <w:rsid w:val="00C93620"/>
    <w:rsid w:val="00C937EB"/>
    <w:rsid w:val="00C93C6E"/>
    <w:rsid w:val="00C93ECB"/>
    <w:rsid w:val="00C941E1"/>
    <w:rsid w:val="00C94632"/>
    <w:rsid w:val="00C94847"/>
    <w:rsid w:val="00C94984"/>
    <w:rsid w:val="00C949E2"/>
    <w:rsid w:val="00C95600"/>
    <w:rsid w:val="00C957FD"/>
    <w:rsid w:val="00C95A2F"/>
    <w:rsid w:val="00C95FE3"/>
    <w:rsid w:val="00C95FFA"/>
    <w:rsid w:val="00C96071"/>
    <w:rsid w:val="00C96688"/>
    <w:rsid w:val="00C96B7C"/>
    <w:rsid w:val="00C96DB2"/>
    <w:rsid w:val="00C96FD4"/>
    <w:rsid w:val="00C976F5"/>
    <w:rsid w:val="00C97B32"/>
    <w:rsid w:val="00C97D9E"/>
    <w:rsid w:val="00CA05D4"/>
    <w:rsid w:val="00CA0641"/>
    <w:rsid w:val="00CA0747"/>
    <w:rsid w:val="00CA087F"/>
    <w:rsid w:val="00CA0A73"/>
    <w:rsid w:val="00CA0A7C"/>
    <w:rsid w:val="00CA11E8"/>
    <w:rsid w:val="00CA11FC"/>
    <w:rsid w:val="00CA1740"/>
    <w:rsid w:val="00CA1CDC"/>
    <w:rsid w:val="00CA215F"/>
    <w:rsid w:val="00CA21A6"/>
    <w:rsid w:val="00CA22B3"/>
    <w:rsid w:val="00CA22E6"/>
    <w:rsid w:val="00CA2330"/>
    <w:rsid w:val="00CA2427"/>
    <w:rsid w:val="00CA2571"/>
    <w:rsid w:val="00CA28E7"/>
    <w:rsid w:val="00CA29AE"/>
    <w:rsid w:val="00CA2B0C"/>
    <w:rsid w:val="00CA2BAE"/>
    <w:rsid w:val="00CA3177"/>
    <w:rsid w:val="00CA3291"/>
    <w:rsid w:val="00CA32C1"/>
    <w:rsid w:val="00CA33F1"/>
    <w:rsid w:val="00CA3838"/>
    <w:rsid w:val="00CA3A38"/>
    <w:rsid w:val="00CA3CD9"/>
    <w:rsid w:val="00CA3DE1"/>
    <w:rsid w:val="00CA40DB"/>
    <w:rsid w:val="00CA40F9"/>
    <w:rsid w:val="00CA415C"/>
    <w:rsid w:val="00CA41A6"/>
    <w:rsid w:val="00CA478B"/>
    <w:rsid w:val="00CA4B00"/>
    <w:rsid w:val="00CA4B6B"/>
    <w:rsid w:val="00CA4D56"/>
    <w:rsid w:val="00CA4D57"/>
    <w:rsid w:val="00CA4EFD"/>
    <w:rsid w:val="00CA51B8"/>
    <w:rsid w:val="00CA56A3"/>
    <w:rsid w:val="00CA5DE3"/>
    <w:rsid w:val="00CA611C"/>
    <w:rsid w:val="00CA6143"/>
    <w:rsid w:val="00CA628C"/>
    <w:rsid w:val="00CA66B5"/>
    <w:rsid w:val="00CA6856"/>
    <w:rsid w:val="00CA68BA"/>
    <w:rsid w:val="00CA6A9A"/>
    <w:rsid w:val="00CA6AAE"/>
    <w:rsid w:val="00CA6F4E"/>
    <w:rsid w:val="00CA7400"/>
    <w:rsid w:val="00CA7473"/>
    <w:rsid w:val="00CA75BD"/>
    <w:rsid w:val="00CA75ED"/>
    <w:rsid w:val="00CA7776"/>
    <w:rsid w:val="00CA779F"/>
    <w:rsid w:val="00CA7D78"/>
    <w:rsid w:val="00CA7F55"/>
    <w:rsid w:val="00CB005B"/>
    <w:rsid w:val="00CB0309"/>
    <w:rsid w:val="00CB039A"/>
    <w:rsid w:val="00CB07AF"/>
    <w:rsid w:val="00CB089D"/>
    <w:rsid w:val="00CB08EE"/>
    <w:rsid w:val="00CB09A9"/>
    <w:rsid w:val="00CB09EA"/>
    <w:rsid w:val="00CB0A54"/>
    <w:rsid w:val="00CB0B0F"/>
    <w:rsid w:val="00CB0B73"/>
    <w:rsid w:val="00CB0DEB"/>
    <w:rsid w:val="00CB0FE4"/>
    <w:rsid w:val="00CB1247"/>
    <w:rsid w:val="00CB12F5"/>
    <w:rsid w:val="00CB13A9"/>
    <w:rsid w:val="00CB17C6"/>
    <w:rsid w:val="00CB18C0"/>
    <w:rsid w:val="00CB19A8"/>
    <w:rsid w:val="00CB1BBC"/>
    <w:rsid w:val="00CB1C47"/>
    <w:rsid w:val="00CB1F2D"/>
    <w:rsid w:val="00CB214B"/>
    <w:rsid w:val="00CB22E0"/>
    <w:rsid w:val="00CB2497"/>
    <w:rsid w:val="00CB265D"/>
    <w:rsid w:val="00CB2813"/>
    <w:rsid w:val="00CB2E2A"/>
    <w:rsid w:val="00CB30C2"/>
    <w:rsid w:val="00CB30FD"/>
    <w:rsid w:val="00CB3174"/>
    <w:rsid w:val="00CB36C1"/>
    <w:rsid w:val="00CB39DD"/>
    <w:rsid w:val="00CB3A50"/>
    <w:rsid w:val="00CB3AED"/>
    <w:rsid w:val="00CB3EC7"/>
    <w:rsid w:val="00CB40AA"/>
    <w:rsid w:val="00CB4288"/>
    <w:rsid w:val="00CB45BC"/>
    <w:rsid w:val="00CB4631"/>
    <w:rsid w:val="00CB4923"/>
    <w:rsid w:val="00CB4FB9"/>
    <w:rsid w:val="00CB5036"/>
    <w:rsid w:val="00CB519D"/>
    <w:rsid w:val="00CB5509"/>
    <w:rsid w:val="00CB586F"/>
    <w:rsid w:val="00CB5B37"/>
    <w:rsid w:val="00CB5CCE"/>
    <w:rsid w:val="00CB5EE5"/>
    <w:rsid w:val="00CB5F6E"/>
    <w:rsid w:val="00CB615D"/>
    <w:rsid w:val="00CB622B"/>
    <w:rsid w:val="00CB62D4"/>
    <w:rsid w:val="00CB642E"/>
    <w:rsid w:val="00CB64DF"/>
    <w:rsid w:val="00CB66C5"/>
    <w:rsid w:val="00CB69EF"/>
    <w:rsid w:val="00CB6C23"/>
    <w:rsid w:val="00CB6CB9"/>
    <w:rsid w:val="00CB705F"/>
    <w:rsid w:val="00CB70F2"/>
    <w:rsid w:val="00CB7665"/>
    <w:rsid w:val="00CB7929"/>
    <w:rsid w:val="00CB7D40"/>
    <w:rsid w:val="00CB7E70"/>
    <w:rsid w:val="00CC01C7"/>
    <w:rsid w:val="00CC035B"/>
    <w:rsid w:val="00CC06B7"/>
    <w:rsid w:val="00CC0720"/>
    <w:rsid w:val="00CC0AFC"/>
    <w:rsid w:val="00CC0B94"/>
    <w:rsid w:val="00CC116D"/>
    <w:rsid w:val="00CC183A"/>
    <w:rsid w:val="00CC1E96"/>
    <w:rsid w:val="00CC255E"/>
    <w:rsid w:val="00CC2806"/>
    <w:rsid w:val="00CC2B34"/>
    <w:rsid w:val="00CC2BD9"/>
    <w:rsid w:val="00CC2D11"/>
    <w:rsid w:val="00CC313F"/>
    <w:rsid w:val="00CC32A9"/>
    <w:rsid w:val="00CC3A49"/>
    <w:rsid w:val="00CC3C0F"/>
    <w:rsid w:val="00CC3D0B"/>
    <w:rsid w:val="00CC434E"/>
    <w:rsid w:val="00CC46E8"/>
    <w:rsid w:val="00CC475E"/>
    <w:rsid w:val="00CC491C"/>
    <w:rsid w:val="00CC4AC6"/>
    <w:rsid w:val="00CC4B6C"/>
    <w:rsid w:val="00CC4F35"/>
    <w:rsid w:val="00CC4FA7"/>
    <w:rsid w:val="00CC51B9"/>
    <w:rsid w:val="00CC5345"/>
    <w:rsid w:val="00CC5364"/>
    <w:rsid w:val="00CC5467"/>
    <w:rsid w:val="00CC5531"/>
    <w:rsid w:val="00CC5574"/>
    <w:rsid w:val="00CC5DF5"/>
    <w:rsid w:val="00CC5FDB"/>
    <w:rsid w:val="00CC6176"/>
    <w:rsid w:val="00CC6CE1"/>
    <w:rsid w:val="00CC6FC9"/>
    <w:rsid w:val="00CC7086"/>
    <w:rsid w:val="00CC74D5"/>
    <w:rsid w:val="00CC783B"/>
    <w:rsid w:val="00CC7A91"/>
    <w:rsid w:val="00CC7FE4"/>
    <w:rsid w:val="00CD00A9"/>
    <w:rsid w:val="00CD0143"/>
    <w:rsid w:val="00CD01F3"/>
    <w:rsid w:val="00CD03FB"/>
    <w:rsid w:val="00CD0407"/>
    <w:rsid w:val="00CD0537"/>
    <w:rsid w:val="00CD05F3"/>
    <w:rsid w:val="00CD0807"/>
    <w:rsid w:val="00CD0853"/>
    <w:rsid w:val="00CD0D6B"/>
    <w:rsid w:val="00CD1D59"/>
    <w:rsid w:val="00CD2240"/>
    <w:rsid w:val="00CD25FA"/>
    <w:rsid w:val="00CD26EF"/>
    <w:rsid w:val="00CD299F"/>
    <w:rsid w:val="00CD29ED"/>
    <w:rsid w:val="00CD2F18"/>
    <w:rsid w:val="00CD30AE"/>
    <w:rsid w:val="00CD342B"/>
    <w:rsid w:val="00CD365D"/>
    <w:rsid w:val="00CD3CA0"/>
    <w:rsid w:val="00CD3E80"/>
    <w:rsid w:val="00CD4BDF"/>
    <w:rsid w:val="00CD4D86"/>
    <w:rsid w:val="00CD4E1E"/>
    <w:rsid w:val="00CD52E8"/>
    <w:rsid w:val="00CD59F4"/>
    <w:rsid w:val="00CD5BBB"/>
    <w:rsid w:val="00CD5C39"/>
    <w:rsid w:val="00CD5F0F"/>
    <w:rsid w:val="00CD5F9C"/>
    <w:rsid w:val="00CD64A2"/>
    <w:rsid w:val="00CD7007"/>
    <w:rsid w:val="00CD7142"/>
    <w:rsid w:val="00CD72AF"/>
    <w:rsid w:val="00CD742C"/>
    <w:rsid w:val="00CD75C7"/>
    <w:rsid w:val="00CD78EF"/>
    <w:rsid w:val="00CD7A86"/>
    <w:rsid w:val="00CE0128"/>
    <w:rsid w:val="00CE013F"/>
    <w:rsid w:val="00CE0683"/>
    <w:rsid w:val="00CE0728"/>
    <w:rsid w:val="00CE0FFD"/>
    <w:rsid w:val="00CE11FD"/>
    <w:rsid w:val="00CE129B"/>
    <w:rsid w:val="00CE1561"/>
    <w:rsid w:val="00CE1662"/>
    <w:rsid w:val="00CE1DEE"/>
    <w:rsid w:val="00CE217D"/>
    <w:rsid w:val="00CE22AC"/>
    <w:rsid w:val="00CE2513"/>
    <w:rsid w:val="00CE2632"/>
    <w:rsid w:val="00CE291E"/>
    <w:rsid w:val="00CE2A43"/>
    <w:rsid w:val="00CE2A96"/>
    <w:rsid w:val="00CE2D4D"/>
    <w:rsid w:val="00CE2E08"/>
    <w:rsid w:val="00CE300E"/>
    <w:rsid w:val="00CE30A7"/>
    <w:rsid w:val="00CE30F6"/>
    <w:rsid w:val="00CE3AED"/>
    <w:rsid w:val="00CE3F38"/>
    <w:rsid w:val="00CE4278"/>
    <w:rsid w:val="00CE466B"/>
    <w:rsid w:val="00CE474E"/>
    <w:rsid w:val="00CE48A8"/>
    <w:rsid w:val="00CE49D4"/>
    <w:rsid w:val="00CE4D62"/>
    <w:rsid w:val="00CE4D8C"/>
    <w:rsid w:val="00CE4E44"/>
    <w:rsid w:val="00CE5237"/>
    <w:rsid w:val="00CE528E"/>
    <w:rsid w:val="00CE52EC"/>
    <w:rsid w:val="00CE54AA"/>
    <w:rsid w:val="00CE552F"/>
    <w:rsid w:val="00CE5BF3"/>
    <w:rsid w:val="00CE5F53"/>
    <w:rsid w:val="00CE5FDF"/>
    <w:rsid w:val="00CE63A3"/>
    <w:rsid w:val="00CE6E05"/>
    <w:rsid w:val="00CE6E60"/>
    <w:rsid w:val="00CE6EC8"/>
    <w:rsid w:val="00CE72D2"/>
    <w:rsid w:val="00CE731B"/>
    <w:rsid w:val="00CE7401"/>
    <w:rsid w:val="00CE75ED"/>
    <w:rsid w:val="00CE7787"/>
    <w:rsid w:val="00CE7992"/>
    <w:rsid w:val="00CE7B60"/>
    <w:rsid w:val="00CF0044"/>
    <w:rsid w:val="00CF07E5"/>
    <w:rsid w:val="00CF084A"/>
    <w:rsid w:val="00CF08BD"/>
    <w:rsid w:val="00CF0AA5"/>
    <w:rsid w:val="00CF0B2C"/>
    <w:rsid w:val="00CF0C08"/>
    <w:rsid w:val="00CF0E9C"/>
    <w:rsid w:val="00CF17A4"/>
    <w:rsid w:val="00CF1A2A"/>
    <w:rsid w:val="00CF1E23"/>
    <w:rsid w:val="00CF1FB3"/>
    <w:rsid w:val="00CF1FFE"/>
    <w:rsid w:val="00CF232D"/>
    <w:rsid w:val="00CF2652"/>
    <w:rsid w:val="00CF27C4"/>
    <w:rsid w:val="00CF2C00"/>
    <w:rsid w:val="00CF2E5E"/>
    <w:rsid w:val="00CF3520"/>
    <w:rsid w:val="00CF356B"/>
    <w:rsid w:val="00CF3845"/>
    <w:rsid w:val="00CF3D1F"/>
    <w:rsid w:val="00CF3DEB"/>
    <w:rsid w:val="00CF3E89"/>
    <w:rsid w:val="00CF44DC"/>
    <w:rsid w:val="00CF4980"/>
    <w:rsid w:val="00CF4E75"/>
    <w:rsid w:val="00CF4EAC"/>
    <w:rsid w:val="00CF5188"/>
    <w:rsid w:val="00CF5280"/>
    <w:rsid w:val="00CF55C2"/>
    <w:rsid w:val="00CF55DB"/>
    <w:rsid w:val="00CF55EC"/>
    <w:rsid w:val="00CF57D6"/>
    <w:rsid w:val="00CF5851"/>
    <w:rsid w:val="00CF5A77"/>
    <w:rsid w:val="00CF5EBA"/>
    <w:rsid w:val="00CF5FD3"/>
    <w:rsid w:val="00CF617E"/>
    <w:rsid w:val="00CF62C2"/>
    <w:rsid w:val="00CF6322"/>
    <w:rsid w:val="00CF64D5"/>
    <w:rsid w:val="00CF651A"/>
    <w:rsid w:val="00CF661B"/>
    <w:rsid w:val="00CF671A"/>
    <w:rsid w:val="00CF68F1"/>
    <w:rsid w:val="00CF6A09"/>
    <w:rsid w:val="00CF76A0"/>
    <w:rsid w:val="00CF787E"/>
    <w:rsid w:val="00CF796E"/>
    <w:rsid w:val="00CF7BA9"/>
    <w:rsid w:val="00CF7C23"/>
    <w:rsid w:val="00CF7DE0"/>
    <w:rsid w:val="00CF7EF2"/>
    <w:rsid w:val="00CF7FD3"/>
    <w:rsid w:val="00CF7FF7"/>
    <w:rsid w:val="00D005B5"/>
    <w:rsid w:val="00D005CF"/>
    <w:rsid w:val="00D00905"/>
    <w:rsid w:val="00D00A23"/>
    <w:rsid w:val="00D00C0C"/>
    <w:rsid w:val="00D00C0D"/>
    <w:rsid w:val="00D00C51"/>
    <w:rsid w:val="00D00C5F"/>
    <w:rsid w:val="00D00E41"/>
    <w:rsid w:val="00D01245"/>
    <w:rsid w:val="00D012D4"/>
    <w:rsid w:val="00D01331"/>
    <w:rsid w:val="00D0139C"/>
    <w:rsid w:val="00D01525"/>
    <w:rsid w:val="00D01530"/>
    <w:rsid w:val="00D0161E"/>
    <w:rsid w:val="00D0198A"/>
    <w:rsid w:val="00D01A9E"/>
    <w:rsid w:val="00D01BB5"/>
    <w:rsid w:val="00D01CFA"/>
    <w:rsid w:val="00D01D8F"/>
    <w:rsid w:val="00D01FCA"/>
    <w:rsid w:val="00D021D0"/>
    <w:rsid w:val="00D023EA"/>
    <w:rsid w:val="00D0242B"/>
    <w:rsid w:val="00D02A06"/>
    <w:rsid w:val="00D02DBE"/>
    <w:rsid w:val="00D02DFA"/>
    <w:rsid w:val="00D03042"/>
    <w:rsid w:val="00D03304"/>
    <w:rsid w:val="00D0344F"/>
    <w:rsid w:val="00D03658"/>
    <w:rsid w:val="00D036EC"/>
    <w:rsid w:val="00D0379F"/>
    <w:rsid w:val="00D03915"/>
    <w:rsid w:val="00D03918"/>
    <w:rsid w:val="00D04175"/>
    <w:rsid w:val="00D043B1"/>
    <w:rsid w:val="00D043B6"/>
    <w:rsid w:val="00D0447D"/>
    <w:rsid w:val="00D049E8"/>
    <w:rsid w:val="00D0519C"/>
    <w:rsid w:val="00D0576C"/>
    <w:rsid w:val="00D062BE"/>
    <w:rsid w:val="00D06756"/>
    <w:rsid w:val="00D06831"/>
    <w:rsid w:val="00D06B09"/>
    <w:rsid w:val="00D0700A"/>
    <w:rsid w:val="00D07328"/>
    <w:rsid w:val="00D0735B"/>
    <w:rsid w:val="00D07468"/>
    <w:rsid w:val="00D0746E"/>
    <w:rsid w:val="00D075AF"/>
    <w:rsid w:val="00D07632"/>
    <w:rsid w:val="00D07652"/>
    <w:rsid w:val="00D077DF"/>
    <w:rsid w:val="00D07828"/>
    <w:rsid w:val="00D078D8"/>
    <w:rsid w:val="00D0793A"/>
    <w:rsid w:val="00D07970"/>
    <w:rsid w:val="00D07AC2"/>
    <w:rsid w:val="00D07C2C"/>
    <w:rsid w:val="00D07D1C"/>
    <w:rsid w:val="00D07E3E"/>
    <w:rsid w:val="00D07E63"/>
    <w:rsid w:val="00D1024C"/>
    <w:rsid w:val="00D10F0D"/>
    <w:rsid w:val="00D10FC9"/>
    <w:rsid w:val="00D1114F"/>
    <w:rsid w:val="00D1121B"/>
    <w:rsid w:val="00D11469"/>
    <w:rsid w:val="00D11599"/>
    <w:rsid w:val="00D1182C"/>
    <w:rsid w:val="00D11A60"/>
    <w:rsid w:val="00D11CED"/>
    <w:rsid w:val="00D11EDE"/>
    <w:rsid w:val="00D11F50"/>
    <w:rsid w:val="00D121E2"/>
    <w:rsid w:val="00D1227E"/>
    <w:rsid w:val="00D122F6"/>
    <w:rsid w:val="00D123D7"/>
    <w:rsid w:val="00D12493"/>
    <w:rsid w:val="00D12A45"/>
    <w:rsid w:val="00D1336A"/>
    <w:rsid w:val="00D1339D"/>
    <w:rsid w:val="00D137B1"/>
    <w:rsid w:val="00D13A74"/>
    <w:rsid w:val="00D13C59"/>
    <w:rsid w:val="00D13C69"/>
    <w:rsid w:val="00D13D66"/>
    <w:rsid w:val="00D14030"/>
    <w:rsid w:val="00D14203"/>
    <w:rsid w:val="00D1440C"/>
    <w:rsid w:val="00D1442F"/>
    <w:rsid w:val="00D1445F"/>
    <w:rsid w:val="00D14543"/>
    <w:rsid w:val="00D145FF"/>
    <w:rsid w:val="00D14713"/>
    <w:rsid w:val="00D14915"/>
    <w:rsid w:val="00D149B7"/>
    <w:rsid w:val="00D14A7F"/>
    <w:rsid w:val="00D14D90"/>
    <w:rsid w:val="00D14DF0"/>
    <w:rsid w:val="00D1511B"/>
    <w:rsid w:val="00D15152"/>
    <w:rsid w:val="00D151D1"/>
    <w:rsid w:val="00D152F7"/>
    <w:rsid w:val="00D15510"/>
    <w:rsid w:val="00D15D53"/>
    <w:rsid w:val="00D15E1A"/>
    <w:rsid w:val="00D15E76"/>
    <w:rsid w:val="00D163F0"/>
    <w:rsid w:val="00D16481"/>
    <w:rsid w:val="00D1658D"/>
    <w:rsid w:val="00D1693A"/>
    <w:rsid w:val="00D16B1B"/>
    <w:rsid w:val="00D16DAC"/>
    <w:rsid w:val="00D172D7"/>
    <w:rsid w:val="00D1743C"/>
    <w:rsid w:val="00D17525"/>
    <w:rsid w:val="00D17819"/>
    <w:rsid w:val="00D178BA"/>
    <w:rsid w:val="00D17919"/>
    <w:rsid w:val="00D17B15"/>
    <w:rsid w:val="00D17C62"/>
    <w:rsid w:val="00D20143"/>
    <w:rsid w:val="00D20152"/>
    <w:rsid w:val="00D204B5"/>
    <w:rsid w:val="00D205D2"/>
    <w:rsid w:val="00D20780"/>
    <w:rsid w:val="00D208CA"/>
    <w:rsid w:val="00D209BA"/>
    <w:rsid w:val="00D209E8"/>
    <w:rsid w:val="00D20F08"/>
    <w:rsid w:val="00D210E9"/>
    <w:rsid w:val="00D21130"/>
    <w:rsid w:val="00D2115C"/>
    <w:rsid w:val="00D2127E"/>
    <w:rsid w:val="00D212B1"/>
    <w:rsid w:val="00D213DF"/>
    <w:rsid w:val="00D21533"/>
    <w:rsid w:val="00D216DE"/>
    <w:rsid w:val="00D217BB"/>
    <w:rsid w:val="00D219AF"/>
    <w:rsid w:val="00D221A7"/>
    <w:rsid w:val="00D2237C"/>
    <w:rsid w:val="00D224B7"/>
    <w:rsid w:val="00D227ED"/>
    <w:rsid w:val="00D22CEA"/>
    <w:rsid w:val="00D22D80"/>
    <w:rsid w:val="00D22F59"/>
    <w:rsid w:val="00D23024"/>
    <w:rsid w:val="00D2323B"/>
    <w:rsid w:val="00D23261"/>
    <w:rsid w:val="00D2365C"/>
    <w:rsid w:val="00D238B1"/>
    <w:rsid w:val="00D23AB8"/>
    <w:rsid w:val="00D23AC1"/>
    <w:rsid w:val="00D23EC4"/>
    <w:rsid w:val="00D23FEB"/>
    <w:rsid w:val="00D2455B"/>
    <w:rsid w:val="00D24664"/>
    <w:rsid w:val="00D2468F"/>
    <w:rsid w:val="00D2475C"/>
    <w:rsid w:val="00D24857"/>
    <w:rsid w:val="00D24C5D"/>
    <w:rsid w:val="00D250F9"/>
    <w:rsid w:val="00D25152"/>
    <w:rsid w:val="00D2528F"/>
    <w:rsid w:val="00D256FF"/>
    <w:rsid w:val="00D25887"/>
    <w:rsid w:val="00D25BC3"/>
    <w:rsid w:val="00D2609A"/>
    <w:rsid w:val="00D26294"/>
    <w:rsid w:val="00D265D1"/>
    <w:rsid w:val="00D26681"/>
    <w:rsid w:val="00D26884"/>
    <w:rsid w:val="00D26D5F"/>
    <w:rsid w:val="00D2719C"/>
    <w:rsid w:val="00D279A7"/>
    <w:rsid w:val="00D279E9"/>
    <w:rsid w:val="00D27B37"/>
    <w:rsid w:val="00D27BFD"/>
    <w:rsid w:val="00D27C5F"/>
    <w:rsid w:val="00D27C94"/>
    <w:rsid w:val="00D27D5C"/>
    <w:rsid w:val="00D27D82"/>
    <w:rsid w:val="00D302E2"/>
    <w:rsid w:val="00D3065C"/>
    <w:rsid w:val="00D309BF"/>
    <w:rsid w:val="00D30DD2"/>
    <w:rsid w:val="00D30E0A"/>
    <w:rsid w:val="00D3148E"/>
    <w:rsid w:val="00D31806"/>
    <w:rsid w:val="00D319C5"/>
    <w:rsid w:val="00D31D15"/>
    <w:rsid w:val="00D31D94"/>
    <w:rsid w:val="00D31E30"/>
    <w:rsid w:val="00D321B0"/>
    <w:rsid w:val="00D323B2"/>
    <w:rsid w:val="00D323E5"/>
    <w:rsid w:val="00D324CA"/>
    <w:rsid w:val="00D325D5"/>
    <w:rsid w:val="00D326FF"/>
    <w:rsid w:val="00D32884"/>
    <w:rsid w:val="00D32D54"/>
    <w:rsid w:val="00D32FD5"/>
    <w:rsid w:val="00D3313C"/>
    <w:rsid w:val="00D33279"/>
    <w:rsid w:val="00D332CD"/>
    <w:rsid w:val="00D335A3"/>
    <w:rsid w:val="00D3398F"/>
    <w:rsid w:val="00D33ABF"/>
    <w:rsid w:val="00D33CEB"/>
    <w:rsid w:val="00D33D40"/>
    <w:rsid w:val="00D340DE"/>
    <w:rsid w:val="00D34233"/>
    <w:rsid w:val="00D3425B"/>
    <w:rsid w:val="00D3437D"/>
    <w:rsid w:val="00D349DF"/>
    <w:rsid w:val="00D34A39"/>
    <w:rsid w:val="00D34B1B"/>
    <w:rsid w:val="00D34F2A"/>
    <w:rsid w:val="00D34F32"/>
    <w:rsid w:val="00D350EE"/>
    <w:rsid w:val="00D358F6"/>
    <w:rsid w:val="00D35C06"/>
    <w:rsid w:val="00D36034"/>
    <w:rsid w:val="00D362F8"/>
    <w:rsid w:val="00D364CF"/>
    <w:rsid w:val="00D367A7"/>
    <w:rsid w:val="00D367C5"/>
    <w:rsid w:val="00D3681F"/>
    <w:rsid w:val="00D36D09"/>
    <w:rsid w:val="00D36D36"/>
    <w:rsid w:val="00D3736E"/>
    <w:rsid w:val="00D3790A"/>
    <w:rsid w:val="00D37A7B"/>
    <w:rsid w:val="00D4005A"/>
    <w:rsid w:val="00D40546"/>
    <w:rsid w:val="00D408EA"/>
    <w:rsid w:val="00D40B47"/>
    <w:rsid w:val="00D40EB0"/>
    <w:rsid w:val="00D4166C"/>
    <w:rsid w:val="00D41905"/>
    <w:rsid w:val="00D419D1"/>
    <w:rsid w:val="00D41CC4"/>
    <w:rsid w:val="00D420BF"/>
    <w:rsid w:val="00D4221D"/>
    <w:rsid w:val="00D423DC"/>
    <w:rsid w:val="00D426EA"/>
    <w:rsid w:val="00D42DA9"/>
    <w:rsid w:val="00D42E8C"/>
    <w:rsid w:val="00D42FB5"/>
    <w:rsid w:val="00D4339A"/>
    <w:rsid w:val="00D433C8"/>
    <w:rsid w:val="00D43820"/>
    <w:rsid w:val="00D4397A"/>
    <w:rsid w:val="00D439F1"/>
    <w:rsid w:val="00D43AC5"/>
    <w:rsid w:val="00D43B28"/>
    <w:rsid w:val="00D43C58"/>
    <w:rsid w:val="00D43FE6"/>
    <w:rsid w:val="00D44235"/>
    <w:rsid w:val="00D44314"/>
    <w:rsid w:val="00D44AA6"/>
    <w:rsid w:val="00D44B19"/>
    <w:rsid w:val="00D456F4"/>
    <w:rsid w:val="00D458B3"/>
    <w:rsid w:val="00D45AD0"/>
    <w:rsid w:val="00D45C9A"/>
    <w:rsid w:val="00D46082"/>
    <w:rsid w:val="00D46320"/>
    <w:rsid w:val="00D46CB1"/>
    <w:rsid w:val="00D46D89"/>
    <w:rsid w:val="00D46F14"/>
    <w:rsid w:val="00D4711D"/>
    <w:rsid w:val="00D47194"/>
    <w:rsid w:val="00D47314"/>
    <w:rsid w:val="00D4776A"/>
    <w:rsid w:val="00D47F56"/>
    <w:rsid w:val="00D5048B"/>
    <w:rsid w:val="00D50562"/>
    <w:rsid w:val="00D505DF"/>
    <w:rsid w:val="00D50719"/>
    <w:rsid w:val="00D5074A"/>
    <w:rsid w:val="00D50808"/>
    <w:rsid w:val="00D50F49"/>
    <w:rsid w:val="00D51281"/>
    <w:rsid w:val="00D51509"/>
    <w:rsid w:val="00D518C3"/>
    <w:rsid w:val="00D52069"/>
    <w:rsid w:val="00D52314"/>
    <w:rsid w:val="00D525F0"/>
    <w:rsid w:val="00D5278B"/>
    <w:rsid w:val="00D52B49"/>
    <w:rsid w:val="00D52B5F"/>
    <w:rsid w:val="00D52C26"/>
    <w:rsid w:val="00D52D92"/>
    <w:rsid w:val="00D52E76"/>
    <w:rsid w:val="00D531D2"/>
    <w:rsid w:val="00D53356"/>
    <w:rsid w:val="00D5339C"/>
    <w:rsid w:val="00D533EC"/>
    <w:rsid w:val="00D53B2F"/>
    <w:rsid w:val="00D53C53"/>
    <w:rsid w:val="00D5413D"/>
    <w:rsid w:val="00D54360"/>
    <w:rsid w:val="00D5459F"/>
    <w:rsid w:val="00D54691"/>
    <w:rsid w:val="00D546B8"/>
    <w:rsid w:val="00D549AE"/>
    <w:rsid w:val="00D54CE5"/>
    <w:rsid w:val="00D5502A"/>
    <w:rsid w:val="00D55157"/>
    <w:rsid w:val="00D55981"/>
    <w:rsid w:val="00D55A23"/>
    <w:rsid w:val="00D55C0E"/>
    <w:rsid w:val="00D5645D"/>
    <w:rsid w:val="00D566DC"/>
    <w:rsid w:val="00D5683F"/>
    <w:rsid w:val="00D5694F"/>
    <w:rsid w:val="00D56963"/>
    <w:rsid w:val="00D56B3D"/>
    <w:rsid w:val="00D56D63"/>
    <w:rsid w:val="00D56D6D"/>
    <w:rsid w:val="00D56DB8"/>
    <w:rsid w:val="00D56DE0"/>
    <w:rsid w:val="00D570AE"/>
    <w:rsid w:val="00D5730E"/>
    <w:rsid w:val="00D57818"/>
    <w:rsid w:val="00D57D75"/>
    <w:rsid w:val="00D57DA7"/>
    <w:rsid w:val="00D57E4D"/>
    <w:rsid w:val="00D6000F"/>
    <w:rsid w:val="00D6023E"/>
    <w:rsid w:val="00D60300"/>
    <w:rsid w:val="00D609AA"/>
    <w:rsid w:val="00D609FC"/>
    <w:rsid w:val="00D60BD2"/>
    <w:rsid w:val="00D60E50"/>
    <w:rsid w:val="00D60EAE"/>
    <w:rsid w:val="00D61003"/>
    <w:rsid w:val="00D6137A"/>
    <w:rsid w:val="00D61462"/>
    <w:rsid w:val="00D614C5"/>
    <w:rsid w:val="00D614EE"/>
    <w:rsid w:val="00D61736"/>
    <w:rsid w:val="00D6181D"/>
    <w:rsid w:val="00D619FB"/>
    <w:rsid w:val="00D61ACA"/>
    <w:rsid w:val="00D61ACC"/>
    <w:rsid w:val="00D61AFD"/>
    <w:rsid w:val="00D61CE9"/>
    <w:rsid w:val="00D61CFF"/>
    <w:rsid w:val="00D61D5F"/>
    <w:rsid w:val="00D62192"/>
    <w:rsid w:val="00D621F4"/>
    <w:rsid w:val="00D625D5"/>
    <w:rsid w:val="00D62744"/>
    <w:rsid w:val="00D62981"/>
    <w:rsid w:val="00D62A3D"/>
    <w:rsid w:val="00D62DC5"/>
    <w:rsid w:val="00D62DE8"/>
    <w:rsid w:val="00D62EB3"/>
    <w:rsid w:val="00D62FFC"/>
    <w:rsid w:val="00D63204"/>
    <w:rsid w:val="00D634EC"/>
    <w:rsid w:val="00D63BE4"/>
    <w:rsid w:val="00D63E13"/>
    <w:rsid w:val="00D64067"/>
    <w:rsid w:val="00D64113"/>
    <w:rsid w:val="00D6423B"/>
    <w:rsid w:val="00D64447"/>
    <w:rsid w:val="00D645F7"/>
    <w:rsid w:val="00D64697"/>
    <w:rsid w:val="00D648F4"/>
    <w:rsid w:val="00D64A69"/>
    <w:rsid w:val="00D64CC9"/>
    <w:rsid w:val="00D652D6"/>
    <w:rsid w:val="00D6535F"/>
    <w:rsid w:val="00D65DF4"/>
    <w:rsid w:val="00D65E3B"/>
    <w:rsid w:val="00D66132"/>
    <w:rsid w:val="00D66B04"/>
    <w:rsid w:val="00D66C14"/>
    <w:rsid w:val="00D6746B"/>
    <w:rsid w:val="00D676BA"/>
    <w:rsid w:val="00D677AB"/>
    <w:rsid w:val="00D679EB"/>
    <w:rsid w:val="00D67F68"/>
    <w:rsid w:val="00D7034A"/>
    <w:rsid w:val="00D70473"/>
    <w:rsid w:val="00D70625"/>
    <w:rsid w:val="00D70893"/>
    <w:rsid w:val="00D7090F"/>
    <w:rsid w:val="00D709C7"/>
    <w:rsid w:val="00D70B51"/>
    <w:rsid w:val="00D70C10"/>
    <w:rsid w:val="00D70C95"/>
    <w:rsid w:val="00D70E43"/>
    <w:rsid w:val="00D70EFA"/>
    <w:rsid w:val="00D71152"/>
    <w:rsid w:val="00D71260"/>
    <w:rsid w:val="00D71BAB"/>
    <w:rsid w:val="00D71BF2"/>
    <w:rsid w:val="00D71C65"/>
    <w:rsid w:val="00D71DB7"/>
    <w:rsid w:val="00D72164"/>
    <w:rsid w:val="00D7243D"/>
    <w:rsid w:val="00D7245D"/>
    <w:rsid w:val="00D727FD"/>
    <w:rsid w:val="00D72935"/>
    <w:rsid w:val="00D72E80"/>
    <w:rsid w:val="00D72F9C"/>
    <w:rsid w:val="00D7321D"/>
    <w:rsid w:val="00D734EE"/>
    <w:rsid w:val="00D736C3"/>
    <w:rsid w:val="00D7391F"/>
    <w:rsid w:val="00D73C53"/>
    <w:rsid w:val="00D74052"/>
    <w:rsid w:val="00D741D7"/>
    <w:rsid w:val="00D74429"/>
    <w:rsid w:val="00D74816"/>
    <w:rsid w:val="00D74EE2"/>
    <w:rsid w:val="00D75569"/>
    <w:rsid w:val="00D756A0"/>
    <w:rsid w:val="00D757A9"/>
    <w:rsid w:val="00D75CAB"/>
    <w:rsid w:val="00D75D8F"/>
    <w:rsid w:val="00D75DC7"/>
    <w:rsid w:val="00D75EF1"/>
    <w:rsid w:val="00D75FCB"/>
    <w:rsid w:val="00D7608B"/>
    <w:rsid w:val="00D762CC"/>
    <w:rsid w:val="00D766C5"/>
    <w:rsid w:val="00D76C15"/>
    <w:rsid w:val="00D76D15"/>
    <w:rsid w:val="00D76E71"/>
    <w:rsid w:val="00D76E9F"/>
    <w:rsid w:val="00D7785B"/>
    <w:rsid w:val="00D778A1"/>
    <w:rsid w:val="00D77CBE"/>
    <w:rsid w:val="00D77D17"/>
    <w:rsid w:val="00D77DEE"/>
    <w:rsid w:val="00D77F76"/>
    <w:rsid w:val="00D8020A"/>
    <w:rsid w:val="00D8024F"/>
    <w:rsid w:val="00D807A0"/>
    <w:rsid w:val="00D808BD"/>
    <w:rsid w:val="00D81119"/>
    <w:rsid w:val="00D81251"/>
    <w:rsid w:val="00D8127A"/>
    <w:rsid w:val="00D813E6"/>
    <w:rsid w:val="00D81410"/>
    <w:rsid w:val="00D81BE2"/>
    <w:rsid w:val="00D81C4B"/>
    <w:rsid w:val="00D81F18"/>
    <w:rsid w:val="00D82344"/>
    <w:rsid w:val="00D826A4"/>
    <w:rsid w:val="00D82826"/>
    <w:rsid w:val="00D82948"/>
    <w:rsid w:val="00D82ACD"/>
    <w:rsid w:val="00D82DBF"/>
    <w:rsid w:val="00D82FB5"/>
    <w:rsid w:val="00D83467"/>
    <w:rsid w:val="00D83739"/>
    <w:rsid w:val="00D83844"/>
    <w:rsid w:val="00D8389E"/>
    <w:rsid w:val="00D83BE9"/>
    <w:rsid w:val="00D83F16"/>
    <w:rsid w:val="00D84049"/>
    <w:rsid w:val="00D84284"/>
    <w:rsid w:val="00D842A0"/>
    <w:rsid w:val="00D84325"/>
    <w:rsid w:val="00D84391"/>
    <w:rsid w:val="00D84B2E"/>
    <w:rsid w:val="00D85276"/>
    <w:rsid w:val="00D85281"/>
    <w:rsid w:val="00D853D9"/>
    <w:rsid w:val="00D855EF"/>
    <w:rsid w:val="00D858CF"/>
    <w:rsid w:val="00D858FF"/>
    <w:rsid w:val="00D85909"/>
    <w:rsid w:val="00D85E9D"/>
    <w:rsid w:val="00D861BF"/>
    <w:rsid w:val="00D861DF"/>
    <w:rsid w:val="00D861F8"/>
    <w:rsid w:val="00D86205"/>
    <w:rsid w:val="00D8627B"/>
    <w:rsid w:val="00D862DF"/>
    <w:rsid w:val="00D862ED"/>
    <w:rsid w:val="00D86506"/>
    <w:rsid w:val="00D86979"/>
    <w:rsid w:val="00D86A7F"/>
    <w:rsid w:val="00D86D18"/>
    <w:rsid w:val="00D86DAF"/>
    <w:rsid w:val="00D86FAF"/>
    <w:rsid w:val="00D87005"/>
    <w:rsid w:val="00D872AF"/>
    <w:rsid w:val="00D877F0"/>
    <w:rsid w:val="00D878A1"/>
    <w:rsid w:val="00D87952"/>
    <w:rsid w:val="00D87E75"/>
    <w:rsid w:val="00D87F37"/>
    <w:rsid w:val="00D87FA1"/>
    <w:rsid w:val="00D90017"/>
    <w:rsid w:val="00D90200"/>
    <w:rsid w:val="00D9030F"/>
    <w:rsid w:val="00D90346"/>
    <w:rsid w:val="00D903FD"/>
    <w:rsid w:val="00D9049D"/>
    <w:rsid w:val="00D9075C"/>
    <w:rsid w:val="00D90827"/>
    <w:rsid w:val="00D908AF"/>
    <w:rsid w:val="00D90D8D"/>
    <w:rsid w:val="00D90F17"/>
    <w:rsid w:val="00D90F49"/>
    <w:rsid w:val="00D9105F"/>
    <w:rsid w:val="00D91209"/>
    <w:rsid w:val="00D91296"/>
    <w:rsid w:val="00D915AD"/>
    <w:rsid w:val="00D916C7"/>
    <w:rsid w:val="00D91709"/>
    <w:rsid w:val="00D91721"/>
    <w:rsid w:val="00D91B72"/>
    <w:rsid w:val="00D91F57"/>
    <w:rsid w:val="00D92187"/>
    <w:rsid w:val="00D924DA"/>
    <w:rsid w:val="00D92874"/>
    <w:rsid w:val="00D92888"/>
    <w:rsid w:val="00D92D2D"/>
    <w:rsid w:val="00D93383"/>
    <w:rsid w:val="00D93729"/>
    <w:rsid w:val="00D93863"/>
    <w:rsid w:val="00D9392E"/>
    <w:rsid w:val="00D93BB5"/>
    <w:rsid w:val="00D93C49"/>
    <w:rsid w:val="00D93D4D"/>
    <w:rsid w:val="00D9410C"/>
    <w:rsid w:val="00D94175"/>
    <w:rsid w:val="00D945D5"/>
    <w:rsid w:val="00D95120"/>
    <w:rsid w:val="00D951DF"/>
    <w:rsid w:val="00D952CF"/>
    <w:rsid w:val="00D95BD8"/>
    <w:rsid w:val="00D95C77"/>
    <w:rsid w:val="00D961C6"/>
    <w:rsid w:val="00D96637"/>
    <w:rsid w:val="00D9692E"/>
    <w:rsid w:val="00D96C4F"/>
    <w:rsid w:val="00D96EE9"/>
    <w:rsid w:val="00D970BB"/>
    <w:rsid w:val="00D97342"/>
    <w:rsid w:val="00D9762E"/>
    <w:rsid w:val="00D978FF"/>
    <w:rsid w:val="00D97F08"/>
    <w:rsid w:val="00D97F42"/>
    <w:rsid w:val="00D97FA2"/>
    <w:rsid w:val="00DA0150"/>
    <w:rsid w:val="00DA01BF"/>
    <w:rsid w:val="00DA02E0"/>
    <w:rsid w:val="00DA04C7"/>
    <w:rsid w:val="00DA05C2"/>
    <w:rsid w:val="00DA0626"/>
    <w:rsid w:val="00DA073A"/>
    <w:rsid w:val="00DA0809"/>
    <w:rsid w:val="00DA08D7"/>
    <w:rsid w:val="00DA0923"/>
    <w:rsid w:val="00DA0C98"/>
    <w:rsid w:val="00DA0D44"/>
    <w:rsid w:val="00DA0FBB"/>
    <w:rsid w:val="00DA1087"/>
    <w:rsid w:val="00DA1110"/>
    <w:rsid w:val="00DA13B7"/>
    <w:rsid w:val="00DA16DA"/>
    <w:rsid w:val="00DA17BB"/>
    <w:rsid w:val="00DA186D"/>
    <w:rsid w:val="00DA1D35"/>
    <w:rsid w:val="00DA1D99"/>
    <w:rsid w:val="00DA1ED7"/>
    <w:rsid w:val="00DA26F9"/>
    <w:rsid w:val="00DA2774"/>
    <w:rsid w:val="00DA2F98"/>
    <w:rsid w:val="00DA2FF7"/>
    <w:rsid w:val="00DA3123"/>
    <w:rsid w:val="00DA36A4"/>
    <w:rsid w:val="00DA37F7"/>
    <w:rsid w:val="00DA3AC8"/>
    <w:rsid w:val="00DA3C15"/>
    <w:rsid w:val="00DA3E60"/>
    <w:rsid w:val="00DA4094"/>
    <w:rsid w:val="00DA421B"/>
    <w:rsid w:val="00DA45A0"/>
    <w:rsid w:val="00DA4619"/>
    <w:rsid w:val="00DA476C"/>
    <w:rsid w:val="00DA49DA"/>
    <w:rsid w:val="00DA50CE"/>
    <w:rsid w:val="00DA5277"/>
    <w:rsid w:val="00DA578D"/>
    <w:rsid w:val="00DA58CC"/>
    <w:rsid w:val="00DA59CC"/>
    <w:rsid w:val="00DA5A91"/>
    <w:rsid w:val="00DA5B27"/>
    <w:rsid w:val="00DA5C0B"/>
    <w:rsid w:val="00DA5CDA"/>
    <w:rsid w:val="00DA5DA1"/>
    <w:rsid w:val="00DA5E88"/>
    <w:rsid w:val="00DA61D3"/>
    <w:rsid w:val="00DA623D"/>
    <w:rsid w:val="00DA63C0"/>
    <w:rsid w:val="00DA651F"/>
    <w:rsid w:val="00DA6582"/>
    <w:rsid w:val="00DA66D3"/>
    <w:rsid w:val="00DA6704"/>
    <w:rsid w:val="00DA690B"/>
    <w:rsid w:val="00DA70FB"/>
    <w:rsid w:val="00DA72DF"/>
    <w:rsid w:val="00DA7302"/>
    <w:rsid w:val="00DA735C"/>
    <w:rsid w:val="00DA73F8"/>
    <w:rsid w:val="00DA7568"/>
    <w:rsid w:val="00DA77E0"/>
    <w:rsid w:val="00DA7803"/>
    <w:rsid w:val="00DA7A00"/>
    <w:rsid w:val="00DA7CE8"/>
    <w:rsid w:val="00DA7DD5"/>
    <w:rsid w:val="00DA7EC1"/>
    <w:rsid w:val="00DB008C"/>
    <w:rsid w:val="00DB02AC"/>
    <w:rsid w:val="00DB047D"/>
    <w:rsid w:val="00DB0568"/>
    <w:rsid w:val="00DB07EF"/>
    <w:rsid w:val="00DB094B"/>
    <w:rsid w:val="00DB0C38"/>
    <w:rsid w:val="00DB0D1C"/>
    <w:rsid w:val="00DB0E2F"/>
    <w:rsid w:val="00DB0FBC"/>
    <w:rsid w:val="00DB1234"/>
    <w:rsid w:val="00DB12E8"/>
    <w:rsid w:val="00DB1361"/>
    <w:rsid w:val="00DB14A7"/>
    <w:rsid w:val="00DB185B"/>
    <w:rsid w:val="00DB18D1"/>
    <w:rsid w:val="00DB19D5"/>
    <w:rsid w:val="00DB19F9"/>
    <w:rsid w:val="00DB1A43"/>
    <w:rsid w:val="00DB1B9A"/>
    <w:rsid w:val="00DB1E2C"/>
    <w:rsid w:val="00DB1EBE"/>
    <w:rsid w:val="00DB248C"/>
    <w:rsid w:val="00DB2AD2"/>
    <w:rsid w:val="00DB2BB4"/>
    <w:rsid w:val="00DB30C5"/>
    <w:rsid w:val="00DB328E"/>
    <w:rsid w:val="00DB329F"/>
    <w:rsid w:val="00DB3419"/>
    <w:rsid w:val="00DB3803"/>
    <w:rsid w:val="00DB3E4C"/>
    <w:rsid w:val="00DB3E5B"/>
    <w:rsid w:val="00DB3F59"/>
    <w:rsid w:val="00DB4010"/>
    <w:rsid w:val="00DB43B4"/>
    <w:rsid w:val="00DB4690"/>
    <w:rsid w:val="00DB4756"/>
    <w:rsid w:val="00DB4CD6"/>
    <w:rsid w:val="00DB5359"/>
    <w:rsid w:val="00DB55AF"/>
    <w:rsid w:val="00DB5717"/>
    <w:rsid w:val="00DB5750"/>
    <w:rsid w:val="00DB5BBE"/>
    <w:rsid w:val="00DB5BF9"/>
    <w:rsid w:val="00DB61D2"/>
    <w:rsid w:val="00DB6373"/>
    <w:rsid w:val="00DB639C"/>
    <w:rsid w:val="00DB6400"/>
    <w:rsid w:val="00DB658E"/>
    <w:rsid w:val="00DB67C8"/>
    <w:rsid w:val="00DB6A3F"/>
    <w:rsid w:val="00DB6A8D"/>
    <w:rsid w:val="00DB6CA9"/>
    <w:rsid w:val="00DB7122"/>
    <w:rsid w:val="00DB7201"/>
    <w:rsid w:val="00DB7752"/>
    <w:rsid w:val="00DB7A1D"/>
    <w:rsid w:val="00DB7ACF"/>
    <w:rsid w:val="00DB7CEE"/>
    <w:rsid w:val="00DC0096"/>
    <w:rsid w:val="00DC00F7"/>
    <w:rsid w:val="00DC094B"/>
    <w:rsid w:val="00DC09D5"/>
    <w:rsid w:val="00DC0B31"/>
    <w:rsid w:val="00DC0B54"/>
    <w:rsid w:val="00DC0B7B"/>
    <w:rsid w:val="00DC0D85"/>
    <w:rsid w:val="00DC0E20"/>
    <w:rsid w:val="00DC0F8E"/>
    <w:rsid w:val="00DC1348"/>
    <w:rsid w:val="00DC13B2"/>
    <w:rsid w:val="00DC1490"/>
    <w:rsid w:val="00DC18C7"/>
    <w:rsid w:val="00DC1A1A"/>
    <w:rsid w:val="00DC1A6E"/>
    <w:rsid w:val="00DC1CBC"/>
    <w:rsid w:val="00DC1DF6"/>
    <w:rsid w:val="00DC250C"/>
    <w:rsid w:val="00DC25E6"/>
    <w:rsid w:val="00DC2674"/>
    <w:rsid w:val="00DC2796"/>
    <w:rsid w:val="00DC28BD"/>
    <w:rsid w:val="00DC29FF"/>
    <w:rsid w:val="00DC2C41"/>
    <w:rsid w:val="00DC2E8E"/>
    <w:rsid w:val="00DC2EB5"/>
    <w:rsid w:val="00DC2FCD"/>
    <w:rsid w:val="00DC3313"/>
    <w:rsid w:val="00DC3718"/>
    <w:rsid w:val="00DC3722"/>
    <w:rsid w:val="00DC38BC"/>
    <w:rsid w:val="00DC3A8E"/>
    <w:rsid w:val="00DC3C33"/>
    <w:rsid w:val="00DC469D"/>
    <w:rsid w:val="00DC4820"/>
    <w:rsid w:val="00DC4CD2"/>
    <w:rsid w:val="00DC4CFF"/>
    <w:rsid w:val="00DC5833"/>
    <w:rsid w:val="00DC58D8"/>
    <w:rsid w:val="00DC5ABF"/>
    <w:rsid w:val="00DC5AF6"/>
    <w:rsid w:val="00DC5D49"/>
    <w:rsid w:val="00DC6231"/>
    <w:rsid w:val="00DC63D5"/>
    <w:rsid w:val="00DC6681"/>
    <w:rsid w:val="00DC67FF"/>
    <w:rsid w:val="00DC6B5B"/>
    <w:rsid w:val="00DC6B62"/>
    <w:rsid w:val="00DC6BE0"/>
    <w:rsid w:val="00DC7256"/>
    <w:rsid w:val="00DC7696"/>
    <w:rsid w:val="00DC790B"/>
    <w:rsid w:val="00DD02E5"/>
    <w:rsid w:val="00DD0546"/>
    <w:rsid w:val="00DD056D"/>
    <w:rsid w:val="00DD07DD"/>
    <w:rsid w:val="00DD07EF"/>
    <w:rsid w:val="00DD0845"/>
    <w:rsid w:val="00DD08ED"/>
    <w:rsid w:val="00DD0BEA"/>
    <w:rsid w:val="00DD0E60"/>
    <w:rsid w:val="00DD12DA"/>
    <w:rsid w:val="00DD1371"/>
    <w:rsid w:val="00DD180F"/>
    <w:rsid w:val="00DD188F"/>
    <w:rsid w:val="00DD190E"/>
    <w:rsid w:val="00DD1915"/>
    <w:rsid w:val="00DD1C4F"/>
    <w:rsid w:val="00DD1D7C"/>
    <w:rsid w:val="00DD1DE9"/>
    <w:rsid w:val="00DD1EF5"/>
    <w:rsid w:val="00DD1F60"/>
    <w:rsid w:val="00DD2293"/>
    <w:rsid w:val="00DD23DE"/>
    <w:rsid w:val="00DD2496"/>
    <w:rsid w:val="00DD2653"/>
    <w:rsid w:val="00DD273C"/>
    <w:rsid w:val="00DD2A39"/>
    <w:rsid w:val="00DD2B63"/>
    <w:rsid w:val="00DD2C04"/>
    <w:rsid w:val="00DD354F"/>
    <w:rsid w:val="00DD35A7"/>
    <w:rsid w:val="00DD365F"/>
    <w:rsid w:val="00DD36B0"/>
    <w:rsid w:val="00DD38CD"/>
    <w:rsid w:val="00DD3FA8"/>
    <w:rsid w:val="00DD4674"/>
    <w:rsid w:val="00DD477F"/>
    <w:rsid w:val="00DD484A"/>
    <w:rsid w:val="00DD4B6D"/>
    <w:rsid w:val="00DD4EAA"/>
    <w:rsid w:val="00DD55FE"/>
    <w:rsid w:val="00DD562D"/>
    <w:rsid w:val="00DD5716"/>
    <w:rsid w:val="00DD5B0D"/>
    <w:rsid w:val="00DD5B27"/>
    <w:rsid w:val="00DD5BF9"/>
    <w:rsid w:val="00DD6047"/>
    <w:rsid w:val="00DD60AF"/>
    <w:rsid w:val="00DD645D"/>
    <w:rsid w:val="00DD6570"/>
    <w:rsid w:val="00DD67B6"/>
    <w:rsid w:val="00DD6818"/>
    <w:rsid w:val="00DD6B7C"/>
    <w:rsid w:val="00DD6CC2"/>
    <w:rsid w:val="00DD6F01"/>
    <w:rsid w:val="00DD7086"/>
    <w:rsid w:val="00DD724F"/>
    <w:rsid w:val="00DD72B5"/>
    <w:rsid w:val="00DD72BB"/>
    <w:rsid w:val="00DD747D"/>
    <w:rsid w:val="00DD7B2D"/>
    <w:rsid w:val="00DD7E6A"/>
    <w:rsid w:val="00DE0215"/>
    <w:rsid w:val="00DE0450"/>
    <w:rsid w:val="00DE060F"/>
    <w:rsid w:val="00DE0733"/>
    <w:rsid w:val="00DE07E2"/>
    <w:rsid w:val="00DE0D52"/>
    <w:rsid w:val="00DE0D5F"/>
    <w:rsid w:val="00DE10CC"/>
    <w:rsid w:val="00DE1B21"/>
    <w:rsid w:val="00DE1F18"/>
    <w:rsid w:val="00DE254D"/>
    <w:rsid w:val="00DE2DA8"/>
    <w:rsid w:val="00DE2FB0"/>
    <w:rsid w:val="00DE3496"/>
    <w:rsid w:val="00DE371C"/>
    <w:rsid w:val="00DE3B80"/>
    <w:rsid w:val="00DE402A"/>
    <w:rsid w:val="00DE40AD"/>
    <w:rsid w:val="00DE4322"/>
    <w:rsid w:val="00DE442D"/>
    <w:rsid w:val="00DE45AB"/>
    <w:rsid w:val="00DE46C0"/>
    <w:rsid w:val="00DE4827"/>
    <w:rsid w:val="00DE4974"/>
    <w:rsid w:val="00DE4E1B"/>
    <w:rsid w:val="00DE4FD4"/>
    <w:rsid w:val="00DE5204"/>
    <w:rsid w:val="00DE5221"/>
    <w:rsid w:val="00DE5540"/>
    <w:rsid w:val="00DE558E"/>
    <w:rsid w:val="00DE569A"/>
    <w:rsid w:val="00DE5713"/>
    <w:rsid w:val="00DE5980"/>
    <w:rsid w:val="00DE59BD"/>
    <w:rsid w:val="00DE5B4B"/>
    <w:rsid w:val="00DE5C02"/>
    <w:rsid w:val="00DE5C1D"/>
    <w:rsid w:val="00DE5C5B"/>
    <w:rsid w:val="00DE5E82"/>
    <w:rsid w:val="00DE5FA9"/>
    <w:rsid w:val="00DE6047"/>
    <w:rsid w:val="00DE6566"/>
    <w:rsid w:val="00DE6643"/>
    <w:rsid w:val="00DE6721"/>
    <w:rsid w:val="00DE68A0"/>
    <w:rsid w:val="00DE6FAC"/>
    <w:rsid w:val="00DE768D"/>
    <w:rsid w:val="00DE7A4D"/>
    <w:rsid w:val="00DE7BA3"/>
    <w:rsid w:val="00DE7EE5"/>
    <w:rsid w:val="00DF0065"/>
    <w:rsid w:val="00DF00B8"/>
    <w:rsid w:val="00DF030A"/>
    <w:rsid w:val="00DF0555"/>
    <w:rsid w:val="00DF07E4"/>
    <w:rsid w:val="00DF081E"/>
    <w:rsid w:val="00DF0BC9"/>
    <w:rsid w:val="00DF0CA7"/>
    <w:rsid w:val="00DF0CD4"/>
    <w:rsid w:val="00DF12ED"/>
    <w:rsid w:val="00DF181D"/>
    <w:rsid w:val="00DF1B72"/>
    <w:rsid w:val="00DF1BCE"/>
    <w:rsid w:val="00DF1F9D"/>
    <w:rsid w:val="00DF21F6"/>
    <w:rsid w:val="00DF22D0"/>
    <w:rsid w:val="00DF2862"/>
    <w:rsid w:val="00DF2A4F"/>
    <w:rsid w:val="00DF2AB0"/>
    <w:rsid w:val="00DF2CA3"/>
    <w:rsid w:val="00DF2CBD"/>
    <w:rsid w:val="00DF2D8D"/>
    <w:rsid w:val="00DF2F0F"/>
    <w:rsid w:val="00DF3009"/>
    <w:rsid w:val="00DF383F"/>
    <w:rsid w:val="00DF3B75"/>
    <w:rsid w:val="00DF40B0"/>
    <w:rsid w:val="00DF4278"/>
    <w:rsid w:val="00DF4489"/>
    <w:rsid w:val="00DF467C"/>
    <w:rsid w:val="00DF4B1A"/>
    <w:rsid w:val="00DF4D2C"/>
    <w:rsid w:val="00DF50CC"/>
    <w:rsid w:val="00DF521B"/>
    <w:rsid w:val="00DF546A"/>
    <w:rsid w:val="00DF57F4"/>
    <w:rsid w:val="00DF62FD"/>
    <w:rsid w:val="00DF63A3"/>
    <w:rsid w:val="00DF66F2"/>
    <w:rsid w:val="00DF6E33"/>
    <w:rsid w:val="00DF7183"/>
    <w:rsid w:val="00DF75BB"/>
    <w:rsid w:val="00DF7694"/>
    <w:rsid w:val="00DF7873"/>
    <w:rsid w:val="00DF799C"/>
    <w:rsid w:val="00DF7DC9"/>
    <w:rsid w:val="00E0066A"/>
    <w:rsid w:val="00E00724"/>
    <w:rsid w:val="00E00B30"/>
    <w:rsid w:val="00E00B59"/>
    <w:rsid w:val="00E00C1B"/>
    <w:rsid w:val="00E0105A"/>
    <w:rsid w:val="00E01071"/>
    <w:rsid w:val="00E013C1"/>
    <w:rsid w:val="00E015F0"/>
    <w:rsid w:val="00E01849"/>
    <w:rsid w:val="00E01A33"/>
    <w:rsid w:val="00E01C7E"/>
    <w:rsid w:val="00E022E7"/>
    <w:rsid w:val="00E02896"/>
    <w:rsid w:val="00E02B36"/>
    <w:rsid w:val="00E02B39"/>
    <w:rsid w:val="00E02BAE"/>
    <w:rsid w:val="00E02BB9"/>
    <w:rsid w:val="00E02D45"/>
    <w:rsid w:val="00E03291"/>
    <w:rsid w:val="00E0356F"/>
    <w:rsid w:val="00E0362F"/>
    <w:rsid w:val="00E03637"/>
    <w:rsid w:val="00E039E7"/>
    <w:rsid w:val="00E03A61"/>
    <w:rsid w:val="00E03C26"/>
    <w:rsid w:val="00E03C79"/>
    <w:rsid w:val="00E03FAD"/>
    <w:rsid w:val="00E03FBB"/>
    <w:rsid w:val="00E0428F"/>
    <w:rsid w:val="00E04440"/>
    <w:rsid w:val="00E04466"/>
    <w:rsid w:val="00E044DF"/>
    <w:rsid w:val="00E045C6"/>
    <w:rsid w:val="00E046E7"/>
    <w:rsid w:val="00E047B1"/>
    <w:rsid w:val="00E04D20"/>
    <w:rsid w:val="00E04F5F"/>
    <w:rsid w:val="00E051CD"/>
    <w:rsid w:val="00E05417"/>
    <w:rsid w:val="00E055D6"/>
    <w:rsid w:val="00E0569B"/>
    <w:rsid w:val="00E0586C"/>
    <w:rsid w:val="00E05E97"/>
    <w:rsid w:val="00E06044"/>
    <w:rsid w:val="00E06069"/>
    <w:rsid w:val="00E068B6"/>
    <w:rsid w:val="00E0698B"/>
    <w:rsid w:val="00E06A9C"/>
    <w:rsid w:val="00E06C6B"/>
    <w:rsid w:val="00E06EEC"/>
    <w:rsid w:val="00E06F81"/>
    <w:rsid w:val="00E0739D"/>
    <w:rsid w:val="00E077D3"/>
    <w:rsid w:val="00E07CBC"/>
    <w:rsid w:val="00E07D22"/>
    <w:rsid w:val="00E07D9D"/>
    <w:rsid w:val="00E07E50"/>
    <w:rsid w:val="00E07ED3"/>
    <w:rsid w:val="00E07F38"/>
    <w:rsid w:val="00E104A2"/>
    <w:rsid w:val="00E1057C"/>
    <w:rsid w:val="00E108A6"/>
    <w:rsid w:val="00E108BE"/>
    <w:rsid w:val="00E10DCA"/>
    <w:rsid w:val="00E10F5D"/>
    <w:rsid w:val="00E10FCF"/>
    <w:rsid w:val="00E11497"/>
    <w:rsid w:val="00E11ACF"/>
    <w:rsid w:val="00E11ED6"/>
    <w:rsid w:val="00E11F2D"/>
    <w:rsid w:val="00E12283"/>
    <w:rsid w:val="00E122EE"/>
    <w:rsid w:val="00E1250D"/>
    <w:rsid w:val="00E12570"/>
    <w:rsid w:val="00E12588"/>
    <w:rsid w:val="00E12632"/>
    <w:rsid w:val="00E12B1C"/>
    <w:rsid w:val="00E12DA9"/>
    <w:rsid w:val="00E12F8D"/>
    <w:rsid w:val="00E13140"/>
    <w:rsid w:val="00E1318E"/>
    <w:rsid w:val="00E132A8"/>
    <w:rsid w:val="00E133AA"/>
    <w:rsid w:val="00E13453"/>
    <w:rsid w:val="00E134A4"/>
    <w:rsid w:val="00E13662"/>
    <w:rsid w:val="00E13673"/>
    <w:rsid w:val="00E13879"/>
    <w:rsid w:val="00E13C60"/>
    <w:rsid w:val="00E13EA0"/>
    <w:rsid w:val="00E13F72"/>
    <w:rsid w:val="00E14061"/>
    <w:rsid w:val="00E142FF"/>
    <w:rsid w:val="00E14569"/>
    <w:rsid w:val="00E14748"/>
    <w:rsid w:val="00E14887"/>
    <w:rsid w:val="00E148CA"/>
    <w:rsid w:val="00E1494E"/>
    <w:rsid w:val="00E1495F"/>
    <w:rsid w:val="00E14A83"/>
    <w:rsid w:val="00E14C6D"/>
    <w:rsid w:val="00E15283"/>
    <w:rsid w:val="00E152D6"/>
    <w:rsid w:val="00E15470"/>
    <w:rsid w:val="00E15912"/>
    <w:rsid w:val="00E15966"/>
    <w:rsid w:val="00E1639B"/>
    <w:rsid w:val="00E16C31"/>
    <w:rsid w:val="00E16FCB"/>
    <w:rsid w:val="00E17123"/>
    <w:rsid w:val="00E171D8"/>
    <w:rsid w:val="00E1723F"/>
    <w:rsid w:val="00E173CA"/>
    <w:rsid w:val="00E1745E"/>
    <w:rsid w:val="00E17828"/>
    <w:rsid w:val="00E17BAE"/>
    <w:rsid w:val="00E17FBD"/>
    <w:rsid w:val="00E2010F"/>
    <w:rsid w:val="00E203FA"/>
    <w:rsid w:val="00E204F7"/>
    <w:rsid w:val="00E2069B"/>
    <w:rsid w:val="00E206D2"/>
    <w:rsid w:val="00E20756"/>
    <w:rsid w:val="00E209E9"/>
    <w:rsid w:val="00E20DED"/>
    <w:rsid w:val="00E210AF"/>
    <w:rsid w:val="00E21931"/>
    <w:rsid w:val="00E21943"/>
    <w:rsid w:val="00E21B26"/>
    <w:rsid w:val="00E21BD3"/>
    <w:rsid w:val="00E21BF5"/>
    <w:rsid w:val="00E224EE"/>
    <w:rsid w:val="00E228D5"/>
    <w:rsid w:val="00E22F60"/>
    <w:rsid w:val="00E2306B"/>
    <w:rsid w:val="00E23169"/>
    <w:rsid w:val="00E2316B"/>
    <w:rsid w:val="00E23608"/>
    <w:rsid w:val="00E239B9"/>
    <w:rsid w:val="00E23BA1"/>
    <w:rsid w:val="00E23BA4"/>
    <w:rsid w:val="00E2417D"/>
    <w:rsid w:val="00E244A5"/>
    <w:rsid w:val="00E244C3"/>
    <w:rsid w:val="00E244E3"/>
    <w:rsid w:val="00E24737"/>
    <w:rsid w:val="00E2497E"/>
    <w:rsid w:val="00E24FE5"/>
    <w:rsid w:val="00E253FF"/>
    <w:rsid w:val="00E25455"/>
    <w:rsid w:val="00E257A7"/>
    <w:rsid w:val="00E257FC"/>
    <w:rsid w:val="00E25A1B"/>
    <w:rsid w:val="00E25B73"/>
    <w:rsid w:val="00E25CC4"/>
    <w:rsid w:val="00E25D64"/>
    <w:rsid w:val="00E26220"/>
    <w:rsid w:val="00E265B9"/>
    <w:rsid w:val="00E26D65"/>
    <w:rsid w:val="00E26F25"/>
    <w:rsid w:val="00E26F35"/>
    <w:rsid w:val="00E26F96"/>
    <w:rsid w:val="00E27DB7"/>
    <w:rsid w:val="00E3000A"/>
    <w:rsid w:val="00E3032B"/>
    <w:rsid w:val="00E30380"/>
    <w:rsid w:val="00E304D5"/>
    <w:rsid w:val="00E307E8"/>
    <w:rsid w:val="00E30925"/>
    <w:rsid w:val="00E30F1E"/>
    <w:rsid w:val="00E31044"/>
    <w:rsid w:val="00E31415"/>
    <w:rsid w:val="00E3151A"/>
    <w:rsid w:val="00E31897"/>
    <w:rsid w:val="00E318E7"/>
    <w:rsid w:val="00E31C43"/>
    <w:rsid w:val="00E31CE8"/>
    <w:rsid w:val="00E31D3A"/>
    <w:rsid w:val="00E31E1B"/>
    <w:rsid w:val="00E320C0"/>
    <w:rsid w:val="00E32377"/>
    <w:rsid w:val="00E325F3"/>
    <w:rsid w:val="00E32603"/>
    <w:rsid w:val="00E328B5"/>
    <w:rsid w:val="00E3291C"/>
    <w:rsid w:val="00E32A98"/>
    <w:rsid w:val="00E32B29"/>
    <w:rsid w:val="00E32B8A"/>
    <w:rsid w:val="00E32BD9"/>
    <w:rsid w:val="00E32D0B"/>
    <w:rsid w:val="00E32F79"/>
    <w:rsid w:val="00E338E7"/>
    <w:rsid w:val="00E33907"/>
    <w:rsid w:val="00E33E87"/>
    <w:rsid w:val="00E34044"/>
    <w:rsid w:val="00E340E7"/>
    <w:rsid w:val="00E34287"/>
    <w:rsid w:val="00E34396"/>
    <w:rsid w:val="00E34473"/>
    <w:rsid w:val="00E34529"/>
    <w:rsid w:val="00E34584"/>
    <w:rsid w:val="00E34638"/>
    <w:rsid w:val="00E347F7"/>
    <w:rsid w:val="00E35586"/>
    <w:rsid w:val="00E356A3"/>
    <w:rsid w:val="00E35D68"/>
    <w:rsid w:val="00E35EA8"/>
    <w:rsid w:val="00E35ED6"/>
    <w:rsid w:val="00E3619B"/>
    <w:rsid w:val="00E3661B"/>
    <w:rsid w:val="00E3750E"/>
    <w:rsid w:val="00E37E06"/>
    <w:rsid w:val="00E37FD9"/>
    <w:rsid w:val="00E4001F"/>
    <w:rsid w:val="00E4015E"/>
    <w:rsid w:val="00E4017B"/>
    <w:rsid w:val="00E40302"/>
    <w:rsid w:val="00E4036A"/>
    <w:rsid w:val="00E403A2"/>
    <w:rsid w:val="00E403AC"/>
    <w:rsid w:val="00E4065E"/>
    <w:rsid w:val="00E409BD"/>
    <w:rsid w:val="00E40BF0"/>
    <w:rsid w:val="00E40DF2"/>
    <w:rsid w:val="00E40E07"/>
    <w:rsid w:val="00E41285"/>
    <w:rsid w:val="00E41345"/>
    <w:rsid w:val="00E41605"/>
    <w:rsid w:val="00E4186F"/>
    <w:rsid w:val="00E41A97"/>
    <w:rsid w:val="00E41D5F"/>
    <w:rsid w:val="00E41E92"/>
    <w:rsid w:val="00E41F85"/>
    <w:rsid w:val="00E423AE"/>
    <w:rsid w:val="00E42661"/>
    <w:rsid w:val="00E426F7"/>
    <w:rsid w:val="00E42A9C"/>
    <w:rsid w:val="00E42BB3"/>
    <w:rsid w:val="00E42DC5"/>
    <w:rsid w:val="00E42E25"/>
    <w:rsid w:val="00E43231"/>
    <w:rsid w:val="00E4349D"/>
    <w:rsid w:val="00E434E4"/>
    <w:rsid w:val="00E43673"/>
    <w:rsid w:val="00E43677"/>
    <w:rsid w:val="00E43772"/>
    <w:rsid w:val="00E4383B"/>
    <w:rsid w:val="00E43BE0"/>
    <w:rsid w:val="00E43CC3"/>
    <w:rsid w:val="00E43DDF"/>
    <w:rsid w:val="00E43ED1"/>
    <w:rsid w:val="00E43F2F"/>
    <w:rsid w:val="00E441B9"/>
    <w:rsid w:val="00E44244"/>
    <w:rsid w:val="00E442B4"/>
    <w:rsid w:val="00E44303"/>
    <w:rsid w:val="00E44741"/>
    <w:rsid w:val="00E44935"/>
    <w:rsid w:val="00E4498A"/>
    <w:rsid w:val="00E4499F"/>
    <w:rsid w:val="00E449FE"/>
    <w:rsid w:val="00E44C5F"/>
    <w:rsid w:val="00E44D5A"/>
    <w:rsid w:val="00E44E31"/>
    <w:rsid w:val="00E450BE"/>
    <w:rsid w:val="00E45115"/>
    <w:rsid w:val="00E4555F"/>
    <w:rsid w:val="00E45582"/>
    <w:rsid w:val="00E455FD"/>
    <w:rsid w:val="00E45BB3"/>
    <w:rsid w:val="00E46082"/>
    <w:rsid w:val="00E460C6"/>
    <w:rsid w:val="00E4617E"/>
    <w:rsid w:val="00E462AD"/>
    <w:rsid w:val="00E463EF"/>
    <w:rsid w:val="00E46775"/>
    <w:rsid w:val="00E46A20"/>
    <w:rsid w:val="00E46B10"/>
    <w:rsid w:val="00E46BEF"/>
    <w:rsid w:val="00E471AB"/>
    <w:rsid w:val="00E4731D"/>
    <w:rsid w:val="00E474D4"/>
    <w:rsid w:val="00E4773C"/>
    <w:rsid w:val="00E4776B"/>
    <w:rsid w:val="00E4778F"/>
    <w:rsid w:val="00E479D6"/>
    <w:rsid w:val="00E47FA4"/>
    <w:rsid w:val="00E50186"/>
    <w:rsid w:val="00E502C4"/>
    <w:rsid w:val="00E503E4"/>
    <w:rsid w:val="00E50511"/>
    <w:rsid w:val="00E50639"/>
    <w:rsid w:val="00E50695"/>
    <w:rsid w:val="00E50789"/>
    <w:rsid w:val="00E507CC"/>
    <w:rsid w:val="00E50A7E"/>
    <w:rsid w:val="00E5106B"/>
    <w:rsid w:val="00E511CA"/>
    <w:rsid w:val="00E51247"/>
    <w:rsid w:val="00E51523"/>
    <w:rsid w:val="00E516F9"/>
    <w:rsid w:val="00E517E3"/>
    <w:rsid w:val="00E5187B"/>
    <w:rsid w:val="00E51B6E"/>
    <w:rsid w:val="00E51CA1"/>
    <w:rsid w:val="00E51E91"/>
    <w:rsid w:val="00E52239"/>
    <w:rsid w:val="00E52390"/>
    <w:rsid w:val="00E5244A"/>
    <w:rsid w:val="00E52851"/>
    <w:rsid w:val="00E52BE5"/>
    <w:rsid w:val="00E52D56"/>
    <w:rsid w:val="00E52F83"/>
    <w:rsid w:val="00E533B8"/>
    <w:rsid w:val="00E53877"/>
    <w:rsid w:val="00E53968"/>
    <w:rsid w:val="00E53B52"/>
    <w:rsid w:val="00E53D16"/>
    <w:rsid w:val="00E53D8F"/>
    <w:rsid w:val="00E54056"/>
    <w:rsid w:val="00E5458D"/>
    <w:rsid w:val="00E5477A"/>
    <w:rsid w:val="00E54EF5"/>
    <w:rsid w:val="00E55357"/>
    <w:rsid w:val="00E553B2"/>
    <w:rsid w:val="00E55491"/>
    <w:rsid w:val="00E556CD"/>
    <w:rsid w:val="00E5589E"/>
    <w:rsid w:val="00E55CF1"/>
    <w:rsid w:val="00E56084"/>
    <w:rsid w:val="00E56365"/>
    <w:rsid w:val="00E563D0"/>
    <w:rsid w:val="00E5647D"/>
    <w:rsid w:val="00E56940"/>
    <w:rsid w:val="00E57147"/>
    <w:rsid w:val="00E574F4"/>
    <w:rsid w:val="00E57536"/>
    <w:rsid w:val="00E575C5"/>
    <w:rsid w:val="00E577AC"/>
    <w:rsid w:val="00E57D14"/>
    <w:rsid w:val="00E57F76"/>
    <w:rsid w:val="00E60133"/>
    <w:rsid w:val="00E60191"/>
    <w:rsid w:val="00E6021F"/>
    <w:rsid w:val="00E60393"/>
    <w:rsid w:val="00E60630"/>
    <w:rsid w:val="00E60879"/>
    <w:rsid w:val="00E60977"/>
    <w:rsid w:val="00E60AEA"/>
    <w:rsid w:val="00E60B38"/>
    <w:rsid w:val="00E60B61"/>
    <w:rsid w:val="00E60E56"/>
    <w:rsid w:val="00E6149A"/>
    <w:rsid w:val="00E61527"/>
    <w:rsid w:val="00E6167D"/>
    <w:rsid w:val="00E616F6"/>
    <w:rsid w:val="00E61AA7"/>
    <w:rsid w:val="00E61AC2"/>
    <w:rsid w:val="00E61BC8"/>
    <w:rsid w:val="00E61D7C"/>
    <w:rsid w:val="00E61E9C"/>
    <w:rsid w:val="00E61ED8"/>
    <w:rsid w:val="00E620F7"/>
    <w:rsid w:val="00E62252"/>
    <w:rsid w:val="00E6249D"/>
    <w:rsid w:val="00E6273F"/>
    <w:rsid w:val="00E62B4E"/>
    <w:rsid w:val="00E62B5D"/>
    <w:rsid w:val="00E62CF4"/>
    <w:rsid w:val="00E62F10"/>
    <w:rsid w:val="00E6313C"/>
    <w:rsid w:val="00E63325"/>
    <w:rsid w:val="00E63388"/>
    <w:rsid w:val="00E63534"/>
    <w:rsid w:val="00E636E9"/>
    <w:rsid w:val="00E638CF"/>
    <w:rsid w:val="00E63BFA"/>
    <w:rsid w:val="00E63E38"/>
    <w:rsid w:val="00E641F4"/>
    <w:rsid w:val="00E6428B"/>
    <w:rsid w:val="00E645DB"/>
    <w:rsid w:val="00E64722"/>
    <w:rsid w:val="00E6492B"/>
    <w:rsid w:val="00E64953"/>
    <w:rsid w:val="00E649DC"/>
    <w:rsid w:val="00E64E39"/>
    <w:rsid w:val="00E656AA"/>
    <w:rsid w:val="00E657DA"/>
    <w:rsid w:val="00E664D8"/>
    <w:rsid w:val="00E66585"/>
    <w:rsid w:val="00E665A3"/>
    <w:rsid w:val="00E6663C"/>
    <w:rsid w:val="00E66BCE"/>
    <w:rsid w:val="00E66BD5"/>
    <w:rsid w:val="00E66FC3"/>
    <w:rsid w:val="00E670CB"/>
    <w:rsid w:val="00E672BC"/>
    <w:rsid w:val="00E676CA"/>
    <w:rsid w:val="00E67806"/>
    <w:rsid w:val="00E67BF8"/>
    <w:rsid w:val="00E67D3A"/>
    <w:rsid w:val="00E704A1"/>
    <w:rsid w:val="00E7050D"/>
    <w:rsid w:val="00E705A5"/>
    <w:rsid w:val="00E706D2"/>
    <w:rsid w:val="00E7097B"/>
    <w:rsid w:val="00E70A1D"/>
    <w:rsid w:val="00E70A54"/>
    <w:rsid w:val="00E70B30"/>
    <w:rsid w:val="00E713FF"/>
    <w:rsid w:val="00E71932"/>
    <w:rsid w:val="00E719D7"/>
    <w:rsid w:val="00E71ADE"/>
    <w:rsid w:val="00E71D06"/>
    <w:rsid w:val="00E71D28"/>
    <w:rsid w:val="00E71EF9"/>
    <w:rsid w:val="00E72635"/>
    <w:rsid w:val="00E727DC"/>
    <w:rsid w:val="00E7290C"/>
    <w:rsid w:val="00E72E41"/>
    <w:rsid w:val="00E72FDD"/>
    <w:rsid w:val="00E7300F"/>
    <w:rsid w:val="00E732D3"/>
    <w:rsid w:val="00E73412"/>
    <w:rsid w:val="00E73730"/>
    <w:rsid w:val="00E73956"/>
    <w:rsid w:val="00E739DA"/>
    <w:rsid w:val="00E73B30"/>
    <w:rsid w:val="00E73E16"/>
    <w:rsid w:val="00E73E60"/>
    <w:rsid w:val="00E73E70"/>
    <w:rsid w:val="00E7411A"/>
    <w:rsid w:val="00E74375"/>
    <w:rsid w:val="00E744FE"/>
    <w:rsid w:val="00E746F5"/>
    <w:rsid w:val="00E7481F"/>
    <w:rsid w:val="00E74A04"/>
    <w:rsid w:val="00E74A27"/>
    <w:rsid w:val="00E74E12"/>
    <w:rsid w:val="00E74E15"/>
    <w:rsid w:val="00E74E34"/>
    <w:rsid w:val="00E74EE7"/>
    <w:rsid w:val="00E74F1C"/>
    <w:rsid w:val="00E7527E"/>
    <w:rsid w:val="00E7535F"/>
    <w:rsid w:val="00E75A20"/>
    <w:rsid w:val="00E760C6"/>
    <w:rsid w:val="00E761C9"/>
    <w:rsid w:val="00E761FB"/>
    <w:rsid w:val="00E76348"/>
    <w:rsid w:val="00E76449"/>
    <w:rsid w:val="00E766EF"/>
    <w:rsid w:val="00E7695F"/>
    <w:rsid w:val="00E769C5"/>
    <w:rsid w:val="00E76BC3"/>
    <w:rsid w:val="00E76C9F"/>
    <w:rsid w:val="00E76E2A"/>
    <w:rsid w:val="00E77249"/>
    <w:rsid w:val="00E774B9"/>
    <w:rsid w:val="00E778A3"/>
    <w:rsid w:val="00E778D1"/>
    <w:rsid w:val="00E779D4"/>
    <w:rsid w:val="00E77A09"/>
    <w:rsid w:val="00E77B05"/>
    <w:rsid w:val="00E77C82"/>
    <w:rsid w:val="00E77E8B"/>
    <w:rsid w:val="00E80063"/>
    <w:rsid w:val="00E8055E"/>
    <w:rsid w:val="00E80608"/>
    <w:rsid w:val="00E80646"/>
    <w:rsid w:val="00E80982"/>
    <w:rsid w:val="00E8098D"/>
    <w:rsid w:val="00E80A4D"/>
    <w:rsid w:val="00E80BC8"/>
    <w:rsid w:val="00E80CF4"/>
    <w:rsid w:val="00E810B2"/>
    <w:rsid w:val="00E816DF"/>
    <w:rsid w:val="00E817BF"/>
    <w:rsid w:val="00E81A7A"/>
    <w:rsid w:val="00E81C4D"/>
    <w:rsid w:val="00E81C64"/>
    <w:rsid w:val="00E8214E"/>
    <w:rsid w:val="00E82387"/>
    <w:rsid w:val="00E825AC"/>
    <w:rsid w:val="00E82765"/>
    <w:rsid w:val="00E82972"/>
    <w:rsid w:val="00E82F61"/>
    <w:rsid w:val="00E82F6A"/>
    <w:rsid w:val="00E83030"/>
    <w:rsid w:val="00E83116"/>
    <w:rsid w:val="00E838E3"/>
    <w:rsid w:val="00E83D21"/>
    <w:rsid w:val="00E83FA8"/>
    <w:rsid w:val="00E8413C"/>
    <w:rsid w:val="00E842F4"/>
    <w:rsid w:val="00E84471"/>
    <w:rsid w:val="00E84589"/>
    <w:rsid w:val="00E84605"/>
    <w:rsid w:val="00E84931"/>
    <w:rsid w:val="00E84AD1"/>
    <w:rsid w:val="00E84B83"/>
    <w:rsid w:val="00E84E98"/>
    <w:rsid w:val="00E84F00"/>
    <w:rsid w:val="00E84F04"/>
    <w:rsid w:val="00E84F0F"/>
    <w:rsid w:val="00E84F17"/>
    <w:rsid w:val="00E851C1"/>
    <w:rsid w:val="00E85B5A"/>
    <w:rsid w:val="00E85C19"/>
    <w:rsid w:val="00E85F7D"/>
    <w:rsid w:val="00E8671A"/>
    <w:rsid w:val="00E86747"/>
    <w:rsid w:val="00E86844"/>
    <w:rsid w:val="00E870CF"/>
    <w:rsid w:val="00E87405"/>
    <w:rsid w:val="00E87FDF"/>
    <w:rsid w:val="00E900D1"/>
    <w:rsid w:val="00E903FA"/>
    <w:rsid w:val="00E904C2"/>
    <w:rsid w:val="00E90838"/>
    <w:rsid w:val="00E90A33"/>
    <w:rsid w:val="00E90F22"/>
    <w:rsid w:val="00E910B1"/>
    <w:rsid w:val="00E9123C"/>
    <w:rsid w:val="00E9124E"/>
    <w:rsid w:val="00E915CF"/>
    <w:rsid w:val="00E9178E"/>
    <w:rsid w:val="00E917A8"/>
    <w:rsid w:val="00E918A4"/>
    <w:rsid w:val="00E919E9"/>
    <w:rsid w:val="00E91DC8"/>
    <w:rsid w:val="00E9231A"/>
    <w:rsid w:val="00E92429"/>
    <w:rsid w:val="00E92560"/>
    <w:rsid w:val="00E9264C"/>
    <w:rsid w:val="00E92743"/>
    <w:rsid w:val="00E92DD6"/>
    <w:rsid w:val="00E9321E"/>
    <w:rsid w:val="00E93221"/>
    <w:rsid w:val="00E9328C"/>
    <w:rsid w:val="00E932B8"/>
    <w:rsid w:val="00E944A7"/>
    <w:rsid w:val="00E94623"/>
    <w:rsid w:val="00E94943"/>
    <w:rsid w:val="00E949BB"/>
    <w:rsid w:val="00E94BF8"/>
    <w:rsid w:val="00E94D24"/>
    <w:rsid w:val="00E9510F"/>
    <w:rsid w:val="00E9538E"/>
    <w:rsid w:val="00E953C5"/>
    <w:rsid w:val="00E957F8"/>
    <w:rsid w:val="00E95D15"/>
    <w:rsid w:val="00E95DED"/>
    <w:rsid w:val="00E95F3C"/>
    <w:rsid w:val="00E961A8"/>
    <w:rsid w:val="00E963EE"/>
    <w:rsid w:val="00E9703D"/>
    <w:rsid w:val="00E97AB1"/>
    <w:rsid w:val="00E97BFB"/>
    <w:rsid w:val="00E97CE8"/>
    <w:rsid w:val="00E97EA0"/>
    <w:rsid w:val="00EA013D"/>
    <w:rsid w:val="00EA02FC"/>
    <w:rsid w:val="00EA0564"/>
    <w:rsid w:val="00EA05D7"/>
    <w:rsid w:val="00EA05EE"/>
    <w:rsid w:val="00EA0600"/>
    <w:rsid w:val="00EA06D1"/>
    <w:rsid w:val="00EA07A4"/>
    <w:rsid w:val="00EA0CD7"/>
    <w:rsid w:val="00EA0E5B"/>
    <w:rsid w:val="00EA1001"/>
    <w:rsid w:val="00EA1181"/>
    <w:rsid w:val="00EA1381"/>
    <w:rsid w:val="00EA15EE"/>
    <w:rsid w:val="00EA1610"/>
    <w:rsid w:val="00EA1AC9"/>
    <w:rsid w:val="00EA1B1F"/>
    <w:rsid w:val="00EA1B46"/>
    <w:rsid w:val="00EA1B95"/>
    <w:rsid w:val="00EA1E77"/>
    <w:rsid w:val="00EA2216"/>
    <w:rsid w:val="00EA2469"/>
    <w:rsid w:val="00EA24DA"/>
    <w:rsid w:val="00EA273E"/>
    <w:rsid w:val="00EA2CAD"/>
    <w:rsid w:val="00EA2CD2"/>
    <w:rsid w:val="00EA2DAF"/>
    <w:rsid w:val="00EA308B"/>
    <w:rsid w:val="00EA3225"/>
    <w:rsid w:val="00EA3830"/>
    <w:rsid w:val="00EA3A6A"/>
    <w:rsid w:val="00EA3ABE"/>
    <w:rsid w:val="00EA3BD6"/>
    <w:rsid w:val="00EA3D12"/>
    <w:rsid w:val="00EA3F4D"/>
    <w:rsid w:val="00EA3FAB"/>
    <w:rsid w:val="00EA412D"/>
    <w:rsid w:val="00EA4189"/>
    <w:rsid w:val="00EA41FC"/>
    <w:rsid w:val="00EA47C0"/>
    <w:rsid w:val="00EA49BF"/>
    <w:rsid w:val="00EA49F9"/>
    <w:rsid w:val="00EA4BCA"/>
    <w:rsid w:val="00EA4F9F"/>
    <w:rsid w:val="00EA5274"/>
    <w:rsid w:val="00EA55B4"/>
    <w:rsid w:val="00EA5721"/>
    <w:rsid w:val="00EA5C88"/>
    <w:rsid w:val="00EA5F29"/>
    <w:rsid w:val="00EA6208"/>
    <w:rsid w:val="00EA6252"/>
    <w:rsid w:val="00EA642D"/>
    <w:rsid w:val="00EA6644"/>
    <w:rsid w:val="00EA66AB"/>
    <w:rsid w:val="00EA685A"/>
    <w:rsid w:val="00EA6920"/>
    <w:rsid w:val="00EA6B11"/>
    <w:rsid w:val="00EA6C24"/>
    <w:rsid w:val="00EA705E"/>
    <w:rsid w:val="00EA7081"/>
    <w:rsid w:val="00EA73E2"/>
    <w:rsid w:val="00EA7533"/>
    <w:rsid w:val="00EA767A"/>
    <w:rsid w:val="00EA769A"/>
    <w:rsid w:val="00EA7849"/>
    <w:rsid w:val="00EA7C91"/>
    <w:rsid w:val="00EA7ECF"/>
    <w:rsid w:val="00EB041E"/>
    <w:rsid w:val="00EB0701"/>
    <w:rsid w:val="00EB0C5E"/>
    <w:rsid w:val="00EB0DDE"/>
    <w:rsid w:val="00EB10DD"/>
    <w:rsid w:val="00EB113B"/>
    <w:rsid w:val="00EB14B7"/>
    <w:rsid w:val="00EB14B8"/>
    <w:rsid w:val="00EB155F"/>
    <w:rsid w:val="00EB15A9"/>
    <w:rsid w:val="00EB172F"/>
    <w:rsid w:val="00EB18DB"/>
    <w:rsid w:val="00EB1C59"/>
    <w:rsid w:val="00EB1D0D"/>
    <w:rsid w:val="00EB1DA2"/>
    <w:rsid w:val="00EB1DD6"/>
    <w:rsid w:val="00EB205C"/>
    <w:rsid w:val="00EB2252"/>
    <w:rsid w:val="00EB2331"/>
    <w:rsid w:val="00EB2375"/>
    <w:rsid w:val="00EB24F3"/>
    <w:rsid w:val="00EB2612"/>
    <w:rsid w:val="00EB2868"/>
    <w:rsid w:val="00EB2A5F"/>
    <w:rsid w:val="00EB3137"/>
    <w:rsid w:val="00EB32EF"/>
    <w:rsid w:val="00EB3699"/>
    <w:rsid w:val="00EB369D"/>
    <w:rsid w:val="00EB37C3"/>
    <w:rsid w:val="00EB3C09"/>
    <w:rsid w:val="00EB3E4F"/>
    <w:rsid w:val="00EB3E6E"/>
    <w:rsid w:val="00EB404F"/>
    <w:rsid w:val="00EB44FE"/>
    <w:rsid w:val="00EB49F6"/>
    <w:rsid w:val="00EB4A8F"/>
    <w:rsid w:val="00EB4C6D"/>
    <w:rsid w:val="00EB4F41"/>
    <w:rsid w:val="00EB5019"/>
    <w:rsid w:val="00EB50E6"/>
    <w:rsid w:val="00EB5208"/>
    <w:rsid w:val="00EB58C2"/>
    <w:rsid w:val="00EB5A2A"/>
    <w:rsid w:val="00EB5CAF"/>
    <w:rsid w:val="00EB5EC9"/>
    <w:rsid w:val="00EB5F69"/>
    <w:rsid w:val="00EB649F"/>
    <w:rsid w:val="00EB654E"/>
    <w:rsid w:val="00EB6790"/>
    <w:rsid w:val="00EB6B1B"/>
    <w:rsid w:val="00EB6CFC"/>
    <w:rsid w:val="00EB6D47"/>
    <w:rsid w:val="00EB6ECE"/>
    <w:rsid w:val="00EB72DC"/>
    <w:rsid w:val="00EB73DA"/>
    <w:rsid w:val="00EB75A2"/>
    <w:rsid w:val="00EB78F8"/>
    <w:rsid w:val="00EC04CF"/>
    <w:rsid w:val="00EC06F0"/>
    <w:rsid w:val="00EC0751"/>
    <w:rsid w:val="00EC07CC"/>
    <w:rsid w:val="00EC09E2"/>
    <w:rsid w:val="00EC0A9D"/>
    <w:rsid w:val="00EC0B50"/>
    <w:rsid w:val="00EC10C9"/>
    <w:rsid w:val="00EC11FB"/>
    <w:rsid w:val="00EC1513"/>
    <w:rsid w:val="00EC15C5"/>
    <w:rsid w:val="00EC195E"/>
    <w:rsid w:val="00EC19C7"/>
    <w:rsid w:val="00EC1CD3"/>
    <w:rsid w:val="00EC2108"/>
    <w:rsid w:val="00EC21A8"/>
    <w:rsid w:val="00EC23B6"/>
    <w:rsid w:val="00EC243E"/>
    <w:rsid w:val="00EC2693"/>
    <w:rsid w:val="00EC28C4"/>
    <w:rsid w:val="00EC29D9"/>
    <w:rsid w:val="00EC2C21"/>
    <w:rsid w:val="00EC308F"/>
    <w:rsid w:val="00EC310B"/>
    <w:rsid w:val="00EC335E"/>
    <w:rsid w:val="00EC3373"/>
    <w:rsid w:val="00EC3677"/>
    <w:rsid w:val="00EC3ED5"/>
    <w:rsid w:val="00EC40C8"/>
    <w:rsid w:val="00EC4330"/>
    <w:rsid w:val="00EC4340"/>
    <w:rsid w:val="00EC4488"/>
    <w:rsid w:val="00EC4749"/>
    <w:rsid w:val="00EC4B7C"/>
    <w:rsid w:val="00EC4D27"/>
    <w:rsid w:val="00EC52D9"/>
    <w:rsid w:val="00EC54DF"/>
    <w:rsid w:val="00EC5570"/>
    <w:rsid w:val="00EC5748"/>
    <w:rsid w:val="00EC576E"/>
    <w:rsid w:val="00EC58CC"/>
    <w:rsid w:val="00EC5ADA"/>
    <w:rsid w:val="00EC601E"/>
    <w:rsid w:val="00EC60BD"/>
    <w:rsid w:val="00EC64C9"/>
    <w:rsid w:val="00EC7335"/>
    <w:rsid w:val="00EC73AB"/>
    <w:rsid w:val="00EC7400"/>
    <w:rsid w:val="00EC7410"/>
    <w:rsid w:val="00EC785B"/>
    <w:rsid w:val="00EC7B6A"/>
    <w:rsid w:val="00EC7B87"/>
    <w:rsid w:val="00EC7FF6"/>
    <w:rsid w:val="00ED0328"/>
    <w:rsid w:val="00ED03A3"/>
    <w:rsid w:val="00ED03F6"/>
    <w:rsid w:val="00ED0687"/>
    <w:rsid w:val="00ED08B1"/>
    <w:rsid w:val="00ED0938"/>
    <w:rsid w:val="00ED0956"/>
    <w:rsid w:val="00ED0BCE"/>
    <w:rsid w:val="00ED0BDA"/>
    <w:rsid w:val="00ED0D65"/>
    <w:rsid w:val="00ED0D99"/>
    <w:rsid w:val="00ED10DE"/>
    <w:rsid w:val="00ED116E"/>
    <w:rsid w:val="00ED1220"/>
    <w:rsid w:val="00ED13BE"/>
    <w:rsid w:val="00ED14D8"/>
    <w:rsid w:val="00ED15DD"/>
    <w:rsid w:val="00ED1604"/>
    <w:rsid w:val="00ED1951"/>
    <w:rsid w:val="00ED1A18"/>
    <w:rsid w:val="00ED1A81"/>
    <w:rsid w:val="00ED1D0E"/>
    <w:rsid w:val="00ED1E93"/>
    <w:rsid w:val="00ED21C5"/>
    <w:rsid w:val="00ED23F0"/>
    <w:rsid w:val="00ED2A72"/>
    <w:rsid w:val="00ED2B7D"/>
    <w:rsid w:val="00ED2E76"/>
    <w:rsid w:val="00ED327B"/>
    <w:rsid w:val="00ED3772"/>
    <w:rsid w:val="00ED3A6C"/>
    <w:rsid w:val="00ED3CC4"/>
    <w:rsid w:val="00ED44EA"/>
    <w:rsid w:val="00ED46A3"/>
    <w:rsid w:val="00ED48CF"/>
    <w:rsid w:val="00ED4AA6"/>
    <w:rsid w:val="00ED5196"/>
    <w:rsid w:val="00ED579A"/>
    <w:rsid w:val="00ED5A05"/>
    <w:rsid w:val="00ED5C15"/>
    <w:rsid w:val="00ED5C65"/>
    <w:rsid w:val="00ED5F33"/>
    <w:rsid w:val="00ED6836"/>
    <w:rsid w:val="00ED68B9"/>
    <w:rsid w:val="00ED6949"/>
    <w:rsid w:val="00ED6959"/>
    <w:rsid w:val="00ED6A8D"/>
    <w:rsid w:val="00ED6DED"/>
    <w:rsid w:val="00ED6F05"/>
    <w:rsid w:val="00ED6FA4"/>
    <w:rsid w:val="00ED70C0"/>
    <w:rsid w:val="00ED70E6"/>
    <w:rsid w:val="00ED7384"/>
    <w:rsid w:val="00ED7888"/>
    <w:rsid w:val="00ED7A47"/>
    <w:rsid w:val="00ED7DEE"/>
    <w:rsid w:val="00EE0406"/>
    <w:rsid w:val="00EE075E"/>
    <w:rsid w:val="00EE096B"/>
    <w:rsid w:val="00EE0975"/>
    <w:rsid w:val="00EE0E9F"/>
    <w:rsid w:val="00EE0F26"/>
    <w:rsid w:val="00EE11BA"/>
    <w:rsid w:val="00EE12D5"/>
    <w:rsid w:val="00EE13A9"/>
    <w:rsid w:val="00EE169B"/>
    <w:rsid w:val="00EE1C2C"/>
    <w:rsid w:val="00EE1C4E"/>
    <w:rsid w:val="00EE1C83"/>
    <w:rsid w:val="00EE1CBA"/>
    <w:rsid w:val="00EE1DCE"/>
    <w:rsid w:val="00EE1E01"/>
    <w:rsid w:val="00EE20B1"/>
    <w:rsid w:val="00EE28EE"/>
    <w:rsid w:val="00EE28FA"/>
    <w:rsid w:val="00EE2C52"/>
    <w:rsid w:val="00EE2C7F"/>
    <w:rsid w:val="00EE2D60"/>
    <w:rsid w:val="00EE2D9D"/>
    <w:rsid w:val="00EE2FC6"/>
    <w:rsid w:val="00EE31AE"/>
    <w:rsid w:val="00EE31F4"/>
    <w:rsid w:val="00EE33A6"/>
    <w:rsid w:val="00EE34EA"/>
    <w:rsid w:val="00EE369E"/>
    <w:rsid w:val="00EE3783"/>
    <w:rsid w:val="00EE3B72"/>
    <w:rsid w:val="00EE3E8F"/>
    <w:rsid w:val="00EE3F0C"/>
    <w:rsid w:val="00EE4168"/>
    <w:rsid w:val="00EE4258"/>
    <w:rsid w:val="00EE4608"/>
    <w:rsid w:val="00EE4EC5"/>
    <w:rsid w:val="00EE4ECD"/>
    <w:rsid w:val="00EE51C6"/>
    <w:rsid w:val="00EE521B"/>
    <w:rsid w:val="00EE52AE"/>
    <w:rsid w:val="00EE5395"/>
    <w:rsid w:val="00EE56B8"/>
    <w:rsid w:val="00EE56EA"/>
    <w:rsid w:val="00EE57E2"/>
    <w:rsid w:val="00EE59DA"/>
    <w:rsid w:val="00EE62F9"/>
    <w:rsid w:val="00EE6964"/>
    <w:rsid w:val="00EE69F6"/>
    <w:rsid w:val="00EE6AD8"/>
    <w:rsid w:val="00EE6F65"/>
    <w:rsid w:val="00EE6F7D"/>
    <w:rsid w:val="00EE6FDA"/>
    <w:rsid w:val="00EE71E3"/>
    <w:rsid w:val="00EE732B"/>
    <w:rsid w:val="00EE769B"/>
    <w:rsid w:val="00EE76A9"/>
    <w:rsid w:val="00EE76AE"/>
    <w:rsid w:val="00EE77C8"/>
    <w:rsid w:val="00EE783C"/>
    <w:rsid w:val="00EE790B"/>
    <w:rsid w:val="00EE7930"/>
    <w:rsid w:val="00EE7C20"/>
    <w:rsid w:val="00EE7ECB"/>
    <w:rsid w:val="00EE7FB0"/>
    <w:rsid w:val="00EE7FE9"/>
    <w:rsid w:val="00EF01DF"/>
    <w:rsid w:val="00EF02D8"/>
    <w:rsid w:val="00EF034E"/>
    <w:rsid w:val="00EF0522"/>
    <w:rsid w:val="00EF05F3"/>
    <w:rsid w:val="00EF0648"/>
    <w:rsid w:val="00EF065F"/>
    <w:rsid w:val="00EF083E"/>
    <w:rsid w:val="00EF0E2A"/>
    <w:rsid w:val="00EF0FC8"/>
    <w:rsid w:val="00EF10CB"/>
    <w:rsid w:val="00EF11FB"/>
    <w:rsid w:val="00EF14B4"/>
    <w:rsid w:val="00EF150A"/>
    <w:rsid w:val="00EF181D"/>
    <w:rsid w:val="00EF27C7"/>
    <w:rsid w:val="00EF2ABE"/>
    <w:rsid w:val="00EF2E41"/>
    <w:rsid w:val="00EF31F8"/>
    <w:rsid w:val="00EF3668"/>
    <w:rsid w:val="00EF39BB"/>
    <w:rsid w:val="00EF3A1C"/>
    <w:rsid w:val="00EF3CD8"/>
    <w:rsid w:val="00EF4337"/>
    <w:rsid w:val="00EF452F"/>
    <w:rsid w:val="00EF4658"/>
    <w:rsid w:val="00EF4819"/>
    <w:rsid w:val="00EF4971"/>
    <w:rsid w:val="00EF4AE5"/>
    <w:rsid w:val="00EF4B28"/>
    <w:rsid w:val="00EF4B2F"/>
    <w:rsid w:val="00EF4BFC"/>
    <w:rsid w:val="00EF52BB"/>
    <w:rsid w:val="00EF547C"/>
    <w:rsid w:val="00EF5632"/>
    <w:rsid w:val="00EF566F"/>
    <w:rsid w:val="00EF5708"/>
    <w:rsid w:val="00EF5C0A"/>
    <w:rsid w:val="00EF5D21"/>
    <w:rsid w:val="00EF5E80"/>
    <w:rsid w:val="00EF5F77"/>
    <w:rsid w:val="00EF5FB3"/>
    <w:rsid w:val="00EF6407"/>
    <w:rsid w:val="00EF643E"/>
    <w:rsid w:val="00EF6600"/>
    <w:rsid w:val="00EF6B93"/>
    <w:rsid w:val="00EF6C77"/>
    <w:rsid w:val="00EF6E6A"/>
    <w:rsid w:val="00EF7097"/>
    <w:rsid w:val="00EF727C"/>
    <w:rsid w:val="00EF76D2"/>
    <w:rsid w:val="00EF778C"/>
    <w:rsid w:val="00EF7966"/>
    <w:rsid w:val="00EF7AF0"/>
    <w:rsid w:val="00EF7CE3"/>
    <w:rsid w:val="00EF7E07"/>
    <w:rsid w:val="00EF7E4E"/>
    <w:rsid w:val="00EF7F24"/>
    <w:rsid w:val="00F00022"/>
    <w:rsid w:val="00F00078"/>
    <w:rsid w:val="00F00123"/>
    <w:rsid w:val="00F00350"/>
    <w:rsid w:val="00F004A9"/>
    <w:rsid w:val="00F004C4"/>
    <w:rsid w:val="00F004D6"/>
    <w:rsid w:val="00F00875"/>
    <w:rsid w:val="00F00984"/>
    <w:rsid w:val="00F00B83"/>
    <w:rsid w:val="00F00FEF"/>
    <w:rsid w:val="00F010DF"/>
    <w:rsid w:val="00F013C2"/>
    <w:rsid w:val="00F0142B"/>
    <w:rsid w:val="00F018B6"/>
    <w:rsid w:val="00F01F21"/>
    <w:rsid w:val="00F01F79"/>
    <w:rsid w:val="00F02247"/>
    <w:rsid w:val="00F025A1"/>
    <w:rsid w:val="00F0285C"/>
    <w:rsid w:val="00F02970"/>
    <w:rsid w:val="00F02E09"/>
    <w:rsid w:val="00F02EED"/>
    <w:rsid w:val="00F02FB4"/>
    <w:rsid w:val="00F030A0"/>
    <w:rsid w:val="00F03479"/>
    <w:rsid w:val="00F03530"/>
    <w:rsid w:val="00F0361D"/>
    <w:rsid w:val="00F03E38"/>
    <w:rsid w:val="00F03EF3"/>
    <w:rsid w:val="00F04D57"/>
    <w:rsid w:val="00F04FAD"/>
    <w:rsid w:val="00F05085"/>
    <w:rsid w:val="00F05145"/>
    <w:rsid w:val="00F052BF"/>
    <w:rsid w:val="00F055E1"/>
    <w:rsid w:val="00F05689"/>
    <w:rsid w:val="00F05E58"/>
    <w:rsid w:val="00F06201"/>
    <w:rsid w:val="00F063D2"/>
    <w:rsid w:val="00F0650B"/>
    <w:rsid w:val="00F065E2"/>
    <w:rsid w:val="00F067B1"/>
    <w:rsid w:val="00F06BA0"/>
    <w:rsid w:val="00F06C48"/>
    <w:rsid w:val="00F06CCA"/>
    <w:rsid w:val="00F06E7B"/>
    <w:rsid w:val="00F07174"/>
    <w:rsid w:val="00F071B6"/>
    <w:rsid w:val="00F0751F"/>
    <w:rsid w:val="00F0769D"/>
    <w:rsid w:val="00F076D3"/>
    <w:rsid w:val="00F077C7"/>
    <w:rsid w:val="00F07A38"/>
    <w:rsid w:val="00F07E89"/>
    <w:rsid w:val="00F07FD6"/>
    <w:rsid w:val="00F10321"/>
    <w:rsid w:val="00F10A10"/>
    <w:rsid w:val="00F10B8E"/>
    <w:rsid w:val="00F10C61"/>
    <w:rsid w:val="00F10F80"/>
    <w:rsid w:val="00F11050"/>
    <w:rsid w:val="00F110C5"/>
    <w:rsid w:val="00F114A1"/>
    <w:rsid w:val="00F114B8"/>
    <w:rsid w:val="00F11B9F"/>
    <w:rsid w:val="00F12428"/>
    <w:rsid w:val="00F125D6"/>
    <w:rsid w:val="00F12738"/>
    <w:rsid w:val="00F127A3"/>
    <w:rsid w:val="00F12D0D"/>
    <w:rsid w:val="00F135F5"/>
    <w:rsid w:val="00F13870"/>
    <w:rsid w:val="00F1388F"/>
    <w:rsid w:val="00F139E7"/>
    <w:rsid w:val="00F13B22"/>
    <w:rsid w:val="00F13BA6"/>
    <w:rsid w:val="00F13C69"/>
    <w:rsid w:val="00F13DB6"/>
    <w:rsid w:val="00F13DB9"/>
    <w:rsid w:val="00F13F52"/>
    <w:rsid w:val="00F13F97"/>
    <w:rsid w:val="00F14737"/>
    <w:rsid w:val="00F14BDB"/>
    <w:rsid w:val="00F14E2A"/>
    <w:rsid w:val="00F151A5"/>
    <w:rsid w:val="00F1537A"/>
    <w:rsid w:val="00F1565A"/>
    <w:rsid w:val="00F156EE"/>
    <w:rsid w:val="00F15707"/>
    <w:rsid w:val="00F15BFC"/>
    <w:rsid w:val="00F15D3E"/>
    <w:rsid w:val="00F15E7B"/>
    <w:rsid w:val="00F161C3"/>
    <w:rsid w:val="00F1658A"/>
    <w:rsid w:val="00F1663D"/>
    <w:rsid w:val="00F16739"/>
    <w:rsid w:val="00F168C1"/>
    <w:rsid w:val="00F16AE2"/>
    <w:rsid w:val="00F16F19"/>
    <w:rsid w:val="00F16F2F"/>
    <w:rsid w:val="00F1711C"/>
    <w:rsid w:val="00F1712F"/>
    <w:rsid w:val="00F17759"/>
    <w:rsid w:val="00F179C8"/>
    <w:rsid w:val="00F17ADB"/>
    <w:rsid w:val="00F20487"/>
    <w:rsid w:val="00F205AB"/>
    <w:rsid w:val="00F20810"/>
    <w:rsid w:val="00F208C7"/>
    <w:rsid w:val="00F20924"/>
    <w:rsid w:val="00F20D34"/>
    <w:rsid w:val="00F20F05"/>
    <w:rsid w:val="00F21017"/>
    <w:rsid w:val="00F211A3"/>
    <w:rsid w:val="00F21297"/>
    <w:rsid w:val="00F215F7"/>
    <w:rsid w:val="00F21792"/>
    <w:rsid w:val="00F21B00"/>
    <w:rsid w:val="00F21E8F"/>
    <w:rsid w:val="00F221EF"/>
    <w:rsid w:val="00F2236D"/>
    <w:rsid w:val="00F223F7"/>
    <w:rsid w:val="00F22459"/>
    <w:rsid w:val="00F2266A"/>
    <w:rsid w:val="00F226B9"/>
    <w:rsid w:val="00F22898"/>
    <w:rsid w:val="00F2298B"/>
    <w:rsid w:val="00F2304A"/>
    <w:rsid w:val="00F2304D"/>
    <w:rsid w:val="00F231C2"/>
    <w:rsid w:val="00F23376"/>
    <w:rsid w:val="00F234A2"/>
    <w:rsid w:val="00F235A5"/>
    <w:rsid w:val="00F23801"/>
    <w:rsid w:val="00F23B42"/>
    <w:rsid w:val="00F23F0B"/>
    <w:rsid w:val="00F241EE"/>
    <w:rsid w:val="00F2426A"/>
    <w:rsid w:val="00F24284"/>
    <w:rsid w:val="00F24692"/>
    <w:rsid w:val="00F24C2F"/>
    <w:rsid w:val="00F24CC5"/>
    <w:rsid w:val="00F24D10"/>
    <w:rsid w:val="00F24D62"/>
    <w:rsid w:val="00F24E8D"/>
    <w:rsid w:val="00F2500E"/>
    <w:rsid w:val="00F252FA"/>
    <w:rsid w:val="00F2530D"/>
    <w:rsid w:val="00F253E2"/>
    <w:rsid w:val="00F25775"/>
    <w:rsid w:val="00F25969"/>
    <w:rsid w:val="00F25C95"/>
    <w:rsid w:val="00F25D40"/>
    <w:rsid w:val="00F2643D"/>
    <w:rsid w:val="00F2651E"/>
    <w:rsid w:val="00F2654F"/>
    <w:rsid w:val="00F269CB"/>
    <w:rsid w:val="00F26B36"/>
    <w:rsid w:val="00F26F05"/>
    <w:rsid w:val="00F27123"/>
    <w:rsid w:val="00F272A5"/>
    <w:rsid w:val="00F276ED"/>
    <w:rsid w:val="00F277B6"/>
    <w:rsid w:val="00F27831"/>
    <w:rsid w:val="00F279F5"/>
    <w:rsid w:val="00F27A95"/>
    <w:rsid w:val="00F27E51"/>
    <w:rsid w:val="00F30522"/>
    <w:rsid w:val="00F305FC"/>
    <w:rsid w:val="00F30699"/>
    <w:rsid w:val="00F30861"/>
    <w:rsid w:val="00F30DDD"/>
    <w:rsid w:val="00F310E0"/>
    <w:rsid w:val="00F316DE"/>
    <w:rsid w:val="00F316EB"/>
    <w:rsid w:val="00F31878"/>
    <w:rsid w:val="00F318BC"/>
    <w:rsid w:val="00F31B94"/>
    <w:rsid w:val="00F31CEA"/>
    <w:rsid w:val="00F3216B"/>
    <w:rsid w:val="00F3219B"/>
    <w:rsid w:val="00F3238A"/>
    <w:rsid w:val="00F3259C"/>
    <w:rsid w:val="00F32619"/>
    <w:rsid w:val="00F32A03"/>
    <w:rsid w:val="00F32D0D"/>
    <w:rsid w:val="00F32D6E"/>
    <w:rsid w:val="00F32DFE"/>
    <w:rsid w:val="00F3325E"/>
    <w:rsid w:val="00F3340A"/>
    <w:rsid w:val="00F3354D"/>
    <w:rsid w:val="00F3368C"/>
    <w:rsid w:val="00F336CE"/>
    <w:rsid w:val="00F337A7"/>
    <w:rsid w:val="00F33933"/>
    <w:rsid w:val="00F3395F"/>
    <w:rsid w:val="00F33A50"/>
    <w:rsid w:val="00F33ED7"/>
    <w:rsid w:val="00F3411A"/>
    <w:rsid w:val="00F34416"/>
    <w:rsid w:val="00F348D6"/>
    <w:rsid w:val="00F34AAF"/>
    <w:rsid w:val="00F34E0D"/>
    <w:rsid w:val="00F34FEA"/>
    <w:rsid w:val="00F3533D"/>
    <w:rsid w:val="00F35CA5"/>
    <w:rsid w:val="00F3635C"/>
    <w:rsid w:val="00F36372"/>
    <w:rsid w:val="00F363AA"/>
    <w:rsid w:val="00F36453"/>
    <w:rsid w:val="00F364AC"/>
    <w:rsid w:val="00F365AB"/>
    <w:rsid w:val="00F365C6"/>
    <w:rsid w:val="00F365D7"/>
    <w:rsid w:val="00F36D44"/>
    <w:rsid w:val="00F36FD5"/>
    <w:rsid w:val="00F370D3"/>
    <w:rsid w:val="00F373A4"/>
    <w:rsid w:val="00F37719"/>
    <w:rsid w:val="00F37F8B"/>
    <w:rsid w:val="00F40209"/>
    <w:rsid w:val="00F40351"/>
    <w:rsid w:val="00F40526"/>
    <w:rsid w:val="00F40602"/>
    <w:rsid w:val="00F40871"/>
    <w:rsid w:val="00F409C1"/>
    <w:rsid w:val="00F40AC4"/>
    <w:rsid w:val="00F40AFD"/>
    <w:rsid w:val="00F40C45"/>
    <w:rsid w:val="00F40C4D"/>
    <w:rsid w:val="00F40D82"/>
    <w:rsid w:val="00F414D3"/>
    <w:rsid w:val="00F4172A"/>
    <w:rsid w:val="00F41A2D"/>
    <w:rsid w:val="00F41BC5"/>
    <w:rsid w:val="00F41C7A"/>
    <w:rsid w:val="00F41D31"/>
    <w:rsid w:val="00F42464"/>
    <w:rsid w:val="00F4248C"/>
    <w:rsid w:val="00F42538"/>
    <w:rsid w:val="00F42544"/>
    <w:rsid w:val="00F428C6"/>
    <w:rsid w:val="00F42D5C"/>
    <w:rsid w:val="00F42DFD"/>
    <w:rsid w:val="00F42FF8"/>
    <w:rsid w:val="00F435BF"/>
    <w:rsid w:val="00F436E8"/>
    <w:rsid w:val="00F43A73"/>
    <w:rsid w:val="00F43BA0"/>
    <w:rsid w:val="00F43C26"/>
    <w:rsid w:val="00F43E41"/>
    <w:rsid w:val="00F43E6E"/>
    <w:rsid w:val="00F43EFF"/>
    <w:rsid w:val="00F44061"/>
    <w:rsid w:val="00F44352"/>
    <w:rsid w:val="00F44575"/>
    <w:rsid w:val="00F447D6"/>
    <w:rsid w:val="00F44816"/>
    <w:rsid w:val="00F44D02"/>
    <w:rsid w:val="00F45006"/>
    <w:rsid w:val="00F45284"/>
    <w:rsid w:val="00F4558C"/>
    <w:rsid w:val="00F45660"/>
    <w:rsid w:val="00F457F8"/>
    <w:rsid w:val="00F45A5B"/>
    <w:rsid w:val="00F45C85"/>
    <w:rsid w:val="00F45DB3"/>
    <w:rsid w:val="00F462E2"/>
    <w:rsid w:val="00F4653F"/>
    <w:rsid w:val="00F467B3"/>
    <w:rsid w:val="00F467B8"/>
    <w:rsid w:val="00F46B97"/>
    <w:rsid w:val="00F46E90"/>
    <w:rsid w:val="00F47273"/>
    <w:rsid w:val="00F47299"/>
    <w:rsid w:val="00F4757B"/>
    <w:rsid w:val="00F475B3"/>
    <w:rsid w:val="00F477B2"/>
    <w:rsid w:val="00F477BA"/>
    <w:rsid w:val="00F477F0"/>
    <w:rsid w:val="00F47DB5"/>
    <w:rsid w:val="00F47F4F"/>
    <w:rsid w:val="00F5018F"/>
    <w:rsid w:val="00F50262"/>
    <w:rsid w:val="00F5040B"/>
    <w:rsid w:val="00F5074F"/>
    <w:rsid w:val="00F5081A"/>
    <w:rsid w:val="00F50923"/>
    <w:rsid w:val="00F5099C"/>
    <w:rsid w:val="00F50AA5"/>
    <w:rsid w:val="00F510C0"/>
    <w:rsid w:val="00F51368"/>
    <w:rsid w:val="00F5139E"/>
    <w:rsid w:val="00F513AD"/>
    <w:rsid w:val="00F515D9"/>
    <w:rsid w:val="00F51A3C"/>
    <w:rsid w:val="00F51AA5"/>
    <w:rsid w:val="00F51B5B"/>
    <w:rsid w:val="00F51CE3"/>
    <w:rsid w:val="00F52263"/>
    <w:rsid w:val="00F5250D"/>
    <w:rsid w:val="00F5261D"/>
    <w:rsid w:val="00F528E6"/>
    <w:rsid w:val="00F52982"/>
    <w:rsid w:val="00F52AB3"/>
    <w:rsid w:val="00F52BE2"/>
    <w:rsid w:val="00F53036"/>
    <w:rsid w:val="00F530DC"/>
    <w:rsid w:val="00F530E3"/>
    <w:rsid w:val="00F53317"/>
    <w:rsid w:val="00F53592"/>
    <w:rsid w:val="00F538B3"/>
    <w:rsid w:val="00F53C9D"/>
    <w:rsid w:val="00F53DDF"/>
    <w:rsid w:val="00F53E75"/>
    <w:rsid w:val="00F5406E"/>
    <w:rsid w:val="00F54296"/>
    <w:rsid w:val="00F547E1"/>
    <w:rsid w:val="00F54898"/>
    <w:rsid w:val="00F54A69"/>
    <w:rsid w:val="00F54D97"/>
    <w:rsid w:val="00F55389"/>
    <w:rsid w:val="00F55519"/>
    <w:rsid w:val="00F559E5"/>
    <w:rsid w:val="00F55AE6"/>
    <w:rsid w:val="00F55F99"/>
    <w:rsid w:val="00F56154"/>
    <w:rsid w:val="00F56480"/>
    <w:rsid w:val="00F56BD5"/>
    <w:rsid w:val="00F56D39"/>
    <w:rsid w:val="00F57014"/>
    <w:rsid w:val="00F57152"/>
    <w:rsid w:val="00F57279"/>
    <w:rsid w:val="00F579C1"/>
    <w:rsid w:val="00F57CBD"/>
    <w:rsid w:val="00F57D66"/>
    <w:rsid w:val="00F57E9D"/>
    <w:rsid w:val="00F57FDD"/>
    <w:rsid w:val="00F600B7"/>
    <w:rsid w:val="00F60166"/>
    <w:rsid w:val="00F6020C"/>
    <w:rsid w:val="00F60267"/>
    <w:rsid w:val="00F60512"/>
    <w:rsid w:val="00F60607"/>
    <w:rsid w:val="00F60E2C"/>
    <w:rsid w:val="00F6129B"/>
    <w:rsid w:val="00F6139C"/>
    <w:rsid w:val="00F61520"/>
    <w:rsid w:val="00F61989"/>
    <w:rsid w:val="00F61DC5"/>
    <w:rsid w:val="00F6232F"/>
    <w:rsid w:val="00F62CBE"/>
    <w:rsid w:val="00F63147"/>
    <w:rsid w:val="00F631E5"/>
    <w:rsid w:val="00F6337C"/>
    <w:rsid w:val="00F637FA"/>
    <w:rsid w:val="00F6381A"/>
    <w:rsid w:val="00F6386D"/>
    <w:rsid w:val="00F63A92"/>
    <w:rsid w:val="00F63B49"/>
    <w:rsid w:val="00F63C77"/>
    <w:rsid w:val="00F63D47"/>
    <w:rsid w:val="00F640E5"/>
    <w:rsid w:val="00F64938"/>
    <w:rsid w:val="00F64BEE"/>
    <w:rsid w:val="00F65A93"/>
    <w:rsid w:val="00F65AE9"/>
    <w:rsid w:val="00F65B75"/>
    <w:rsid w:val="00F65C12"/>
    <w:rsid w:val="00F65F3B"/>
    <w:rsid w:val="00F6612C"/>
    <w:rsid w:val="00F66435"/>
    <w:rsid w:val="00F66CA3"/>
    <w:rsid w:val="00F66CD2"/>
    <w:rsid w:val="00F66D68"/>
    <w:rsid w:val="00F66F5E"/>
    <w:rsid w:val="00F66F61"/>
    <w:rsid w:val="00F6791C"/>
    <w:rsid w:val="00F67B1B"/>
    <w:rsid w:val="00F67BDC"/>
    <w:rsid w:val="00F67DAD"/>
    <w:rsid w:val="00F70463"/>
    <w:rsid w:val="00F705D5"/>
    <w:rsid w:val="00F70632"/>
    <w:rsid w:val="00F707C5"/>
    <w:rsid w:val="00F70AEA"/>
    <w:rsid w:val="00F71223"/>
    <w:rsid w:val="00F712C9"/>
    <w:rsid w:val="00F716A2"/>
    <w:rsid w:val="00F7196B"/>
    <w:rsid w:val="00F71EC5"/>
    <w:rsid w:val="00F71FD9"/>
    <w:rsid w:val="00F722AB"/>
    <w:rsid w:val="00F7256E"/>
    <w:rsid w:val="00F7259A"/>
    <w:rsid w:val="00F72731"/>
    <w:rsid w:val="00F7287E"/>
    <w:rsid w:val="00F72948"/>
    <w:rsid w:val="00F729D1"/>
    <w:rsid w:val="00F72AD5"/>
    <w:rsid w:val="00F72F14"/>
    <w:rsid w:val="00F72FC1"/>
    <w:rsid w:val="00F7315F"/>
    <w:rsid w:val="00F732EC"/>
    <w:rsid w:val="00F7359C"/>
    <w:rsid w:val="00F73686"/>
    <w:rsid w:val="00F73778"/>
    <w:rsid w:val="00F738EA"/>
    <w:rsid w:val="00F73CBF"/>
    <w:rsid w:val="00F73F26"/>
    <w:rsid w:val="00F73F29"/>
    <w:rsid w:val="00F73F4E"/>
    <w:rsid w:val="00F740DE"/>
    <w:rsid w:val="00F741E1"/>
    <w:rsid w:val="00F74282"/>
    <w:rsid w:val="00F743F5"/>
    <w:rsid w:val="00F7490E"/>
    <w:rsid w:val="00F74934"/>
    <w:rsid w:val="00F74A2D"/>
    <w:rsid w:val="00F74AC0"/>
    <w:rsid w:val="00F74C09"/>
    <w:rsid w:val="00F74DA1"/>
    <w:rsid w:val="00F750A4"/>
    <w:rsid w:val="00F75192"/>
    <w:rsid w:val="00F7548D"/>
    <w:rsid w:val="00F75628"/>
    <w:rsid w:val="00F75758"/>
    <w:rsid w:val="00F7575E"/>
    <w:rsid w:val="00F75860"/>
    <w:rsid w:val="00F75A0E"/>
    <w:rsid w:val="00F75A35"/>
    <w:rsid w:val="00F75B46"/>
    <w:rsid w:val="00F75B92"/>
    <w:rsid w:val="00F764A5"/>
    <w:rsid w:val="00F7666E"/>
    <w:rsid w:val="00F766CB"/>
    <w:rsid w:val="00F76A24"/>
    <w:rsid w:val="00F76BF8"/>
    <w:rsid w:val="00F770E3"/>
    <w:rsid w:val="00F77222"/>
    <w:rsid w:val="00F775C4"/>
    <w:rsid w:val="00F77773"/>
    <w:rsid w:val="00F7792E"/>
    <w:rsid w:val="00F77CC1"/>
    <w:rsid w:val="00F77E68"/>
    <w:rsid w:val="00F77EB4"/>
    <w:rsid w:val="00F77FE3"/>
    <w:rsid w:val="00F80219"/>
    <w:rsid w:val="00F8063C"/>
    <w:rsid w:val="00F8081E"/>
    <w:rsid w:val="00F80B57"/>
    <w:rsid w:val="00F80CAA"/>
    <w:rsid w:val="00F81078"/>
    <w:rsid w:val="00F8120C"/>
    <w:rsid w:val="00F812B3"/>
    <w:rsid w:val="00F81382"/>
    <w:rsid w:val="00F81478"/>
    <w:rsid w:val="00F81D83"/>
    <w:rsid w:val="00F81E6C"/>
    <w:rsid w:val="00F81FB0"/>
    <w:rsid w:val="00F82202"/>
    <w:rsid w:val="00F824A9"/>
    <w:rsid w:val="00F82E10"/>
    <w:rsid w:val="00F82F48"/>
    <w:rsid w:val="00F82FD6"/>
    <w:rsid w:val="00F83081"/>
    <w:rsid w:val="00F8331C"/>
    <w:rsid w:val="00F83603"/>
    <w:rsid w:val="00F83888"/>
    <w:rsid w:val="00F839D9"/>
    <w:rsid w:val="00F83A32"/>
    <w:rsid w:val="00F83B06"/>
    <w:rsid w:val="00F83E35"/>
    <w:rsid w:val="00F8402A"/>
    <w:rsid w:val="00F8404C"/>
    <w:rsid w:val="00F8456E"/>
    <w:rsid w:val="00F847E5"/>
    <w:rsid w:val="00F84854"/>
    <w:rsid w:val="00F84913"/>
    <w:rsid w:val="00F84C9E"/>
    <w:rsid w:val="00F84F45"/>
    <w:rsid w:val="00F85599"/>
    <w:rsid w:val="00F85948"/>
    <w:rsid w:val="00F85A4D"/>
    <w:rsid w:val="00F85D20"/>
    <w:rsid w:val="00F85D62"/>
    <w:rsid w:val="00F85E91"/>
    <w:rsid w:val="00F86197"/>
    <w:rsid w:val="00F865A1"/>
    <w:rsid w:val="00F86992"/>
    <w:rsid w:val="00F869A9"/>
    <w:rsid w:val="00F86E13"/>
    <w:rsid w:val="00F86E21"/>
    <w:rsid w:val="00F86F1F"/>
    <w:rsid w:val="00F873C5"/>
    <w:rsid w:val="00F87837"/>
    <w:rsid w:val="00F879DB"/>
    <w:rsid w:val="00F87D4E"/>
    <w:rsid w:val="00F9003B"/>
    <w:rsid w:val="00F90111"/>
    <w:rsid w:val="00F9047A"/>
    <w:rsid w:val="00F904DE"/>
    <w:rsid w:val="00F9057E"/>
    <w:rsid w:val="00F905F1"/>
    <w:rsid w:val="00F907AF"/>
    <w:rsid w:val="00F907C2"/>
    <w:rsid w:val="00F90B32"/>
    <w:rsid w:val="00F90B74"/>
    <w:rsid w:val="00F90EB7"/>
    <w:rsid w:val="00F9120A"/>
    <w:rsid w:val="00F91539"/>
    <w:rsid w:val="00F91683"/>
    <w:rsid w:val="00F9173F"/>
    <w:rsid w:val="00F91E32"/>
    <w:rsid w:val="00F9206D"/>
    <w:rsid w:val="00F92125"/>
    <w:rsid w:val="00F92379"/>
    <w:rsid w:val="00F92491"/>
    <w:rsid w:val="00F924DF"/>
    <w:rsid w:val="00F92642"/>
    <w:rsid w:val="00F92BBF"/>
    <w:rsid w:val="00F92D59"/>
    <w:rsid w:val="00F93490"/>
    <w:rsid w:val="00F93496"/>
    <w:rsid w:val="00F937A9"/>
    <w:rsid w:val="00F93849"/>
    <w:rsid w:val="00F939A2"/>
    <w:rsid w:val="00F93D10"/>
    <w:rsid w:val="00F93DB9"/>
    <w:rsid w:val="00F93EC6"/>
    <w:rsid w:val="00F93FAA"/>
    <w:rsid w:val="00F942A1"/>
    <w:rsid w:val="00F942A4"/>
    <w:rsid w:val="00F944FC"/>
    <w:rsid w:val="00F94BD3"/>
    <w:rsid w:val="00F94BFA"/>
    <w:rsid w:val="00F94C06"/>
    <w:rsid w:val="00F950CD"/>
    <w:rsid w:val="00F95177"/>
    <w:rsid w:val="00F95241"/>
    <w:rsid w:val="00F952B6"/>
    <w:rsid w:val="00F9546F"/>
    <w:rsid w:val="00F95DCB"/>
    <w:rsid w:val="00F95F0B"/>
    <w:rsid w:val="00F960F7"/>
    <w:rsid w:val="00F9645A"/>
    <w:rsid w:val="00F96462"/>
    <w:rsid w:val="00F96AEA"/>
    <w:rsid w:val="00F96AF5"/>
    <w:rsid w:val="00F96B8F"/>
    <w:rsid w:val="00F96D83"/>
    <w:rsid w:val="00F971D3"/>
    <w:rsid w:val="00F974ED"/>
    <w:rsid w:val="00F9750D"/>
    <w:rsid w:val="00F97932"/>
    <w:rsid w:val="00F97ADF"/>
    <w:rsid w:val="00F97CCD"/>
    <w:rsid w:val="00F97E4A"/>
    <w:rsid w:val="00F97FCF"/>
    <w:rsid w:val="00FA00D9"/>
    <w:rsid w:val="00FA0237"/>
    <w:rsid w:val="00FA04A6"/>
    <w:rsid w:val="00FA0AC3"/>
    <w:rsid w:val="00FA0DC6"/>
    <w:rsid w:val="00FA0E50"/>
    <w:rsid w:val="00FA0FD8"/>
    <w:rsid w:val="00FA10BA"/>
    <w:rsid w:val="00FA1967"/>
    <w:rsid w:val="00FA21E7"/>
    <w:rsid w:val="00FA26BB"/>
    <w:rsid w:val="00FA27CC"/>
    <w:rsid w:val="00FA27DC"/>
    <w:rsid w:val="00FA2A30"/>
    <w:rsid w:val="00FA2A31"/>
    <w:rsid w:val="00FA2C93"/>
    <w:rsid w:val="00FA2D93"/>
    <w:rsid w:val="00FA2FD9"/>
    <w:rsid w:val="00FA3003"/>
    <w:rsid w:val="00FA312F"/>
    <w:rsid w:val="00FA3167"/>
    <w:rsid w:val="00FA3240"/>
    <w:rsid w:val="00FA3723"/>
    <w:rsid w:val="00FA3813"/>
    <w:rsid w:val="00FA3A22"/>
    <w:rsid w:val="00FA3A30"/>
    <w:rsid w:val="00FA3A94"/>
    <w:rsid w:val="00FA3BE8"/>
    <w:rsid w:val="00FA3F83"/>
    <w:rsid w:val="00FA4104"/>
    <w:rsid w:val="00FA41B1"/>
    <w:rsid w:val="00FA4380"/>
    <w:rsid w:val="00FA45BB"/>
    <w:rsid w:val="00FA45F0"/>
    <w:rsid w:val="00FA475E"/>
    <w:rsid w:val="00FA4899"/>
    <w:rsid w:val="00FA4973"/>
    <w:rsid w:val="00FA4D3A"/>
    <w:rsid w:val="00FA5065"/>
    <w:rsid w:val="00FA5394"/>
    <w:rsid w:val="00FA53CB"/>
    <w:rsid w:val="00FA549E"/>
    <w:rsid w:val="00FA54B8"/>
    <w:rsid w:val="00FA5579"/>
    <w:rsid w:val="00FA55AE"/>
    <w:rsid w:val="00FA55FD"/>
    <w:rsid w:val="00FA56BE"/>
    <w:rsid w:val="00FA56D5"/>
    <w:rsid w:val="00FA56FD"/>
    <w:rsid w:val="00FA5AC9"/>
    <w:rsid w:val="00FA5C33"/>
    <w:rsid w:val="00FA5C9D"/>
    <w:rsid w:val="00FA5D68"/>
    <w:rsid w:val="00FA5E92"/>
    <w:rsid w:val="00FA604B"/>
    <w:rsid w:val="00FA6103"/>
    <w:rsid w:val="00FA63A6"/>
    <w:rsid w:val="00FA6B2E"/>
    <w:rsid w:val="00FA6FD7"/>
    <w:rsid w:val="00FA7B24"/>
    <w:rsid w:val="00FA7FA3"/>
    <w:rsid w:val="00FB00A4"/>
    <w:rsid w:val="00FB02DB"/>
    <w:rsid w:val="00FB0712"/>
    <w:rsid w:val="00FB07EF"/>
    <w:rsid w:val="00FB08A1"/>
    <w:rsid w:val="00FB0B06"/>
    <w:rsid w:val="00FB0FA7"/>
    <w:rsid w:val="00FB117D"/>
    <w:rsid w:val="00FB130C"/>
    <w:rsid w:val="00FB15D4"/>
    <w:rsid w:val="00FB1642"/>
    <w:rsid w:val="00FB165C"/>
    <w:rsid w:val="00FB16BD"/>
    <w:rsid w:val="00FB1A0D"/>
    <w:rsid w:val="00FB1ABD"/>
    <w:rsid w:val="00FB2183"/>
    <w:rsid w:val="00FB23C8"/>
    <w:rsid w:val="00FB29E1"/>
    <w:rsid w:val="00FB2C5D"/>
    <w:rsid w:val="00FB2FCE"/>
    <w:rsid w:val="00FB3603"/>
    <w:rsid w:val="00FB386F"/>
    <w:rsid w:val="00FB3924"/>
    <w:rsid w:val="00FB39EB"/>
    <w:rsid w:val="00FB3D94"/>
    <w:rsid w:val="00FB3EFD"/>
    <w:rsid w:val="00FB403E"/>
    <w:rsid w:val="00FB4572"/>
    <w:rsid w:val="00FB5018"/>
    <w:rsid w:val="00FB5598"/>
    <w:rsid w:val="00FB5988"/>
    <w:rsid w:val="00FB5DAC"/>
    <w:rsid w:val="00FB6097"/>
    <w:rsid w:val="00FB60FA"/>
    <w:rsid w:val="00FB6395"/>
    <w:rsid w:val="00FB63AD"/>
    <w:rsid w:val="00FB6476"/>
    <w:rsid w:val="00FB687F"/>
    <w:rsid w:val="00FB6A4D"/>
    <w:rsid w:val="00FB6F20"/>
    <w:rsid w:val="00FB75E8"/>
    <w:rsid w:val="00FB77E1"/>
    <w:rsid w:val="00FB79BC"/>
    <w:rsid w:val="00FB7B2C"/>
    <w:rsid w:val="00FB7BB8"/>
    <w:rsid w:val="00FB7C0D"/>
    <w:rsid w:val="00FB7DB9"/>
    <w:rsid w:val="00FB7E38"/>
    <w:rsid w:val="00FC065C"/>
    <w:rsid w:val="00FC09CA"/>
    <w:rsid w:val="00FC0B3E"/>
    <w:rsid w:val="00FC0C9B"/>
    <w:rsid w:val="00FC0CC0"/>
    <w:rsid w:val="00FC0D9B"/>
    <w:rsid w:val="00FC0DE8"/>
    <w:rsid w:val="00FC0FFB"/>
    <w:rsid w:val="00FC1157"/>
    <w:rsid w:val="00FC11E2"/>
    <w:rsid w:val="00FC14C4"/>
    <w:rsid w:val="00FC15BC"/>
    <w:rsid w:val="00FC1786"/>
    <w:rsid w:val="00FC17FC"/>
    <w:rsid w:val="00FC189C"/>
    <w:rsid w:val="00FC1A4E"/>
    <w:rsid w:val="00FC1C5F"/>
    <w:rsid w:val="00FC1E5A"/>
    <w:rsid w:val="00FC2055"/>
    <w:rsid w:val="00FC2389"/>
    <w:rsid w:val="00FC23A3"/>
    <w:rsid w:val="00FC247C"/>
    <w:rsid w:val="00FC26A7"/>
    <w:rsid w:val="00FC2896"/>
    <w:rsid w:val="00FC2D9F"/>
    <w:rsid w:val="00FC2DB7"/>
    <w:rsid w:val="00FC2DF3"/>
    <w:rsid w:val="00FC2F2B"/>
    <w:rsid w:val="00FC359A"/>
    <w:rsid w:val="00FC3840"/>
    <w:rsid w:val="00FC391F"/>
    <w:rsid w:val="00FC3A82"/>
    <w:rsid w:val="00FC3AC6"/>
    <w:rsid w:val="00FC3AEA"/>
    <w:rsid w:val="00FC3F81"/>
    <w:rsid w:val="00FC415A"/>
    <w:rsid w:val="00FC42A5"/>
    <w:rsid w:val="00FC43BD"/>
    <w:rsid w:val="00FC4480"/>
    <w:rsid w:val="00FC478E"/>
    <w:rsid w:val="00FC47E2"/>
    <w:rsid w:val="00FC4DBC"/>
    <w:rsid w:val="00FC4E22"/>
    <w:rsid w:val="00FC5299"/>
    <w:rsid w:val="00FC54D1"/>
    <w:rsid w:val="00FC5536"/>
    <w:rsid w:val="00FC58C3"/>
    <w:rsid w:val="00FC58F4"/>
    <w:rsid w:val="00FC59F0"/>
    <w:rsid w:val="00FC5A0E"/>
    <w:rsid w:val="00FC6587"/>
    <w:rsid w:val="00FC6724"/>
    <w:rsid w:val="00FC6A67"/>
    <w:rsid w:val="00FC6AE9"/>
    <w:rsid w:val="00FC6D38"/>
    <w:rsid w:val="00FC6DBC"/>
    <w:rsid w:val="00FC6DBD"/>
    <w:rsid w:val="00FC6E20"/>
    <w:rsid w:val="00FC6FB5"/>
    <w:rsid w:val="00FC7104"/>
    <w:rsid w:val="00FC7782"/>
    <w:rsid w:val="00FC7AFE"/>
    <w:rsid w:val="00FC7D44"/>
    <w:rsid w:val="00FD0159"/>
    <w:rsid w:val="00FD0341"/>
    <w:rsid w:val="00FD0574"/>
    <w:rsid w:val="00FD07C0"/>
    <w:rsid w:val="00FD0A3E"/>
    <w:rsid w:val="00FD0A61"/>
    <w:rsid w:val="00FD0A7E"/>
    <w:rsid w:val="00FD0D98"/>
    <w:rsid w:val="00FD102A"/>
    <w:rsid w:val="00FD1047"/>
    <w:rsid w:val="00FD120E"/>
    <w:rsid w:val="00FD1308"/>
    <w:rsid w:val="00FD1393"/>
    <w:rsid w:val="00FD15CB"/>
    <w:rsid w:val="00FD16A9"/>
    <w:rsid w:val="00FD176E"/>
    <w:rsid w:val="00FD18C8"/>
    <w:rsid w:val="00FD1B38"/>
    <w:rsid w:val="00FD1B6C"/>
    <w:rsid w:val="00FD299B"/>
    <w:rsid w:val="00FD2A16"/>
    <w:rsid w:val="00FD2BC9"/>
    <w:rsid w:val="00FD2E6F"/>
    <w:rsid w:val="00FD2F68"/>
    <w:rsid w:val="00FD3001"/>
    <w:rsid w:val="00FD3309"/>
    <w:rsid w:val="00FD3404"/>
    <w:rsid w:val="00FD36A8"/>
    <w:rsid w:val="00FD37A3"/>
    <w:rsid w:val="00FD38AA"/>
    <w:rsid w:val="00FD3921"/>
    <w:rsid w:val="00FD3BBB"/>
    <w:rsid w:val="00FD3D57"/>
    <w:rsid w:val="00FD401B"/>
    <w:rsid w:val="00FD41C8"/>
    <w:rsid w:val="00FD4379"/>
    <w:rsid w:val="00FD490B"/>
    <w:rsid w:val="00FD493E"/>
    <w:rsid w:val="00FD4A3C"/>
    <w:rsid w:val="00FD4A98"/>
    <w:rsid w:val="00FD4DC8"/>
    <w:rsid w:val="00FD5055"/>
    <w:rsid w:val="00FD51C7"/>
    <w:rsid w:val="00FD523B"/>
    <w:rsid w:val="00FD54C2"/>
    <w:rsid w:val="00FD54E0"/>
    <w:rsid w:val="00FD5DCC"/>
    <w:rsid w:val="00FD5E00"/>
    <w:rsid w:val="00FD5ECD"/>
    <w:rsid w:val="00FD5F88"/>
    <w:rsid w:val="00FD62D3"/>
    <w:rsid w:val="00FD68FA"/>
    <w:rsid w:val="00FD696F"/>
    <w:rsid w:val="00FD6CE2"/>
    <w:rsid w:val="00FD70D8"/>
    <w:rsid w:val="00FD7369"/>
    <w:rsid w:val="00FD7399"/>
    <w:rsid w:val="00FD741B"/>
    <w:rsid w:val="00FD7443"/>
    <w:rsid w:val="00FD74D5"/>
    <w:rsid w:val="00FD74E3"/>
    <w:rsid w:val="00FD751B"/>
    <w:rsid w:val="00FD7EAE"/>
    <w:rsid w:val="00FD7EE5"/>
    <w:rsid w:val="00FE0032"/>
    <w:rsid w:val="00FE0033"/>
    <w:rsid w:val="00FE04B8"/>
    <w:rsid w:val="00FE090C"/>
    <w:rsid w:val="00FE0BAD"/>
    <w:rsid w:val="00FE0BF6"/>
    <w:rsid w:val="00FE0CC5"/>
    <w:rsid w:val="00FE1402"/>
    <w:rsid w:val="00FE145D"/>
    <w:rsid w:val="00FE1511"/>
    <w:rsid w:val="00FE15C0"/>
    <w:rsid w:val="00FE1793"/>
    <w:rsid w:val="00FE17FE"/>
    <w:rsid w:val="00FE1A04"/>
    <w:rsid w:val="00FE1A21"/>
    <w:rsid w:val="00FE1A51"/>
    <w:rsid w:val="00FE2100"/>
    <w:rsid w:val="00FE2136"/>
    <w:rsid w:val="00FE21FC"/>
    <w:rsid w:val="00FE23E9"/>
    <w:rsid w:val="00FE2411"/>
    <w:rsid w:val="00FE2734"/>
    <w:rsid w:val="00FE2DF1"/>
    <w:rsid w:val="00FE2ED6"/>
    <w:rsid w:val="00FE31F3"/>
    <w:rsid w:val="00FE379D"/>
    <w:rsid w:val="00FE38BF"/>
    <w:rsid w:val="00FE3915"/>
    <w:rsid w:val="00FE3CF5"/>
    <w:rsid w:val="00FE42A3"/>
    <w:rsid w:val="00FE4E0C"/>
    <w:rsid w:val="00FE4F87"/>
    <w:rsid w:val="00FE508B"/>
    <w:rsid w:val="00FE522A"/>
    <w:rsid w:val="00FE53D7"/>
    <w:rsid w:val="00FE5900"/>
    <w:rsid w:val="00FE5B05"/>
    <w:rsid w:val="00FE5B08"/>
    <w:rsid w:val="00FE619B"/>
    <w:rsid w:val="00FE6961"/>
    <w:rsid w:val="00FE6BD6"/>
    <w:rsid w:val="00FE6ECC"/>
    <w:rsid w:val="00FE70FC"/>
    <w:rsid w:val="00FE711E"/>
    <w:rsid w:val="00FE76BA"/>
    <w:rsid w:val="00FE7BAC"/>
    <w:rsid w:val="00FE7BE7"/>
    <w:rsid w:val="00FF000C"/>
    <w:rsid w:val="00FF007C"/>
    <w:rsid w:val="00FF0293"/>
    <w:rsid w:val="00FF03E8"/>
    <w:rsid w:val="00FF0A4E"/>
    <w:rsid w:val="00FF0FD8"/>
    <w:rsid w:val="00FF131E"/>
    <w:rsid w:val="00FF175F"/>
    <w:rsid w:val="00FF1779"/>
    <w:rsid w:val="00FF1A15"/>
    <w:rsid w:val="00FF1CC1"/>
    <w:rsid w:val="00FF1DDC"/>
    <w:rsid w:val="00FF1FD2"/>
    <w:rsid w:val="00FF2380"/>
    <w:rsid w:val="00FF29BE"/>
    <w:rsid w:val="00FF2BD1"/>
    <w:rsid w:val="00FF2DEC"/>
    <w:rsid w:val="00FF2F86"/>
    <w:rsid w:val="00FF2FAD"/>
    <w:rsid w:val="00FF3285"/>
    <w:rsid w:val="00FF3353"/>
    <w:rsid w:val="00FF3750"/>
    <w:rsid w:val="00FF38B9"/>
    <w:rsid w:val="00FF39CC"/>
    <w:rsid w:val="00FF3AB3"/>
    <w:rsid w:val="00FF3C5A"/>
    <w:rsid w:val="00FF3F4A"/>
    <w:rsid w:val="00FF44AB"/>
    <w:rsid w:val="00FF464A"/>
    <w:rsid w:val="00FF4662"/>
    <w:rsid w:val="00FF46EE"/>
    <w:rsid w:val="00FF4737"/>
    <w:rsid w:val="00FF47CE"/>
    <w:rsid w:val="00FF4860"/>
    <w:rsid w:val="00FF4AA3"/>
    <w:rsid w:val="00FF4C7B"/>
    <w:rsid w:val="00FF4F9A"/>
    <w:rsid w:val="00FF518C"/>
    <w:rsid w:val="00FF53BD"/>
    <w:rsid w:val="00FF5715"/>
    <w:rsid w:val="00FF584C"/>
    <w:rsid w:val="00FF5F33"/>
    <w:rsid w:val="00FF61F0"/>
    <w:rsid w:val="00FF6480"/>
    <w:rsid w:val="00FF660C"/>
    <w:rsid w:val="00FF665A"/>
    <w:rsid w:val="00FF667A"/>
    <w:rsid w:val="00FF6833"/>
    <w:rsid w:val="00FF6A49"/>
    <w:rsid w:val="00FF6B53"/>
    <w:rsid w:val="00FF6C5F"/>
    <w:rsid w:val="00FF6F69"/>
    <w:rsid w:val="00FF7180"/>
    <w:rsid w:val="00FF7497"/>
    <w:rsid w:val="00FF75A7"/>
    <w:rsid w:val="00FF7626"/>
    <w:rsid w:val="00FF77C9"/>
    <w:rsid w:val="00FF7C2A"/>
    <w:rsid w:val="00FF7D4D"/>
    <w:rsid w:val="00FF7D58"/>
    <w:rsid w:val="00FF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699DADE-1C6A-42AA-8693-EB790713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C2E02"/>
    <w:pPr>
      <w:widowControl w:val="0"/>
      <w:snapToGrid w:val="0"/>
      <w:spacing w:line="360" w:lineRule="auto"/>
      <w:jc w:val="both"/>
    </w:pPr>
    <w:rPr>
      <w:rFonts w:ascii="Calibri" w:hAnsi="Calibri"/>
      <w:kern w:val="2"/>
      <w:sz w:val="21"/>
      <w:szCs w:val="21"/>
    </w:rPr>
  </w:style>
  <w:style w:type="paragraph" w:styleId="1">
    <w:name w:val="heading 1"/>
    <w:basedOn w:val="a1"/>
    <w:next w:val="a1"/>
    <w:qFormat/>
    <w:rsid w:val="006226B1"/>
    <w:pPr>
      <w:keepNext/>
      <w:keepLines/>
      <w:numPr>
        <w:numId w:val="1"/>
      </w:numPr>
      <w:spacing w:before="340" w:after="330"/>
      <w:outlineLvl w:val="0"/>
    </w:pPr>
    <w:rPr>
      <w:b/>
      <w:bCs/>
      <w:kern w:val="44"/>
      <w:sz w:val="32"/>
      <w:szCs w:val="44"/>
    </w:rPr>
  </w:style>
  <w:style w:type="paragraph" w:styleId="20">
    <w:name w:val="heading 2"/>
    <w:basedOn w:val="a1"/>
    <w:next w:val="a1"/>
    <w:qFormat/>
    <w:rsid w:val="006226B1"/>
    <w:pPr>
      <w:keepNext/>
      <w:keepLines/>
      <w:numPr>
        <w:ilvl w:val="1"/>
        <w:numId w:val="1"/>
      </w:numPr>
      <w:spacing w:before="240" w:after="200"/>
      <w:outlineLvl w:val="1"/>
    </w:pPr>
    <w:rPr>
      <w:b/>
      <w:bCs/>
      <w:sz w:val="30"/>
      <w:szCs w:val="32"/>
    </w:rPr>
  </w:style>
  <w:style w:type="paragraph" w:styleId="31">
    <w:name w:val="heading 3"/>
    <w:basedOn w:val="a1"/>
    <w:next w:val="a1"/>
    <w:qFormat/>
    <w:rsid w:val="006226B1"/>
    <w:pPr>
      <w:keepNext/>
      <w:keepLines/>
      <w:numPr>
        <w:ilvl w:val="2"/>
        <w:numId w:val="1"/>
      </w:numPr>
      <w:tabs>
        <w:tab w:val="left" w:pos="840"/>
      </w:tabs>
      <w:spacing w:before="200" w:after="160"/>
      <w:outlineLvl w:val="2"/>
    </w:pPr>
    <w:rPr>
      <w:b/>
      <w:bCs/>
      <w:sz w:val="28"/>
      <w:szCs w:val="32"/>
    </w:rPr>
  </w:style>
  <w:style w:type="paragraph" w:styleId="41">
    <w:name w:val="heading 4"/>
    <w:basedOn w:val="a1"/>
    <w:next w:val="a1"/>
    <w:qFormat/>
    <w:rsid w:val="006226B1"/>
    <w:pPr>
      <w:keepNext/>
      <w:numPr>
        <w:ilvl w:val="3"/>
        <w:numId w:val="1"/>
      </w:numPr>
      <w:tabs>
        <w:tab w:val="left" w:pos="1050"/>
      </w:tabs>
      <w:spacing w:beforeLines="50" w:afterLines="50"/>
      <w:outlineLvl w:val="3"/>
    </w:pPr>
    <w:rPr>
      <w:b/>
      <w:bCs/>
      <w:sz w:val="24"/>
    </w:rPr>
  </w:style>
  <w:style w:type="paragraph" w:styleId="5">
    <w:name w:val="heading 5"/>
    <w:basedOn w:val="a1"/>
    <w:next w:val="a1"/>
    <w:qFormat/>
    <w:rsid w:val="006226B1"/>
    <w:pPr>
      <w:keepNext/>
      <w:keepLines/>
      <w:numPr>
        <w:ilvl w:val="4"/>
        <w:numId w:val="2"/>
      </w:numPr>
      <w:tabs>
        <w:tab w:val="clear" w:pos="992"/>
        <w:tab w:val="left" w:pos="1260"/>
      </w:tabs>
      <w:spacing w:before="280" w:after="290" w:line="377" w:lineRule="auto"/>
      <w:ind w:left="420" w:hanging="420"/>
      <w:outlineLvl w:val="4"/>
    </w:pPr>
    <w:rPr>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rsid w:val="00921542"/>
    <w:pPr>
      <w:tabs>
        <w:tab w:val="center" w:pos="4153"/>
        <w:tab w:val="right" w:pos="8306"/>
      </w:tabs>
      <w:spacing w:line="240" w:lineRule="auto"/>
      <w:jc w:val="left"/>
    </w:pPr>
    <w:rPr>
      <w:sz w:val="18"/>
      <w:szCs w:val="18"/>
    </w:rPr>
  </w:style>
  <w:style w:type="paragraph" w:styleId="21">
    <w:name w:val="Body Text First Indent 2"/>
    <w:basedOn w:val="a1"/>
    <w:link w:val="22"/>
    <w:rsid w:val="008D65AD"/>
    <w:pPr>
      <w:ind w:firstLineChars="200" w:firstLine="200"/>
    </w:pPr>
  </w:style>
  <w:style w:type="paragraph" w:styleId="a7">
    <w:name w:val="footnote text"/>
    <w:basedOn w:val="a1"/>
    <w:semiHidden/>
    <w:rsid w:val="004E6541"/>
    <w:pPr>
      <w:jc w:val="left"/>
    </w:pPr>
    <w:rPr>
      <w:sz w:val="18"/>
      <w:szCs w:val="18"/>
    </w:rPr>
  </w:style>
  <w:style w:type="character" w:styleId="a8">
    <w:name w:val="footnote reference"/>
    <w:basedOn w:val="a2"/>
    <w:semiHidden/>
    <w:rsid w:val="004E6541"/>
    <w:rPr>
      <w:vertAlign w:val="superscript"/>
    </w:rPr>
  </w:style>
  <w:style w:type="paragraph" w:styleId="a">
    <w:name w:val="List Number"/>
    <w:basedOn w:val="a1"/>
    <w:rsid w:val="00461416"/>
    <w:pPr>
      <w:numPr>
        <w:numId w:val="3"/>
      </w:numPr>
      <w:tabs>
        <w:tab w:val="clear" w:pos="360"/>
        <w:tab w:val="left" w:pos="420"/>
      </w:tabs>
      <w:ind w:left="200" w:hangingChars="200" w:hanging="200"/>
    </w:pPr>
  </w:style>
  <w:style w:type="paragraph" w:styleId="23">
    <w:name w:val="List Number 2"/>
    <w:basedOn w:val="a1"/>
    <w:link w:val="24"/>
    <w:rsid w:val="00461416"/>
  </w:style>
  <w:style w:type="paragraph" w:styleId="3">
    <w:name w:val="List Number 3"/>
    <w:basedOn w:val="a1"/>
    <w:link w:val="32"/>
    <w:rsid w:val="00461416"/>
    <w:pPr>
      <w:numPr>
        <w:numId w:val="4"/>
      </w:numPr>
    </w:pPr>
  </w:style>
  <w:style w:type="paragraph" w:styleId="4">
    <w:name w:val="List Number 4"/>
    <w:basedOn w:val="a1"/>
    <w:rsid w:val="00461416"/>
    <w:pPr>
      <w:numPr>
        <w:numId w:val="5"/>
      </w:numPr>
      <w:tabs>
        <w:tab w:val="left" w:pos="1680"/>
      </w:tabs>
      <w:ind w:leftChars="600" w:left="800" w:hangingChars="200" w:hanging="200"/>
    </w:pPr>
  </w:style>
  <w:style w:type="paragraph" w:styleId="a9">
    <w:name w:val="List Continue"/>
    <w:basedOn w:val="a1"/>
    <w:rsid w:val="00461416"/>
    <w:pPr>
      <w:ind w:leftChars="200" w:left="200"/>
    </w:pPr>
  </w:style>
  <w:style w:type="paragraph" w:styleId="25">
    <w:name w:val="List Continue 2"/>
    <w:basedOn w:val="a1"/>
    <w:rsid w:val="00461416"/>
    <w:pPr>
      <w:ind w:leftChars="400" w:left="400"/>
    </w:pPr>
  </w:style>
  <w:style w:type="paragraph" w:styleId="33">
    <w:name w:val="List Continue 3"/>
    <w:basedOn w:val="a1"/>
    <w:rsid w:val="00461416"/>
    <w:pPr>
      <w:ind w:leftChars="600" w:left="600"/>
    </w:pPr>
  </w:style>
  <w:style w:type="paragraph" w:styleId="42">
    <w:name w:val="List Continue 4"/>
    <w:basedOn w:val="a1"/>
    <w:rsid w:val="00461416"/>
    <w:pPr>
      <w:ind w:leftChars="800" w:left="800"/>
    </w:pPr>
  </w:style>
  <w:style w:type="paragraph" w:styleId="a0">
    <w:name w:val="List Bullet"/>
    <w:basedOn w:val="a1"/>
    <w:rsid w:val="00461416"/>
    <w:pPr>
      <w:numPr>
        <w:numId w:val="6"/>
      </w:numPr>
      <w:tabs>
        <w:tab w:val="left" w:pos="420"/>
      </w:tabs>
      <w:ind w:left="200" w:hangingChars="200" w:hanging="200"/>
    </w:pPr>
  </w:style>
  <w:style w:type="paragraph" w:styleId="2">
    <w:name w:val="List Bullet 2"/>
    <w:basedOn w:val="a1"/>
    <w:link w:val="26"/>
    <w:rsid w:val="00461416"/>
    <w:pPr>
      <w:numPr>
        <w:numId w:val="7"/>
      </w:numPr>
    </w:pPr>
  </w:style>
  <w:style w:type="paragraph" w:styleId="30">
    <w:name w:val="List Bullet 3"/>
    <w:basedOn w:val="a1"/>
    <w:rsid w:val="00461416"/>
    <w:pPr>
      <w:numPr>
        <w:numId w:val="8"/>
      </w:numPr>
    </w:pPr>
  </w:style>
  <w:style w:type="paragraph" w:styleId="40">
    <w:name w:val="List Bullet 4"/>
    <w:basedOn w:val="a1"/>
    <w:rsid w:val="00461416"/>
    <w:pPr>
      <w:numPr>
        <w:numId w:val="9"/>
      </w:numPr>
    </w:pPr>
  </w:style>
  <w:style w:type="paragraph" w:styleId="10">
    <w:name w:val="toc 1"/>
    <w:basedOn w:val="a1"/>
    <w:next w:val="a1"/>
    <w:autoRedefine/>
    <w:uiPriority w:val="39"/>
    <w:rsid w:val="00AD36A9"/>
    <w:pPr>
      <w:tabs>
        <w:tab w:val="left" w:pos="420"/>
        <w:tab w:val="right" w:leader="dot" w:pos="10193"/>
      </w:tabs>
    </w:pPr>
  </w:style>
  <w:style w:type="paragraph" w:styleId="27">
    <w:name w:val="toc 2"/>
    <w:basedOn w:val="a1"/>
    <w:next w:val="a1"/>
    <w:autoRedefine/>
    <w:uiPriority w:val="39"/>
    <w:rsid w:val="004E6541"/>
    <w:pPr>
      <w:ind w:leftChars="200" w:left="420"/>
    </w:pPr>
  </w:style>
  <w:style w:type="paragraph" w:styleId="34">
    <w:name w:val="toc 3"/>
    <w:basedOn w:val="a1"/>
    <w:next w:val="a1"/>
    <w:autoRedefine/>
    <w:uiPriority w:val="39"/>
    <w:rsid w:val="00AD36A9"/>
    <w:pPr>
      <w:tabs>
        <w:tab w:val="left" w:pos="1680"/>
        <w:tab w:val="right" w:leader="dot" w:pos="10193"/>
      </w:tabs>
      <w:ind w:leftChars="400" w:left="840"/>
    </w:pPr>
    <w:rPr>
      <w:noProof/>
      <w:szCs w:val="28"/>
    </w:rPr>
  </w:style>
  <w:style w:type="paragraph" w:styleId="43">
    <w:name w:val="toc 4"/>
    <w:basedOn w:val="a1"/>
    <w:next w:val="a1"/>
    <w:autoRedefine/>
    <w:semiHidden/>
    <w:rsid w:val="004E6541"/>
    <w:pPr>
      <w:ind w:leftChars="600" w:left="1260"/>
    </w:pPr>
  </w:style>
  <w:style w:type="paragraph" w:styleId="aa">
    <w:name w:val="caption"/>
    <w:basedOn w:val="a1"/>
    <w:next w:val="a1"/>
    <w:qFormat/>
    <w:rsid w:val="004E6541"/>
    <w:pPr>
      <w:spacing w:before="152" w:after="160"/>
      <w:jc w:val="center"/>
    </w:pPr>
    <w:rPr>
      <w:rFonts w:eastAsia="黑体" w:cs="Arial"/>
      <w:sz w:val="20"/>
      <w:szCs w:val="20"/>
    </w:rPr>
  </w:style>
  <w:style w:type="paragraph" w:customStyle="1" w:styleId="ab">
    <w:name w:val="文章标题"/>
    <w:basedOn w:val="a1"/>
    <w:next w:val="1"/>
    <w:rsid w:val="004E6541"/>
    <w:pPr>
      <w:jc w:val="center"/>
    </w:pPr>
    <w:rPr>
      <w:b/>
      <w:sz w:val="36"/>
    </w:rPr>
  </w:style>
  <w:style w:type="character" w:styleId="ac">
    <w:name w:val="Hyperlink"/>
    <w:basedOn w:val="a2"/>
    <w:uiPriority w:val="99"/>
    <w:rsid w:val="004E6541"/>
    <w:rPr>
      <w:color w:val="0000FF"/>
      <w:u w:val="single"/>
    </w:rPr>
  </w:style>
  <w:style w:type="paragraph" w:styleId="50">
    <w:name w:val="toc 5"/>
    <w:basedOn w:val="a1"/>
    <w:next w:val="a1"/>
    <w:autoRedefine/>
    <w:semiHidden/>
    <w:rsid w:val="004E6541"/>
    <w:pPr>
      <w:ind w:leftChars="800" w:left="1680"/>
    </w:pPr>
  </w:style>
  <w:style w:type="paragraph" w:styleId="6">
    <w:name w:val="toc 6"/>
    <w:basedOn w:val="a1"/>
    <w:next w:val="a1"/>
    <w:autoRedefine/>
    <w:semiHidden/>
    <w:rsid w:val="004E6541"/>
    <w:pPr>
      <w:ind w:leftChars="1000" w:left="2100"/>
    </w:pPr>
  </w:style>
  <w:style w:type="paragraph" w:styleId="7">
    <w:name w:val="toc 7"/>
    <w:basedOn w:val="a1"/>
    <w:next w:val="a1"/>
    <w:autoRedefine/>
    <w:semiHidden/>
    <w:rsid w:val="004E6541"/>
    <w:pPr>
      <w:ind w:leftChars="1200" w:left="2520"/>
    </w:pPr>
  </w:style>
  <w:style w:type="paragraph" w:styleId="8">
    <w:name w:val="toc 8"/>
    <w:basedOn w:val="a1"/>
    <w:next w:val="a1"/>
    <w:autoRedefine/>
    <w:semiHidden/>
    <w:rsid w:val="004E6541"/>
    <w:pPr>
      <w:ind w:leftChars="1400" w:left="2940"/>
    </w:pPr>
  </w:style>
  <w:style w:type="paragraph" w:styleId="9">
    <w:name w:val="toc 9"/>
    <w:basedOn w:val="a1"/>
    <w:next w:val="a1"/>
    <w:autoRedefine/>
    <w:semiHidden/>
    <w:rsid w:val="004E6541"/>
    <w:pPr>
      <w:ind w:leftChars="1600" w:left="3360"/>
    </w:pPr>
  </w:style>
  <w:style w:type="character" w:styleId="ad">
    <w:name w:val="page number"/>
    <w:basedOn w:val="a2"/>
    <w:rsid w:val="00921542"/>
  </w:style>
  <w:style w:type="paragraph" w:styleId="ae">
    <w:name w:val="header"/>
    <w:basedOn w:val="a1"/>
    <w:link w:val="af"/>
    <w:uiPriority w:val="99"/>
    <w:rsid w:val="00921542"/>
    <w:pPr>
      <w:pBdr>
        <w:bottom w:val="single" w:sz="6" w:space="1" w:color="auto"/>
      </w:pBdr>
      <w:tabs>
        <w:tab w:val="center" w:pos="4153"/>
        <w:tab w:val="right" w:pos="8306"/>
      </w:tabs>
      <w:spacing w:line="240" w:lineRule="auto"/>
      <w:jc w:val="center"/>
    </w:pPr>
    <w:rPr>
      <w:sz w:val="18"/>
      <w:szCs w:val="18"/>
    </w:rPr>
  </w:style>
  <w:style w:type="paragraph" w:styleId="af0">
    <w:name w:val="Balloon Text"/>
    <w:basedOn w:val="a1"/>
    <w:semiHidden/>
    <w:rsid w:val="00B33F36"/>
    <w:rPr>
      <w:sz w:val="18"/>
      <w:szCs w:val="18"/>
    </w:rPr>
  </w:style>
  <w:style w:type="table" w:styleId="af1">
    <w:name w:val="Table Grid"/>
    <w:basedOn w:val="a3"/>
    <w:rsid w:val="00914EF2"/>
    <w:pPr>
      <w:widowControl w:val="0"/>
      <w:snapToGrid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ocument Map"/>
    <w:basedOn w:val="a1"/>
    <w:semiHidden/>
    <w:rsid w:val="001F60CF"/>
    <w:pPr>
      <w:shd w:val="clear" w:color="auto" w:fill="000080"/>
    </w:pPr>
  </w:style>
  <w:style w:type="paragraph" w:styleId="af3">
    <w:name w:val="table of figures"/>
    <w:basedOn w:val="a1"/>
    <w:next w:val="a1"/>
    <w:semiHidden/>
    <w:rsid w:val="00D76E9F"/>
    <w:pPr>
      <w:ind w:leftChars="200" w:left="200" w:hangingChars="200" w:hanging="200"/>
    </w:pPr>
  </w:style>
  <w:style w:type="character" w:customStyle="1" w:styleId="22">
    <w:name w:val="正文首行缩进 2 字符"/>
    <w:basedOn w:val="a2"/>
    <w:link w:val="21"/>
    <w:rsid w:val="00551274"/>
    <w:rPr>
      <w:rFonts w:ascii="Arial" w:eastAsia="宋体" w:hAnsi="Arial"/>
      <w:kern w:val="2"/>
      <w:sz w:val="21"/>
      <w:szCs w:val="21"/>
      <w:lang w:val="en-US" w:eastAsia="zh-CN" w:bidi="ar-SA"/>
    </w:rPr>
  </w:style>
  <w:style w:type="character" w:styleId="af4">
    <w:name w:val="FollowedHyperlink"/>
    <w:basedOn w:val="a2"/>
    <w:rsid w:val="002D526F"/>
    <w:rPr>
      <w:color w:val="800080"/>
      <w:u w:val="single"/>
    </w:rPr>
  </w:style>
  <w:style w:type="paragraph" w:customStyle="1" w:styleId="af5">
    <w:name w:val="协议"/>
    <w:basedOn w:val="af6"/>
    <w:rsid w:val="00F32D6E"/>
    <w:pPr>
      <w:pBdr>
        <w:top w:val="single" w:sz="4" w:space="1" w:color="auto" w:shadow="1"/>
        <w:left w:val="single" w:sz="4" w:space="4" w:color="auto" w:shadow="1"/>
        <w:bottom w:val="single" w:sz="4" w:space="1" w:color="auto" w:shadow="1"/>
        <w:right w:val="single" w:sz="4" w:space="4" w:color="auto" w:shadow="1"/>
      </w:pBdr>
      <w:shd w:val="clear" w:color="auto" w:fill="E0E0E0"/>
      <w:spacing w:after="0" w:line="240" w:lineRule="atLeast"/>
      <w:ind w:firstLineChars="200" w:firstLine="200"/>
    </w:pPr>
    <w:rPr>
      <w:sz w:val="18"/>
      <w:szCs w:val="18"/>
    </w:rPr>
  </w:style>
  <w:style w:type="character" w:customStyle="1" w:styleId="26">
    <w:name w:val="列表项目符号 2 字符"/>
    <w:basedOn w:val="a2"/>
    <w:link w:val="2"/>
    <w:rsid w:val="00624E63"/>
    <w:rPr>
      <w:rFonts w:ascii="Calibri" w:hAnsi="Calibri"/>
      <w:kern w:val="2"/>
      <w:sz w:val="21"/>
      <w:szCs w:val="21"/>
    </w:rPr>
  </w:style>
  <w:style w:type="paragraph" w:styleId="af7">
    <w:name w:val="Body Text"/>
    <w:basedOn w:val="a1"/>
    <w:rsid w:val="00A53E70"/>
    <w:pPr>
      <w:spacing w:after="120"/>
    </w:pPr>
  </w:style>
  <w:style w:type="paragraph" w:styleId="af6">
    <w:name w:val="Body Text First Indent"/>
    <w:basedOn w:val="af7"/>
    <w:rsid w:val="00A53E70"/>
    <w:pPr>
      <w:ind w:firstLineChars="100" w:firstLine="420"/>
    </w:pPr>
  </w:style>
  <w:style w:type="character" w:styleId="af8">
    <w:name w:val="annotation reference"/>
    <w:basedOn w:val="a2"/>
    <w:semiHidden/>
    <w:rsid w:val="008317A2"/>
    <w:rPr>
      <w:sz w:val="21"/>
      <w:szCs w:val="21"/>
    </w:rPr>
  </w:style>
  <w:style w:type="paragraph" w:styleId="af9">
    <w:name w:val="annotation text"/>
    <w:basedOn w:val="a1"/>
    <w:semiHidden/>
    <w:rsid w:val="008317A2"/>
    <w:pPr>
      <w:jc w:val="left"/>
    </w:pPr>
  </w:style>
  <w:style w:type="paragraph" w:styleId="afa">
    <w:name w:val="annotation subject"/>
    <w:basedOn w:val="af9"/>
    <w:next w:val="af9"/>
    <w:semiHidden/>
    <w:rsid w:val="008317A2"/>
    <w:rPr>
      <w:b/>
      <w:bCs/>
    </w:rPr>
  </w:style>
  <w:style w:type="character" w:customStyle="1" w:styleId="32">
    <w:name w:val="列表编号 3 字符"/>
    <w:basedOn w:val="a2"/>
    <w:link w:val="3"/>
    <w:rsid w:val="00E4349D"/>
    <w:rPr>
      <w:rFonts w:ascii="Calibri" w:hAnsi="Calibri"/>
      <w:kern w:val="2"/>
      <w:sz w:val="21"/>
      <w:szCs w:val="21"/>
    </w:rPr>
  </w:style>
  <w:style w:type="character" w:customStyle="1" w:styleId="24">
    <w:name w:val="列表编号 2 字符"/>
    <w:basedOn w:val="a2"/>
    <w:link w:val="23"/>
    <w:rsid w:val="00546EDA"/>
    <w:rPr>
      <w:rFonts w:ascii="Calibri" w:hAnsi="Calibri"/>
      <w:kern w:val="2"/>
      <w:sz w:val="21"/>
      <w:szCs w:val="21"/>
    </w:rPr>
  </w:style>
  <w:style w:type="character" w:customStyle="1" w:styleId="af">
    <w:name w:val="页眉 字符"/>
    <w:basedOn w:val="a2"/>
    <w:link w:val="ae"/>
    <w:uiPriority w:val="99"/>
    <w:rsid w:val="00554CD4"/>
    <w:rPr>
      <w:rFonts w:ascii="Calibri" w:hAnsi="Calibri"/>
      <w:kern w:val="2"/>
      <w:sz w:val="18"/>
      <w:szCs w:val="18"/>
    </w:rPr>
  </w:style>
  <w:style w:type="paragraph" w:styleId="afb">
    <w:name w:val="List Paragraph"/>
    <w:basedOn w:val="a1"/>
    <w:uiPriority w:val="34"/>
    <w:qFormat/>
    <w:rsid w:val="00554CD4"/>
    <w:pPr>
      <w:snapToGrid/>
      <w:spacing w:line="240" w:lineRule="auto"/>
      <w:ind w:firstLineChars="200" w:firstLine="420"/>
    </w:pPr>
    <w:rPr>
      <w:rFonts w:asciiTheme="minorHAnsi" w:eastAsiaTheme="minorEastAsia" w:hAnsiTheme="minorHAnsi" w:cstheme="minorBidi"/>
      <w:szCs w:val="22"/>
    </w:rPr>
  </w:style>
  <w:style w:type="paragraph" w:customStyle="1" w:styleId="l">
    <w:name w:val="l居中"/>
    <w:rsid w:val="001448FA"/>
    <w:pPr>
      <w:spacing w:line="360" w:lineRule="auto"/>
      <w:jc w:val="center"/>
    </w:pPr>
    <w:rPr>
      <w:kern w:val="2"/>
      <w:sz w:val="28"/>
      <w:szCs w:val="28"/>
    </w:rPr>
  </w:style>
  <w:style w:type="paragraph" w:customStyle="1" w:styleId="l0">
    <w:name w:val="l正文"/>
    <w:rsid w:val="001448FA"/>
    <w:pPr>
      <w:spacing w:line="360" w:lineRule="auto"/>
      <w:ind w:firstLineChars="200" w:firstLine="200"/>
    </w:pPr>
    <w:rPr>
      <w:kern w:val="2"/>
      <w:sz w:val="22"/>
      <w:szCs w:val="22"/>
    </w:rPr>
  </w:style>
  <w:style w:type="character" w:customStyle="1" w:styleId="a6">
    <w:name w:val="页脚 字符"/>
    <w:basedOn w:val="a2"/>
    <w:link w:val="a5"/>
    <w:rsid w:val="001448FA"/>
    <w:rPr>
      <w:rFonts w:ascii="Calibri" w:hAnsi="Calibri"/>
      <w:kern w:val="2"/>
      <w:sz w:val="18"/>
      <w:szCs w:val="18"/>
    </w:rPr>
  </w:style>
  <w:style w:type="character" w:customStyle="1" w:styleId="verbl8">
    <w:name w:val="verbl8"/>
    <w:basedOn w:val="a2"/>
    <w:rsid w:val="00E60133"/>
  </w:style>
  <w:style w:type="paragraph" w:styleId="afc">
    <w:name w:val="No Spacing"/>
    <w:uiPriority w:val="1"/>
    <w:qFormat/>
    <w:rsid w:val="00486FC6"/>
    <w:pPr>
      <w:widowControl w:val="0"/>
      <w:jc w:val="both"/>
    </w:pPr>
    <w:rPr>
      <w:kern w:val="2"/>
      <w:sz w:val="21"/>
      <w:szCs w:val="24"/>
    </w:rPr>
  </w:style>
  <w:style w:type="table" w:styleId="11">
    <w:name w:val="Table Colorful 1"/>
    <w:basedOn w:val="a3"/>
    <w:rsid w:val="00A82DDE"/>
    <w:pPr>
      <w:widowControl w:val="0"/>
      <w:snapToGrid w:val="0"/>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A82DDE"/>
    <w:pPr>
      <w:widowControl w:val="0"/>
      <w:snapToGrid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11">
    <w:name w:val="浅色网格 - 强调文字颜色 11"/>
    <w:basedOn w:val="a3"/>
    <w:uiPriority w:val="62"/>
    <w:rsid w:val="00A82DD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d">
    <w:name w:val="Date"/>
    <w:basedOn w:val="a1"/>
    <w:next w:val="a1"/>
    <w:link w:val="afe"/>
    <w:rsid w:val="00A52E77"/>
    <w:pPr>
      <w:snapToGrid/>
      <w:ind w:leftChars="2500" w:left="100" w:firstLineChars="200" w:firstLine="200"/>
    </w:pPr>
    <w:rPr>
      <w:rFonts w:ascii="楷体_GB2312" w:eastAsia="楷体_GB2312" w:hAnsi="宋体"/>
      <w:b/>
      <w:kern w:val="0"/>
      <w:sz w:val="36"/>
      <w:szCs w:val="24"/>
    </w:rPr>
  </w:style>
  <w:style w:type="character" w:customStyle="1" w:styleId="afe">
    <w:name w:val="日期 字符"/>
    <w:basedOn w:val="a2"/>
    <w:link w:val="afd"/>
    <w:rsid w:val="00A52E77"/>
    <w:rPr>
      <w:rFonts w:ascii="楷体_GB2312" w:eastAsia="楷体_GB2312" w:hAnsi="宋体"/>
      <w:b/>
      <w:sz w:val="36"/>
      <w:szCs w:val="24"/>
    </w:rPr>
  </w:style>
  <w:style w:type="paragraph" w:customStyle="1" w:styleId="aff">
    <w:name w:val="目标"/>
    <w:basedOn w:val="af7"/>
    <w:rsid w:val="00A52E77"/>
    <w:pPr>
      <w:widowControl/>
      <w:overflowPunct w:val="0"/>
      <w:autoSpaceDE w:val="0"/>
      <w:autoSpaceDN w:val="0"/>
      <w:adjustRightInd w:val="0"/>
      <w:snapToGrid/>
      <w:spacing w:before="240" w:line="260" w:lineRule="exact"/>
      <w:ind w:left="-1440"/>
      <w:jc w:val="left"/>
      <w:textAlignment w:val="baseline"/>
    </w:pPr>
    <w:rPr>
      <w:rFonts w:ascii="Times New Roman" w:hAnsi="Times New Roman"/>
      <w:i/>
      <w:kern w:val="0"/>
      <w:sz w:val="20"/>
      <w:szCs w:val="20"/>
      <w:lang w:bidi="he-IL"/>
    </w:rPr>
  </w:style>
  <w:style w:type="character" w:styleId="aff0">
    <w:name w:val="Emphasis"/>
    <w:basedOn w:val="a2"/>
    <w:uiPriority w:val="20"/>
    <w:qFormat/>
    <w:rsid w:val="00D340DE"/>
    <w:rPr>
      <w:i/>
      <w:iCs/>
    </w:rPr>
  </w:style>
  <w:style w:type="paragraph" w:styleId="TOC">
    <w:name w:val="TOC Heading"/>
    <w:basedOn w:val="1"/>
    <w:next w:val="a1"/>
    <w:uiPriority w:val="39"/>
    <w:unhideWhenUsed/>
    <w:qFormat/>
    <w:rsid w:val="00920B6C"/>
    <w:pPr>
      <w:widowControl/>
      <w:numPr>
        <w:numId w:val="0"/>
      </w:numPr>
      <w:snapToGrid/>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dashboard-title">
    <w:name w:val="dashboard-title"/>
    <w:basedOn w:val="a1"/>
    <w:rsid w:val="00AF52DC"/>
    <w:pPr>
      <w:widowControl/>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2132">
      <w:bodyDiv w:val="1"/>
      <w:marLeft w:val="0"/>
      <w:marRight w:val="0"/>
      <w:marTop w:val="0"/>
      <w:marBottom w:val="0"/>
      <w:divBdr>
        <w:top w:val="none" w:sz="0" w:space="0" w:color="auto"/>
        <w:left w:val="none" w:sz="0" w:space="0" w:color="auto"/>
        <w:bottom w:val="none" w:sz="0" w:space="0" w:color="auto"/>
        <w:right w:val="none" w:sz="0" w:space="0" w:color="auto"/>
      </w:divBdr>
    </w:div>
    <w:div w:id="356390322">
      <w:bodyDiv w:val="1"/>
      <w:marLeft w:val="0"/>
      <w:marRight w:val="0"/>
      <w:marTop w:val="0"/>
      <w:marBottom w:val="0"/>
      <w:divBdr>
        <w:top w:val="none" w:sz="0" w:space="0" w:color="auto"/>
        <w:left w:val="none" w:sz="0" w:space="0" w:color="auto"/>
        <w:bottom w:val="none" w:sz="0" w:space="0" w:color="auto"/>
        <w:right w:val="none" w:sz="0" w:space="0" w:color="auto"/>
      </w:divBdr>
    </w:div>
    <w:div w:id="390540234">
      <w:bodyDiv w:val="1"/>
      <w:marLeft w:val="0"/>
      <w:marRight w:val="0"/>
      <w:marTop w:val="0"/>
      <w:marBottom w:val="0"/>
      <w:divBdr>
        <w:top w:val="none" w:sz="0" w:space="0" w:color="auto"/>
        <w:left w:val="none" w:sz="0" w:space="0" w:color="auto"/>
        <w:bottom w:val="none" w:sz="0" w:space="0" w:color="auto"/>
        <w:right w:val="none" w:sz="0" w:space="0" w:color="auto"/>
      </w:divBdr>
    </w:div>
    <w:div w:id="409423671">
      <w:bodyDiv w:val="1"/>
      <w:marLeft w:val="0"/>
      <w:marRight w:val="0"/>
      <w:marTop w:val="0"/>
      <w:marBottom w:val="0"/>
      <w:divBdr>
        <w:top w:val="none" w:sz="0" w:space="0" w:color="auto"/>
        <w:left w:val="none" w:sz="0" w:space="0" w:color="auto"/>
        <w:bottom w:val="none" w:sz="0" w:space="0" w:color="auto"/>
        <w:right w:val="none" w:sz="0" w:space="0" w:color="auto"/>
      </w:divBdr>
    </w:div>
    <w:div w:id="447041350">
      <w:bodyDiv w:val="1"/>
      <w:marLeft w:val="0"/>
      <w:marRight w:val="0"/>
      <w:marTop w:val="0"/>
      <w:marBottom w:val="0"/>
      <w:divBdr>
        <w:top w:val="none" w:sz="0" w:space="0" w:color="auto"/>
        <w:left w:val="none" w:sz="0" w:space="0" w:color="auto"/>
        <w:bottom w:val="none" w:sz="0" w:space="0" w:color="auto"/>
        <w:right w:val="none" w:sz="0" w:space="0" w:color="auto"/>
      </w:divBdr>
    </w:div>
    <w:div w:id="467941473">
      <w:bodyDiv w:val="1"/>
      <w:marLeft w:val="0"/>
      <w:marRight w:val="0"/>
      <w:marTop w:val="0"/>
      <w:marBottom w:val="0"/>
      <w:divBdr>
        <w:top w:val="none" w:sz="0" w:space="0" w:color="auto"/>
        <w:left w:val="none" w:sz="0" w:space="0" w:color="auto"/>
        <w:bottom w:val="none" w:sz="0" w:space="0" w:color="auto"/>
        <w:right w:val="none" w:sz="0" w:space="0" w:color="auto"/>
      </w:divBdr>
    </w:div>
    <w:div w:id="484245846">
      <w:bodyDiv w:val="1"/>
      <w:marLeft w:val="0"/>
      <w:marRight w:val="0"/>
      <w:marTop w:val="0"/>
      <w:marBottom w:val="0"/>
      <w:divBdr>
        <w:top w:val="none" w:sz="0" w:space="0" w:color="auto"/>
        <w:left w:val="none" w:sz="0" w:space="0" w:color="auto"/>
        <w:bottom w:val="none" w:sz="0" w:space="0" w:color="auto"/>
        <w:right w:val="none" w:sz="0" w:space="0" w:color="auto"/>
      </w:divBdr>
    </w:div>
    <w:div w:id="516817603">
      <w:bodyDiv w:val="1"/>
      <w:marLeft w:val="0"/>
      <w:marRight w:val="0"/>
      <w:marTop w:val="0"/>
      <w:marBottom w:val="0"/>
      <w:divBdr>
        <w:top w:val="none" w:sz="0" w:space="0" w:color="auto"/>
        <w:left w:val="none" w:sz="0" w:space="0" w:color="auto"/>
        <w:bottom w:val="none" w:sz="0" w:space="0" w:color="auto"/>
        <w:right w:val="none" w:sz="0" w:space="0" w:color="auto"/>
      </w:divBdr>
    </w:div>
    <w:div w:id="525676579">
      <w:bodyDiv w:val="1"/>
      <w:marLeft w:val="0"/>
      <w:marRight w:val="0"/>
      <w:marTop w:val="0"/>
      <w:marBottom w:val="0"/>
      <w:divBdr>
        <w:top w:val="none" w:sz="0" w:space="0" w:color="auto"/>
        <w:left w:val="none" w:sz="0" w:space="0" w:color="auto"/>
        <w:bottom w:val="none" w:sz="0" w:space="0" w:color="auto"/>
        <w:right w:val="none" w:sz="0" w:space="0" w:color="auto"/>
      </w:divBdr>
    </w:div>
    <w:div w:id="550262826">
      <w:bodyDiv w:val="1"/>
      <w:marLeft w:val="0"/>
      <w:marRight w:val="0"/>
      <w:marTop w:val="0"/>
      <w:marBottom w:val="0"/>
      <w:divBdr>
        <w:top w:val="none" w:sz="0" w:space="0" w:color="auto"/>
        <w:left w:val="none" w:sz="0" w:space="0" w:color="auto"/>
        <w:bottom w:val="none" w:sz="0" w:space="0" w:color="auto"/>
        <w:right w:val="none" w:sz="0" w:space="0" w:color="auto"/>
      </w:divBdr>
      <w:divsChild>
        <w:div w:id="211189536">
          <w:marLeft w:val="0"/>
          <w:marRight w:val="0"/>
          <w:marTop w:val="0"/>
          <w:marBottom w:val="0"/>
          <w:divBdr>
            <w:top w:val="none" w:sz="0" w:space="0" w:color="auto"/>
            <w:left w:val="none" w:sz="0" w:space="0" w:color="auto"/>
            <w:bottom w:val="none" w:sz="0" w:space="0" w:color="auto"/>
            <w:right w:val="none" w:sz="0" w:space="0" w:color="auto"/>
          </w:divBdr>
        </w:div>
      </w:divsChild>
    </w:div>
    <w:div w:id="620067457">
      <w:bodyDiv w:val="1"/>
      <w:marLeft w:val="0"/>
      <w:marRight w:val="0"/>
      <w:marTop w:val="0"/>
      <w:marBottom w:val="0"/>
      <w:divBdr>
        <w:top w:val="none" w:sz="0" w:space="0" w:color="auto"/>
        <w:left w:val="none" w:sz="0" w:space="0" w:color="auto"/>
        <w:bottom w:val="none" w:sz="0" w:space="0" w:color="auto"/>
        <w:right w:val="none" w:sz="0" w:space="0" w:color="auto"/>
      </w:divBdr>
    </w:div>
    <w:div w:id="646783588">
      <w:bodyDiv w:val="1"/>
      <w:marLeft w:val="0"/>
      <w:marRight w:val="0"/>
      <w:marTop w:val="0"/>
      <w:marBottom w:val="0"/>
      <w:divBdr>
        <w:top w:val="none" w:sz="0" w:space="0" w:color="auto"/>
        <w:left w:val="none" w:sz="0" w:space="0" w:color="auto"/>
        <w:bottom w:val="none" w:sz="0" w:space="0" w:color="auto"/>
        <w:right w:val="none" w:sz="0" w:space="0" w:color="auto"/>
      </w:divBdr>
    </w:div>
    <w:div w:id="708192139">
      <w:bodyDiv w:val="1"/>
      <w:marLeft w:val="0"/>
      <w:marRight w:val="0"/>
      <w:marTop w:val="0"/>
      <w:marBottom w:val="0"/>
      <w:divBdr>
        <w:top w:val="none" w:sz="0" w:space="0" w:color="auto"/>
        <w:left w:val="none" w:sz="0" w:space="0" w:color="auto"/>
        <w:bottom w:val="none" w:sz="0" w:space="0" w:color="auto"/>
        <w:right w:val="none" w:sz="0" w:space="0" w:color="auto"/>
      </w:divBdr>
    </w:div>
    <w:div w:id="765689364">
      <w:bodyDiv w:val="1"/>
      <w:marLeft w:val="0"/>
      <w:marRight w:val="0"/>
      <w:marTop w:val="0"/>
      <w:marBottom w:val="0"/>
      <w:divBdr>
        <w:top w:val="none" w:sz="0" w:space="0" w:color="auto"/>
        <w:left w:val="none" w:sz="0" w:space="0" w:color="auto"/>
        <w:bottom w:val="none" w:sz="0" w:space="0" w:color="auto"/>
        <w:right w:val="none" w:sz="0" w:space="0" w:color="auto"/>
      </w:divBdr>
    </w:div>
    <w:div w:id="792136359">
      <w:bodyDiv w:val="1"/>
      <w:marLeft w:val="0"/>
      <w:marRight w:val="0"/>
      <w:marTop w:val="0"/>
      <w:marBottom w:val="0"/>
      <w:divBdr>
        <w:top w:val="none" w:sz="0" w:space="0" w:color="auto"/>
        <w:left w:val="none" w:sz="0" w:space="0" w:color="auto"/>
        <w:bottom w:val="none" w:sz="0" w:space="0" w:color="auto"/>
        <w:right w:val="none" w:sz="0" w:space="0" w:color="auto"/>
      </w:divBdr>
      <w:divsChild>
        <w:div w:id="70352629">
          <w:marLeft w:val="0"/>
          <w:marRight w:val="0"/>
          <w:marTop w:val="0"/>
          <w:marBottom w:val="0"/>
          <w:divBdr>
            <w:top w:val="single" w:sz="24" w:space="11" w:color="E7EAEC"/>
            <w:left w:val="single" w:sz="2" w:space="11" w:color="E7EAEC"/>
            <w:bottom w:val="single" w:sz="6" w:space="5" w:color="E7EAEC"/>
            <w:right w:val="single" w:sz="2" w:space="11" w:color="E7EAEC"/>
          </w:divBdr>
        </w:div>
        <w:div w:id="401098959">
          <w:marLeft w:val="0"/>
          <w:marRight w:val="0"/>
          <w:marTop w:val="0"/>
          <w:marBottom w:val="0"/>
          <w:divBdr>
            <w:top w:val="none" w:sz="0" w:space="0" w:color="auto"/>
            <w:left w:val="none" w:sz="0" w:space="0" w:color="auto"/>
            <w:bottom w:val="none" w:sz="0" w:space="0" w:color="auto"/>
            <w:right w:val="none" w:sz="0" w:space="0" w:color="auto"/>
          </w:divBdr>
        </w:div>
        <w:div w:id="1565800687">
          <w:marLeft w:val="0"/>
          <w:marRight w:val="0"/>
          <w:marTop w:val="0"/>
          <w:marBottom w:val="0"/>
          <w:divBdr>
            <w:top w:val="none" w:sz="0" w:space="0" w:color="auto"/>
            <w:left w:val="none" w:sz="0" w:space="0" w:color="auto"/>
            <w:bottom w:val="none" w:sz="0" w:space="0" w:color="auto"/>
            <w:right w:val="none" w:sz="0" w:space="0" w:color="auto"/>
          </w:divBdr>
        </w:div>
        <w:div w:id="792015990">
          <w:marLeft w:val="0"/>
          <w:marRight w:val="0"/>
          <w:marTop w:val="0"/>
          <w:marBottom w:val="0"/>
          <w:divBdr>
            <w:top w:val="none" w:sz="0" w:space="0" w:color="auto"/>
            <w:left w:val="none" w:sz="0" w:space="0" w:color="auto"/>
            <w:bottom w:val="none" w:sz="0" w:space="0" w:color="auto"/>
            <w:right w:val="none" w:sz="0" w:space="0" w:color="auto"/>
          </w:divBdr>
        </w:div>
        <w:div w:id="627011374">
          <w:marLeft w:val="0"/>
          <w:marRight w:val="0"/>
          <w:marTop w:val="0"/>
          <w:marBottom w:val="0"/>
          <w:divBdr>
            <w:top w:val="none" w:sz="0" w:space="0" w:color="auto"/>
            <w:left w:val="none" w:sz="0" w:space="0" w:color="auto"/>
            <w:bottom w:val="none" w:sz="0" w:space="0" w:color="auto"/>
            <w:right w:val="none" w:sz="0" w:space="0" w:color="auto"/>
          </w:divBdr>
        </w:div>
        <w:div w:id="1374426172">
          <w:marLeft w:val="0"/>
          <w:marRight w:val="0"/>
          <w:marTop w:val="0"/>
          <w:marBottom w:val="0"/>
          <w:divBdr>
            <w:top w:val="none" w:sz="0" w:space="0" w:color="auto"/>
            <w:left w:val="none" w:sz="0" w:space="0" w:color="auto"/>
            <w:bottom w:val="none" w:sz="0" w:space="0" w:color="auto"/>
            <w:right w:val="none" w:sz="0" w:space="0" w:color="auto"/>
          </w:divBdr>
        </w:div>
        <w:div w:id="1549340726">
          <w:marLeft w:val="0"/>
          <w:marRight w:val="0"/>
          <w:marTop w:val="0"/>
          <w:marBottom w:val="0"/>
          <w:divBdr>
            <w:top w:val="none" w:sz="0" w:space="0" w:color="auto"/>
            <w:left w:val="none" w:sz="0" w:space="0" w:color="auto"/>
            <w:bottom w:val="none" w:sz="0" w:space="0" w:color="auto"/>
            <w:right w:val="none" w:sz="0" w:space="0" w:color="auto"/>
          </w:divBdr>
        </w:div>
        <w:div w:id="1792240889">
          <w:marLeft w:val="0"/>
          <w:marRight w:val="0"/>
          <w:marTop w:val="0"/>
          <w:marBottom w:val="0"/>
          <w:divBdr>
            <w:top w:val="none" w:sz="0" w:space="0" w:color="auto"/>
            <w:left w:val="none" w:sz="0" w:space="0" w:color="auto"/>
            <w:bottom w:val="none" w:sz="0" w:space="0" w:color="auto"/>
            <w:right w:val="none" w:sz="0" w:space="0" w:color="auto"/>
          </w:divBdr>
        </w:div>
        <w:div w:id="1143236546">
          <w:marLeft w:val="0"/>
          <w:marRight w:val="0"/>
          <w:marTop w:val="0"/>
          <w:marBottom w:val="0"/>
          <w:divBdr>
            <w:top w:val="none" w:sz="0" w:space="0" w:color="auto"/>
            <w:left w:val="none" w:sz="0" w:space="0" w:color="auto"/>
            <w:bottom w:val="none" w:sz="0" w:space="0" w:color="auto"/>
            <w:right w:val="none" w:sz="0" w:space="0" w:color="auto"/>
          </w:divBdr>
        </w:div>
        <w:div w:id="568925684">
          <w:marLeft w:val="0"/>
          <w:marRight w:val="0"/>
          <w:marTop w:val="0"/>
          <w:marBottom w:val="0"/>
          <w:divBdr>
            <w:top w:val="none" w:sz="0" w:space="0" w:color="auto"/>
            <w:left w:val="none" w:sz="0" w:space="0" w:color="auto"/>
            <w:bottom w:val="none" w:sz="0" w:space="0" w:color="auto"/>
            <w:right w:val="none" w:sz="0" w:space="0" w:color="auto"/>
          </w:divBdr>
        </w:div>
        <w:div w:id="993875806">
          <w:marLeft w:val="0"/>
          <w:marRight w:val="0"/>
          <w:marTop w:val="0"/>
          <w:marBottom w:val="0"/>
          <w:divBdr>
            <w:top w:val="none" w:sz="0" w:space="0" w:color="auto"/>
            <w:left w:val="none" w:sz="0" w:space="0" w:color="auto"/>
            <w:bottom w:val="none" w:sz="0" w:space="0" w:color="auto"/>
            <w:right w:val="none" w:sz="0" w:space="0" w:color="auto"/>
          </w:divBdr>
        </w:div>
        <w:div w:id="1515224954">
          <w:marLeft w:val="0"/>
          <w:marRight w:val="0"/>
          <w:marTop w:val="0"/>
          <w:marBottom w:val="0"/>
          <w:divBdr>
            <w:top w:val="none" w:sz="0" w:space="0" w:color="auto"/>
            <w:left w:val="none" w:sz="0" w:space="0" w:color="auto"/>
            <w:bottom w:val="none" w:sz="0" w:space="0" w:color="auto"/>
            <w:right w:val="none" w:sz="0" w:space="0" w:color="auto"/>
          </w:divBdr>
        </w:div>
        <w:div w:id="310211449">
          <w:marLeft w:val="0"/>
          <w:marRight w:val="0"/>
          <w:marTop w:val="0"/>
          <w:marBottom w:val="0"/>
          <w:divBdr>
            <w:top w:val="none" w:sz="0" w:space="0" w:color="auto"/>
            <w:left w:val="none" w:sz="0" w:space="0" w:color="auto"/>
            <w:bottom w:val="none" w:sz="0" w:space="0" w:color="auto"/>
            <w:right w:val="none" w:sz="0" w:space="0" w:color="auto"/>
          </w:divBdr>
        </w:div>
        <w:div w:id="450133715">
          <w:marLeft w:val="0"/>
          <w:marRight w:val="0"/>
          <w:marTop w:val="0"/>
          <w:marBottom w:val="0"/>
          <w:divBdr>
            <w:top w:val="none" w:sz="0" w:space="0" w:color="auto"/>
            <w:left w:val="none" w:sz="0" w:space="0" w:color="auto"/>
            <w:bottom w:val="none" w:sz="0" w:space="0" w:color="auto"/>
            <w:right w:val="none" w:sz="0" w:space="0" w:color="auto"/>
          </w:divBdr>
        </w:div>
      </w:divsChild>
    </w:div>
    <w:div w:id="808321673">
      <w:bodyDiv w:val="1"/>
      <w:marLeft w:val="0"/>
      <w:marRight w:val="0"/>
      <w:marTop w:val="0"/>
      <w:marBottom w:val="0"/>
      <w:divBdr>
        <w:top w:val="none" w:sz="0" w:space="0" w:color="auto"/>
        <w:left w:val="none" w:sz="0" w:space="0" w:color="auto"/>
        <w:bottom w:val="none" w:sz="0" w:space="0" w:color="auto"/>
        <w:right w:val="none" w:sz="0" w:space="0" w:color="auto"/>
      </w:divBdr>
    </w:div>
    <w:div w:id="821852122">
      <w:bodyDiv w:val="1"/>
      <w:marLeft w:val="0"/>
      <w:marRight w:val="0"/>
      <w:marTop w:val="0"/>
      <w:marBottom w:val="0"/>
      <w:divBdr>
        <w:top w:val="none" w:sz="0" w:space="0" w:color="auto"/>
        <w:left w:val="none" w:sz="0" w:space="0" w:color="auto"/>
        <w:bottom w:val="none" w:sz="0" w:space="0" w:color="auto"/>
        <w:right w:val="none" w:sz="0" w:space="0" w:color="auto"/>
      </w:divBdr>
      <w:divsChild>
        <w:div w:id="2112115883">
          <w:marLeft w:val="0"/>
          <w:marRight w:val="0"/>
          <w:marTop w:val="0"/>
          <w:marBottom w:val="0"/>
          <w:divBdr>
            <w:top w:val="none" w:sz="0" w:space="0" w:color="auto"/>
            <w:left w:val="none" w:sz="0" w:space="0" w:color="auto"/>
            <w:bottom w:val="none" w:sz="0" w:space="0" w:color="auto"/>
            <w:right w:val="none" w:sz="0" w:space="0" w:color="auto"/>
          </w:divBdr>
        </w:div>
        <w:div w:id="990863932">
          <w:marLeft w:val="0"/>
          <w:marRight w:val="0"/>
          <w:marTop w:val="0"/>
          <w:marBottom w:val="0"/>
          <w:divBdr>
            <w:top w:val="none" w:sz="0" w:space="0" w:color="auto"/>
            <w:left w:val="none" w:sz="0" w:space="0" w:color="auto"/>
            <w:bottom w:val="none" w:sz="0" w:space="0" w:color="auto"/>
            <w:right w:val="none" w:sz="0" w:space="0" w:color="auto"/>
          </w:divBdr>
        </w:div>
        <w:div w:id="835732683">
          <w:marLeft w:val="0"/>
          <w:marRight w:val="0"/>
          <w:marTop w:val="0"/>
          <w:marBottom w:val="0"/>
          <w:divBdr>
            <w:top w:val="none" w:sz="0" w:space="0" w:color="auto"/>
            <w:left w:val="none" w:sz="0" w:space="0" w:color="auto"/>
            <w:bottom w:val="none" w:sz="0" w:space="0" w:color="auto"/>
            <w:right w:val="none" w:sz="0" w:space="0" w:color="auto"/>
          </w:divBdr>
        </w:div>
        <w:div w:id="689794011">
          <w:marLeft w:val="0"/>
          <w:marRight w:val="0"/>
          <w:marTop w:val="0"/>
          <w:marBottom w:val="0"/>
          <w:divBdr>
            <w:top w:val="none" w:sz="0" w:space="0" w:color="auto"/>
            <w:left w:val="none" w:sz="0" w:space="0" w:color="auto"/>
            <w:bottom w:val="none" w:sz="0" w:space="0" w:color="auto"/>
            <w:right w:val="none" w:sz="0" w:space="0" w:color="auto"/>
          </w:divBdr>
        </w:div>
        <w:div w:id="1800487662">
          <w:marLeft w:val="0"/>
          <w:marRight w:val="0"/>
          <w:marTop w:val="0"/>
          <w:marBottom w:val="0"/>
          <w:divBdr>
            <w:top w:val="none" w:sz="0" w:space="0" w:color="auto"/>
            <w:left w:val="none" w:sz="0" w:space="0" w:color="auto"/>
            <w:bottom w:val="none" w:sz="0" w:space="0" w:color="auto"/>
            <w:right w:val="none" w:sz="0" w:space="0" w:color="auto"/>
          </w:divBdr>
        </w:div>
        <w:div w:id="1241910118">
          <w:marLeft w:val="0"/>
          <w:marRight w:val="0"/>
          <w:marTop w:val="0"/>
          <w:marBottom w:val="0"/>
          <w:divBdr>
            <w:top w:val="none" w:sz="0" w:space="0" w:color="auto"/>
            <w:left w:val="none" w:sz="0" w:space="0" w:color="auto"/>
            <w:bottom w:val="none" w:sz="0" w:space="0" w:color="auto"/>
            <w:right w:val="none" w:sz="0" w:space="0" w:color="auto"/>
          </w:divBdr>
        </w:div>
        <w:div w:id="1278025719">
          <w:marLeft w:val="0"/>
          <w:marRight w:val="0"/>
          <w:marTop w:val="0"/>
          <w:marBottom w:val="0"/>
          <w:divBdr>
            <w:top w:val="none" w:sz="0" w:space="0" w:color="auto"/>
            <w:left w:val="none" w:sz="0" w:space="0" w:color="auto"/>
            <w:bottom w:val="none" w:sz="0" w:space="0" w:color="auto"/>
            <w:right w:val="none" w:sz="0" w:space="0" w:color="auto"/>
          </w:divBdr>
        </w:div>
        <w:div w:id="1183711793">
          <w:marLeft w:val="0"/>
          <w:marRight w:val="0"/>
          <w:marTop w:val="0"/>
          <w:marBottom w:val="0"/>
          <w:divBdr>
            <w:top w:val="none" w:sz="0" w:space="0" w:color="auto"/>
            <w:left w:val="none" w:sz="0" w:space="0" w:color="auto"/>
            <w:bottom w:val="none" w:sz="0" w:space="0" w:color="auto"/>
            <w:right w:val="none" w:sz="0" w:space="0" w:color="auto"/>
          </w:divBdr>
        </w:div>
        <w:div w:id="315375155">
          <w:marLeft w:val="0"/>
          <w:marRight w:val="0"/>
          <w:marTop w:val="0"/>
          <w:marBottom w:val="0"/>
          <w:divBdr>
            <w:top w:val="none" w:sz="0" w:space="0" w:color="auto"/>
            <w:left w:val="none" w:sz="0" w:space="0" w:color="auto"/>
            <w:bottom w:val="none" w:sz="0" w:space="0" w:color="auto"/>
            <w:right w:val="none" w:sz="0" w:space="0" w:color="auto"/>
          </w:divBdr>
        </w:div>
        <w:div w:id="1286277044">
          <w:marLeft w:val="0"/>
          <w:marRight w:val="0"/>
          <w:marTop w:val="0"/>
          <w:marBottom w:val="0"/>
          <w:divBdr>
            <w:top w:val="none" w:sz="0" w:space="0" w:color="auto"/>
            <w:left w:val="none" w:sz="0" w:space="0" w:color="auto"/>
            <w:bottom w:val="none" w:sz="0" w:space="0" w:color="auto"/>
            <w:right w:val="none" w:sz="0" w:space="0" w:color="auto"/>
          </w:divBdr>
        </w:div>
        <w:div w:id="284849399">
          <w:marLeft w:val="0"/>
          <w:marRight w:val="0"/>
          <w:marTop w:val="0"/>
          <w:marBottom w:val="0"/>
          <w:divBdr>
            <w:top w:val="none" w:sz="0" w:space="0" w:color="auto"/>
            <w:left w:val="none" w:sz="0" w:space="0" w:color="auto"/>
            <w:bottom w:val="none" w:sz="0" w:space="0" w:color="auto"/>
            <w:right w:val="none" w:sz="0" w:space="0" w:color="auto"/>
          </w:divBdr>
        </w:div>
        <w:div w:id="1596209579">
          <w:marLeft w:val="0"/>
          <w:marRight w:val="0"/>
          <w:marTop w:val="0"/>
          <w:marBottom w:val="0"/>
          <w:divBdr>
            <w:top w:val="none" w:sz="0" w:space="0" w:color="auto"/>
            <w:left w:val="none" w:sz="0" w:space="0" w:color="auto"/>
            <w:bottom w:val="none" w:sz="0" w:space="0" w:color="auto"/>
            <w:right w:val="none" w:sz="0" w:space="0" w:color="auto"/>
          </w:divBdr>
        </w:div>
        <w:div w:id="1758401114">
          <w:marLeft w:val="0"/>
          <w:marRight w:val="0"/>
          <w:marTop w:val="0"/>
          <w:marBottom w:val="0"/>
          <w:divBdr>
            <w:top w:val="none" w:sz="0" w:space="0" w:color="auto"/>
            <w:left w:val="none" w:sz="0" w:space="0" w:color="auto"/>
            <w:bottom w:val="none" w:sz="0" w:space="0" w:color="auto"/>
            <w:right w:val="none" w:sz="0" w:space="0" w:color="auto"/>
          </w:divBdr>
        </w:div>
      </w:divsChild>
    </w:div>
    <w:div w:id="879779977">
      <w:bodyDiv w:val="1"/>
      <w:marLeft w:val="0"/>
      <w:marRight w:val="0"/>
      <w:marTop w:val="0"/>
      <w:marBottom w:val="0"/>
      <w:divBdr>
        <w:top w:val="none" w:sz="0" w:space="0" w:color="auto"/>
        <w:left w:val="none" w:sz="0" w:space="0" w:color="auto"/>
        <w:bottom w:val="none" w:sz="0" w:space="0" w:color="auto"/>
        <w:right w:val="none" w:sz="0" w:space="0" w:color="auto"/>
      </w:divBdr>
      <w:divsChild>
        <w:div w:id="678389477">
          <w:marLeft w:val="0"/>
          <w:marRight w:val="0"/>
          <w:marTop w:val="0"/>
          <w:marBottom w:val="0"/>
          <w:divBdr>
            <w:top w:val="none" w:sz="0" w:space="0" w:color="auto"/>
            <w:left w:val="none" w:sz="0" w:space="0" w:color="auto"/>
            <w:bottom w:val="none" w:sz="0" w:space="0" w:color="auto"/>
            <w:right w:val="none" w:sz="0" w:space="0" w:color="auto"/>
          </w:divBdr>
        </w:div>
        <w:div w:id="1955865975">
          <w:marLeft w:val="0"/>
          <w:marRight w:val="0"/>
          <w:marTop w:val="0"/>
          <w:marBottom w:val="0"/>
          <w:divBdr>
            <w:top w:val="none" w:sz="0" w:space="0" w:color="auto"/>
            <w:left w:val="none" w:sz="0" w:space="0" w:color="auto"/>
            <w:bottom w:val="none" w:sz="0" w:space="0" w:color="auto"/>
            <w:right w:val="none" w:sz="0" w:space="0" w:color="auto"/>
          </w:divBdr>
        </w:div>
        <w:div w:id="1797748002">
          <w:marLeft w:val="0"/>
          <w:marRight w:val="0"/>
          <w:marTop w:val="0"/>
          <w:marBottom w:val="0"/>
          <w:divBdr>
            <w:top w:val="none" w:sz="0" w:space="0" w:color="auto"/>
            <w:left w:val="none" w:sz="0" w:space="0" w:color="auto"/>
            <w:bottom w:val="none" w:sz="0" w:space="0" w:color="auto"/>
            <w:right w:val="none" w:sz="0" w:space="0" w:color="auto"/>
          </w:divBdr>
        </w:div>
        <w:div w:id="1169910786">
          <w:marLeft w:val="0"/>
          <w:marRight w:val="0"/>
          <w:marTop w:val="0"/>
          <w:marBottom w:val="0"/>
          <w:divBdr>
            <w:top w:val="none" w:sz="0" w:space="0" w:color="auto"/>
            <w:left w:val="none" w:sz="0" w:space="0" w:color="auto"/>
            <w:bottom w:val="none" w:sz="0" w:space="0" w:color="auto"/>
            <w:right w:val="none" w:sz="0" w:space="0" w:color="auto"/>
          </w:divBdr>
        </w:div>
        <w:div w:id="592128552">
          <w:marLeft w:val="0"/>
          <w:marRight w:val="0"/>
          <w:marTop w:val="0"/>
          <w:marBottom w:val="0"/>
          <w:divBdr>
            <w:top w:val="none" w:sz="0" w:space="0" w:color="auto"/>
            <w:left w:val="none" w:sz="0" w:space="0" w:color="auto"/>
            <w:bottom w:val="none" w:sz="0" w:space="0" w:color="auto"/>
            <w:right w:val="none" w:sz="0" w:space="0" w:color="auto"/>
          </w:divBdr>
        </w:div>
        <w:div w:id="1570844122">
          <w:marLeft w:val="0"/>
          <w:marRight w:val="0"/>
          <w:marTop w:val="0"/>
          <w:marBottom w:val="0"/>
          <w:divBdr>
            <w:top w:val="none" w:sz="0" w:space="0" w:color="auto"/>
            <w:left w:val="none" w:sz="0" w:space="0" w:color="auto"/>
            <w:bottom w:val="none" w:sz="0" w:space="0" w:color="auto"/>
            <w:right w:val="none" w:sz="0" w:space="0" w:color="auto"/>
          </w:divBdr>
        </w:div>
        <w:div w:id="175195621">
          <w:marLeft w:val="0"/>
          <w:marRight w:val="0"/>
          <w:marTop w:val="0"/>
          <w:marBottom w:val="0"/>
          <w:divBdr>
            <w:top w:val="none" w:sz="0" w:space="0" w:color="auto"/>
            <w:left w:val="none" w:sz="0" w:space="0" w:color="auto"/>
            <w:bottom w:val="none" w:sz="0" w:space="0" w:color="auto"/>
            <w:right w:val="none" w:sz="0" w:space="0" w:color="auto"/>
          </w:divBdr>
        </w:div>
        <w:div w:id="2087267379">
          <w:marLeft w:val="0"/>
          <w:marRight w:val="0"/>
          <w:marTop w:val="0"/>
          <w:marBottom w:val="0"/>
          <w:divBdr>
            <w:top w:val="none" w:sz="0" w:space="0" w:color="auto"/>
            <w:left w:val="none" w:sz="0" w:space="0" w:color="auto"/>
            <w:bottom w:val="none" w:sz="0" w:space="0" w:color="auto"/>
            <w:right w:val="none" w:sz="0" w:space="0" w:color="auto"/>
          </w:divBdr>
        </w:div>
        <w:div w:id="735935624">
          <w:marLeft w:val="0"/>
          <w:marRight w:val="0"/>
          <w:marTop w:val="0"/>
          <w:marBottom w:val="0"/>
          <w:divBdr>
            <w:top w:val="none" w:sz="0" w:space="0" w:color="auto"/>
            <w:left w:val="none" w:sz="0" w:space="0" w:color="auto"/>
            <w:bottom w:val="none" w:sz="0" w:space="0" w:color="auto"/>
            <w:right w:val="none" w:sz="0" w:space="0" w:color="auto"/>
          </w:divBdr>
        </w:div>
        <w:div w:id="729768541">
          <w:marLeft w:val="0"/>
          <w:marRight w:val="0"/>
          <w:marTop w:val="0"/>
          <w:marBottom w:val="0"/>
          <w:divBdr>
            <w:top w:val="none" w:sz="0" w:space="0" w:color="auto"/>
            <w:left w:val="none" w:sz="0" w:space="0" w:color="auto"/>
            <w:bottom w:val="none" w:sz="0" w:space="0" w:color="auto"/>
            <w:right w:val="none" w:sz="0" w:space="0" w:color="auto"/>
          </w:divBdr>
        </w:div>
        <w:div w:id="609975482">
          <w:marLeft w:val="0"/>
          <w:marRight w:val="0"/>
          <w:marTop w:val="0"/>
          <w:marBottom w:val="0"/>
          <w:divBdr>
            <w:top w:val="none" w:sz="0" w:space="0" w:color="auto"/>
            <w:left w:val="none" w:sz="0" w:space="0" w:color="auto"/>
            <w:bottom w:val="none" w:sz="0" w:space="0" w:color="auto"/>
            <w:right w:val="none" w:sz="0" w:space="0" w:color="auto"/>
          </w:divBdr>
        </w:div>
        <w:div w:id="186918766">
          <w:marLeft w:val="0"/>
          <w:marRight w:val="0"/>
          <w:marTop w:val="0"/>
          <w:marBottom w:val="0"/>
          <w:divBdr>
            <w:top w:val="none" w:sz="0" w:space="0" w:color="auto"/>
            <w:left w:val="none" w:sz="0" w:space="0" w:color="auto"/>
            <w:bottom w:val="none" w:sz="0" w:space="0" w:color="auto"/>
            <w:right w:val="none" w:sz="0" w:space="0" w:color="auto"/>
          </w:divBdr>
        </w:div>
        <w:div w:id="913202410">
          <w:marLeft w:val="0"/>
          <w:marRight w:val="0"/>
          <w:marTop w:val="0"/>
          <w:marBottom w:val="0"/>
          <w:divBdr>
            <w:top w:val="none" w:sz="0" w:space="0" w:color="auto"/>
            <w:left w:val="none" w:sz="0" w:space="0" w:color="auto"/>
            <w:bottom w:val="none" w:sz="0" w:space="0" w:color="auto"/>
            <w:right w:val="none" w:sz="0" w:space="0" w:color="auto"/>
          </w:divBdr>
        </w:div>
      </w:divsChild>
    </w:div>
    <w:div w:id="897982577">
      <w:bodyDiv w:val="1"/>
      <w:marLeft w:val="0"/>
      <w:marRight w:val="0"/>
      <w:marTop w:val="0"/>
      <w:marBottom w:val="0"/>
      <w:divBdr>
        <w:top w:val="none" w:sz="0" w:space="0" w:color="auto"/>
        <w:left w:val="none" w:sz="0" w:space="0" w:color="auto"/>
        <w:bottom w:val="none" w:sz="0" w:space="0" w:color="auto"/>
        <w:right w:val="none" w:sz="0" w:space="0" w:color="auto"/>
      </w:divBdr>
    </w:div>
    <w:div w:id="945044584">
      <w:bodyDiv w:val="1"/>
      <w:marLeft w:val="0"/>
      <w:marRight w:val="0"/>
      <w:marTop w:val="0"/>
      <w:marBottom w:val="0"/>
      <w:divBdr>
        <w:top w:val="none" w:sz="0" w:space="0" w:color="auto"/>
        <w:left w:val="none" w:sz="0" w:space="0" w:color="auto"/>
        <w:bottom w:val="none" w:sz="0" w:space="0" w:color="auto"/>
        <w:right w:val="none" w:sz="0" w:space="0" w:color="auto"/>
      </w:divBdr>
      <w:divsChild>
        <w:div w:id="975571684">
          <w:marLeft w:val="0"/>
          <w:marRight w:val="0"/>
          <w:marTop w:val="0"/>
          <w:marBottom w:val="0"/>
          <w:divBdr>
            <w:top w:val="none" w:sz="0" w:space="0" w:color="auto"/>
            <w:left w:val="none" w:sz="0" w:space="0" w:color="auto"/>
            <w:bottom w:val="none" w:sz="0" w:space="0" w:color="auto"/>
            <w:right w:val="none" w:sz="0" w:space="0" w:color="auto"/>
          </w:divBdr>
        </w:div>
        <w:div w:id="1193835072">
          <w:marLeft w:val="0"/>
          <w:marRight w:val="0"/>
          <w:marTop w:val="0"/>
          <w:marBottom w:val="0"/>
          <w:divBdr>
            <w:top w:val="none" w:sz="0" w:space="0" w:color="auto"/>
            <w:left w:val="none" w:sz="0" w:space="0" w:color="auto"/>
            <w:bottom w:val="none" w:sz="0" w:space="0" w:color="auto"/>
            <w:right w:val="none" w:sz="0" w:space="0" w:color="auto"/>
          </w:divBdr>
        </w:div>
        <w:div w:id="104814794">
          <w:marLeft w:val="0"/>
          <w:marRight w:val="0"/>
          <w:marTop w:val="0"/>
          <w:marBottom w:val="0"/>
          <w:divBdr>
            <w:top w:val="none" w:sz="0" w:space="0" w:color="auto"/>
            <w:left w:val="none" w:sz="0" w:space="0" w:color="auto"/>
            <w:bottom w:val="none" w:sz="0" w:space="0" w:color="auto"/>
            <w:right w:val="none" w:sz="0" w:space="0" w:color="auto"/>
          </w:divBdr>
        </w:div>
        <w:div w:id="1599099013">
          <w:marLeft w:val="0"/>
          <w:marRight w:val="0"/>
          <w:marTop w:val="0"/>
          <w:marBottom w:val="0"/>
          <w:divBdr>
            <w:top w:val="none" w:sz="0" w:space="0" w:color="auto"/>
            <w:left w:val="none" w:sz="0" w:space="0" w:color="auto"/>
            <w:bottom w:val="none" w:sz="0" w:space="0" w:color="auto"/>
            <w:right w:val="none" w:sz="0" w:space="0" w:color="auto"/>
          </w:divBdr>
        </w:div>
        <w:div w:id="655498390">
          <w:marLeft w:val="0"/>
          <w:marRight w:val="0"/>
          <w:marTop w:val="0"/>
          <w:marBottom w:val="0"/>
          <w:divBdr>
            <w:top w:val="none" w:sz="0" w:space="0" w:color="auto"/>
            <w:left w:val="none" w:sz="0" w:space="0" w:color="auto"/>
            <w:bottom w:val="none" w:sz="0" w:space="0" w:color="auto"/>
            <w:right w:val="none" w:sz="0" w:space="0" w:color="auto"/>
          </w:divBdr>
        </w:div>
        <w:div w:id="827284812">
          <w:marLeft w:val="0"/>
          <w:marRight w:val="0"/>
          <w:marTop w:val="0"/>
          <w:marBottom w:val="0"/>
          <w:divBdr>
            <w:top w:val="none" w:sz="0" w:space="0" w:color="auto"/>
            <w:left w:val="none" w:sz="0" w:space="0" w:color="auto"/>
            <w:bottom w:val="none" w:sz="0" w:space="0" w:color="auto"/>
            <w:right w:val="none" w:sz="0" w:space="0" w:color="auto"/>
          </w:divBdr>
        </w:div>
        <w:div w:id="1588347588">
          <w:marLeft w:val="0"/>
          <w:marRight w:val="0"/>
          <w:marTop w:val="0"/>
          <w:marBottom w:val="0"/>
          <w:divBdr>
            <w:top w:val="none" w:sz="0" w:space="0" w:color="auto"/>
            <w:left w:val="none" w:sz="0" w:space="0" w:color="auto"/>
            <w:bottom w:val="none" w:sz="0" w:space="0" w:color="auto"/>
            <w:right w:val="none" w:sz="0" w:space="0" w:color="auto"/>
          </w:divBdr>
        </w:div>
        <w:div w:id="1940482584">
          <w:marLeft w:val="0"/>
          <w:marRight w:val="0"/>
          <w:marTop w:val="0"/>
          <w:marBottom w:val="0"/>
          <w:divBdr>
            <w:top w:val="none" w:sz="0" w:space="0" w:color="auto"/>
            <w:left w:val="none" w:sz="0" w:space="0" w:color="auto"/>
            <w:bottom w:val="none" w:sz="0" w:space="0" w:color="auto"/>
            <w:right w:val="none" w:sz="0" w:space="0" w:color="auto"/>
          </w:divBdr>
        </w:div>
        <w:div w:id="1043944142">
          <w:marLeft w:val="0"/>
          <w:marRight w:val="0"/>
          <w:marTop w:val="0"/>
          <w:marBottom w:val="0"/>
          <w:divBdr>
            <w:top w:val="none" w:sz="0" w:space="0" w:color="auto"/>
            <w:left w:val="none" w:sz="0" w:space="0" w:color="auto"/>
            <w:bottom w:val="none" w:sz="0" w:space="0" w:color="auto"/>
            <w:right w:val="none" w:sz="0" w:space="0" w:color="auto"/>
          </w:divBdr>
        </w:div>
        <w:div w:id="1172530239">
          <w:marLeft w:val="0"/>
          <w:marRight w:val="0"/>
          <w:marTop w:val="0"/>
          <w:marBottom w:val="0"/>
          <w:divBdr>
            <w:top w:val="none" w:sz="0" w:space="0" w:color="auto"/>
            <w:left w:val="none" w:sz="0" w:space="0" w:color="auto"/>
            <w:bottom w:val="none" w:sz="0" w:space="0" w:color="auto"/>
            <w:right w:val="none" w:sz="0" w:space="0" w:color="auto"/>
          </w:divBdr>
        </w:div>
        <w:div w:id="1980039502">
          <w:marLeft w:val="0"/>
          <w:marRight w:val="0"/>
          <w:marTop w:val="0"/>
          <w:marBottom w:val="0"/>
          <w:divBdr>
            <w:top w:val="none" w:sz="0" w:space="0" w:color="auto"/>
            <w:left w:val="none" w:sz="0" w:space="0" w:color="auto"/>
            <w:bottom w:val="none" w:sz="0" w:space="0" w:color="auto"/>
            <w:right w:val="none" w:sz="0" w:space="0" w:color="auto"/>
          </w:divBdr>
        </w:div>
        <w:div w:id="67700150">
          <w:marLeft w:val="0"/>
          <w:marRight w:val="0"/>
          <w:marTop w:val="0"/>
          <w:marBottom w:val="0"/>
          <w:divBdr>
            <w:top w:val="none" w:sz="0" w:space="0" w:color="auto"/>
            <w:left w:val="none" w:sz="0" w:space="0" w:color="auto"/>
            <w:bottom w:val="none" w:sz="0" w:space="0" w:color="auto"/>
            <w:right w:val="none" w:sz="0" w:space="0" w:color="auto"/>
          </w:divBdr>
        </w:div>
        <w:div w:id="779254784">
          <w:marLeft w:val="0"/>
          <w:marRight w:val="0"/>
          <w:marTop w:val="0"/>
          <w:marBottom w:val="0"/>
          <w:divBdr>
            <w:top w:val="none" w:sz="0" w:space="0" w:color="auto"/>
            <w:left w:val="none" w:sz="0" w:space="0" w:color="auto"/>
            <w:bottom w:val="none" w:sz="0" w:space="0" w:color="auto"/>
            <w:right w:val="none" w:sz="0" w:space="0" w:color="auto"/>
          </w:divBdr>
        </w:div>
      </w:divsChild>
    </w:div>
    <w:div w:id="963852158">
      <w:bodyDiv w:val="1"/>
      <w:marLeft w:val="0"/>
      <w:marRight w:val="0"/>
      <w:marTop w:val="0"/>
      <w:marBottom w:val="0"/>
      <w:divBdr>
        <w:top w:val="none" w:sz="0" w:space="0" w:color="auto"/>
        <w:left w:val="none" w:sz="0" w:space="0" w:color="auto"/>
        <w:bottom w:val="none" w:sz="0" w:space="0" w:color="auto"/>
        <w:right w:val="none" w:sz="0" w:space="0" w:color="auto"/>
      </w:divBdr>
      <w:divsChild>
        <w:div w:id="704722037">
          <w:marLeft w:val="0"/>
          <w:marRight w:val="0"/>
          <w:marTop w:val="0"/>
          <w:marBottom w:val="0"/>
          <w:divBdr>
            <w:top w:val="none" w:sz="0" w:space="0" w:color="auto"/>
            <w:left w:val="none" w:sz="0" w:space="0" w:color="auto"/>
            <w:bottom w:val="none" w:sz="0" w:space="0" w:color="auto"/>
            <w:right w:val="none" w:sz="0" w:space="0" w:color="auto"/>
          </w:divBdr>
        </w:div>
        <w:div w:id="316111183">
          <w:marLeft w:val="0"/>
          <w:marRight w:val="0"/>
          <w:marTop w:val="0"/>
          <w:marBottom w:val="0"/>
          <w:divBdr>
            <w:top w:val="none" w:sz="0" w:space="0" w:color="auto"/>
            <w:left w:val="none" w:sz="0" w:space="0" w:color="auto"/>
            <w:bottom w:val="none" w:sz="0" w:space="0" w:color="auto"/>
            <w:right w:val="none" w:sz="0" w:space="0" w:color="auto"/>
          </w:divBdr>
        </w:div>
        <w:div w:id="1769351212">
          <w:marLeft w:val="0"/>
          <w:marRight w:val="0"/>
          <w:marTop w:val="0"/>
          <w:marBottom w:val="0"/>
          <w:divBdr>
            <w:top w:val="none" w:sz="0" w:space="0" w:color="auto"/>
            <w:left w:val="none" w:sz="0" w:space="0" w:color="auto"/>
            <w:bottom w:val="none" w:sz="0" w:space="0" w:color="auto"/>
            <w:right w:val="none" w:sz="0" w:space="0" w:color="auto"/>
          </w:divBdr>
        </w:div>
        <w:div w:id="1036269920">
          <w:marLeft w:val="0"/>
          <w:marRight w:val="0"/>
          <w:marTop w:val="0"/>
          <w:marBottom w:val="0"/>
          <w:divBdr>
            <w:top w:val="none" w:sz="0" w:space="0" w:color="auto"/>
            <w:left w:val="none" w:sz="0" w:space="0" w:color="auto"/>
            <w:bottom w:val="none" w:sz="0" w:space="0" w:color="auto"/>
            <w:right w:val="none" w:sz="0" w:space="0" w:color="auto"/>
          </w:divBdr>
        </w:div>
        <w:div w:id="707603577">
          <w:marLeft w:val="0"/>
          <w:marRight w:val="0"/>
          <w:marTop w:val="0"/>
          <w:marBottom w:val="0"/>
          <w:divBdr>
            <w:top w:val="none" w:sz="0" w:space="0" w:color="auto"/>
            <w:left w:val="none" w:sz="0" w:space="0" w:color="auto"/>
            <w:bottom w:val="none" w:sz="0" w:space="0" w:color="auto"/>
            <w:right w:val="none" w:sz="0" w:space="0" w:color="auto"/>
          </w:divBdr>
        </w:div>
        <w:div w:id="601957913">
          <w:marLeft w:val="0"/>
          <w:marRight w:val="0"/>
          <w:marTop w:val="0"/>
          <w:marBottom w:val="0"/>
          <w:divBdr>
            <w:top w:val="none" w:sz="0" w:space="0" w:color="auto"/>
            <w:left w:val="none" w:sz="0" w:space="0" w:color="auto"/>
            <w:bottom w:val="none" w:sz="0" w:space="0" w:color="auto"/>
            <w:right w:val="none" w:sz="0" w:space="0" w:color="auto"/>
          </w:divBdr>
        </w:div>
        <w:div w:id="269747078">
          <w:marLeft w:val="0"/>
          <w:marRight w:val="0"/>
          <w:marTop w:val="0"/>
          <w:marBottom w:val="0"/>
          <w:divBdr>
            <w:top w:val="none" w:sz="0" w:space="0" w:color="auto"/>
            <w:left w:val="none" w:sz="0" w:space="0" w:color="auto"/>
            <w:bottom w:val="none" w:sz="0" w:space="0" w:color="auto"/>
            <w:right w:val="none" w:sz="0" w:space="0" w:color="auto"/>
          </w:divBdr>
        </w:div>
        <w:div w:id="564336106">
          <w:marLeft w:val="0"/>
          <w:marRight w:val="0"/>
          <w:marTop w:val="0"/>
          <w:marBottom w:val="0"/>
          <w:divBdr>
            <w:top w:val="none" w:sz="0" w:space="0" w:color="auto"/>
            <w:left w:val="none" w:sz="0" w:space="0" w:color="auto"/>
            <w:bottom w:val="none" w:sz="0" w:space="0" w:color="auto"/>
            <w:right w:val="none" w:sz="0" w:space="0" w:color="auto"/>
          </w:divBdr>
        </w:div>
        <w:div w:id="997000354">
          <w:marLeft w:val="0"/>
          <w:marRight w:val="0"/>
          <w:marTop w:val="0"/>
          <w:marBottom w:val="0"/>
          <w:divBdr>
            <w:top w:val="none" w:sz="0" w:space="0" w:color="auto"/>
            <w:left w:val="none" w:sz="0" w:space="0" w:color="auto"/>
            <w:bottom w:val="none" w:sz="0" w:space="0" w:color="auto"/>
            <w:right w:val="none" w:sz="0" w:space="0" w:color="auto"/>
          </w:divBdr>
        </w:div>
        <w:div w:id="1098022834">
          <w:marLeft w:val="0"/>
          <w:marRight w:val="0"/>
          <w:marTop w:val="0"/>
          <w:marBottom w:val="0"/>
          <w:divBdr>
            <w:top w:val="none" w:sz="0" w:space="0" w:color="auto"/>
            <w:left w:val="none" w:sz="0" w:space="0" w:color="auto"/>
            <w:bottom w:val="none" w:sz="0" w:space="0" w:color="auto"/>
            <w:right w:val="none" w:sz="0" w:space="0" w:color="auto"/>
          </w:divBdr>
        </w:div>
        <w:div w:id="2121991534">
          <w:marLeft w:val="0"/>
          <w:marRight w:val="0"/>
          <w:marTop w:val="0"/>
          <w:marBottom w:val="0"/>
          <w:divBdr>
            <w:top w:val="none" w:sz="0" w:space="0" w:color="auto"/>
            <w:left w:val="none" w:sz="0" w:space="0" w:color="auto"/>
            <w:bottom w:val="none" w:sz="0" w:space="0" w:color="auto"/>
            <w:right w:val="none" w:sz="0" w:space="0" w:color="auto"/>
          </w:divBdr>
        </w:div>
        <w:div w:id="1446266317">
          <w:marLeft w:val="0"/>
          <w:marRight w:val="0"/>
          <w:marTop w:val="0"/>
          <w:marBottom w:val="0"/>
          <w:divBdr>
            <w:top w:val="none" w:sz="0" w:space="0" w:color="auto"/>
            <w:left w:val="none" w:sz="0" w:space="0" w:color="auto"/>
            <w:bottom w:val="none" w:sz="0" w:space="0" w:color="auto"/>
            <w:right w:val="none" w:sz="0" w:space="0" w:color="auto"/>
          </w:divBdr>
        </w:div>
        <w:div w:id="1945260236">
          <w:marLeft w:val="0"/>
          <w:marRight w:val="0"/>
          <w:marTop w:val="0"/>
          <w:marBottom w:val="0"/>
          <w:divBdr>
            <w:top w:val="none" w:sz="0" w:space="0" w:color="auto"/>
            <w:left w:val="none" w:sz="0" w:space="0" w:color="auto"/>
            <w:bottom w:val="none" w:sz="0" w:space="0" w:color="auto"/>
            <w:right w:val="none" w:sz="0" w:space="0" w:color="auto"/>
          </w:divBdr>
        </w:div>
      </w:divsChild>
    </w:div>
    <w:div w:id="1502962275">
      <w:bodyDiv w:val="1"/>
      <w:marLeft w:val="0"/>
      <w:marRight w:val="0"/>
      <w:marTop w:val="0"/>
      <w:marBottom w:val="0"/>
      <w:divBdr>
        <w:top w:val="none" w:sz="0" w:space="0" w:color="auto"/>
        <w:left w:val="none" w:sz="0" w:space="0" w:color="auto"/>
        <w:bottom w:val="none" w:sz="0" w:space="0" w:color="auto"/>
        <w:right w:val="none" w:sz="0" w:space="0" w:color="auto"/>
      </w:divBdr>
    </w:div>
    <w:div w:id="1669289058">
      <w:bodyDiv w:val="1"/>
      <w:marLeft w:val="0"/>
      <w:marRight w:val="0"/>
      <w:marTop w:val="0"/>
      <w:marBottom w:val="0"/>
      <w:divBdr>
        <w:top w:val="none" w:sz="0" w:space="0" w:color="auto"/>
        <w:left w:val="none" w:sz="0" w:space="0" w:color="auto"/>
        <w:bottom w:val="none" w:sz="0" w:space="0" w:color="auto"/>
        <w:right w:val="none" w:sz="0" w:space="0" w:color="auto"/>
      </w:divBdr>
    </w:div>
    <w:div w:id="1726021846">
      <w:bodyDiv w:val="1"/>
      <w:marLeft w:val="0"/>
      <w:marRight w:val="0"/>
      <w:marTop w:val="0"/>
      <w:marBottom w:val="0"/>
      <w:divBdr>
        <w:top w:val="none" w:sz="0" w:space="0" w:color="auto"/>
        <w:left w:val="none" w:sz="0" w:space="0" w:color="auto"/>
        <w:bottom w:val="none" w:sz="0" w:space="0" w:color="auto"/>
        <w:right w:val="none" w:sz="0" w:space="0" w:color="auto"/>
      </w:divBdr>
      <w:divsChild>
        <w:div w:id="1624456612">
          <w:marLeft w:val="0"/>
          <w:marRight w:val="0"/>
          <w:marTop w:val="0"/>
          <w:marBottom w:val="0"/>
          <w:divBdr>
            <w:top w:val="none" w:sz="0" w:space="0" w:color="auto"/>
            <w:left w:val="none" w:sz="0" w:space="0" w:color="auto"/>
            <w:bottom w:val="none" w:sz="0" w:space="0" w:color="auto"/>
            <w:right w:val="none" w:sz="0" w:space="0" w:color="auto"/>
          </w:divBdr>
        </w:div>
        <w:div w:id="1152791584">
          <w:marLeft w:val="0"/>
          <w:marRight w:val="0"/>
          <w:marTop w:val="0"/>
          <w:marBottom w:val="0"/>
          <w:divBdr>
            <w:top w:val="none" w:sz="0" w:space="0" w:color="auto"/>
            <w:left w:val="none" w:sz="0" w:space="0" w:color="auto"/>
            <w:bottom w:val="none" w:sz="0" w:space="0" w:color="auto"/>
            <w:right w:val="none" w:sz="0" w:space="0" w:color="auto"/>
          </w:divBdr>
        </w:div>
        <w:div w:id="1471895869">
          <w:marLeft w:val="0"/>
          <w:marRight w:val="0"/>
          <w:marTop w:val="0"/>
          <w:marBottom w:val="0"/>
          <w:divBdr>
            <w:top w:val="none" w:sz="0" w:space="0" w:color="auto"/>
            <w:left w:val="none" w:sz="0" w:space="0" w:color="auto"/>
            <w:bottom w:val="none" w:sz="0" w:space="0" w:color="auto"/>
            <w:right w:val="none" w:sz="0" w:space="0" w:color="auto"/>
          </w:divBdr>
        </w:div>
        <w:div w:id="271714423">
          <w:marLeft w:val="0"/>
          <w:marRight w:val="0"/>
          <w:marTop w:val="0"/>
          <w:marBottom w:val="0"/>
          <w:divBdr>
            <w:top w:val="none" w:sz="0" w:space="0" w:color="auto"/>
            <w:left w:val="none" w:sz="0" w:space="0" w:color="auto"/>
            <w:bottom w:val="none" w:sz="0" w:space="0" w:color="auto"/>
            <w:right w:val="none" w:sz="0" w:space="0" w:color="auto"/>
          </w:divBdr>
        </w:div>
        <w:div w:id="937370110">
          <w:marLeft w:val="0"/>
          <w:marRight w:val="0"/>
          <w:marTop w:val="0"/>
          <w:marBottom w:val="0"/>
          <w:divBdr>
            <w:top w:val="none" w:sz="0" w:space="0" w:color="auto"/>
            <w:left w:val="none" w:sz="0" w:space="0" w:color="auto"/>
            <w:bottom w:val="none" w:sz="0" w:space="0" w:color="auto"/>
            <w:right w:val="none" w:sz="0" w:space="0" w:color="auto"/>
          </w:divBdr>
        </w:div>
        <w:div w:id="734086539">
          <w:marLeft w:val="0"/>
          <w:marRight w:val="0"/>
          <w:marTop w:val="0"/>
          <w:marBottom w:val="0"/>
          <w:divBdr>
            <w:top w:val="none" w:sz="0" w:space="0" w:color="auto"/>
            <w:left w:val="none" w:sz="0" w:space="0" w:color="auto"/>
            <w:bottom w:val="none" w:sz="0" w:space="0" w:color="auto"/>
            <w:right w:val="none" w:sz="0" w:space="0" w:color="auto"/>
          </w:divBdr>
        </w:div>
        <w:div w:id="2093694317">
          <w:marLeft w:val="0"/>
          <w:marRight w:val="0"/>
          <w:marTop w:val="0"/>
          <w:marBottom w:val="0"/>
          <w:divBdr>
            <w:top w:val="none" w:sz="0" w:space="0" w:color="auto"/>
            <w:left w:val="none" w:sz="0" w:space="0" w:color="auto"/>
            <w:bottom w:val="none" w:sz="0" w:space="0" w:color="auto"/>
            <w:right w:val="none" w:sz="0" w:space="0" w:color="auto"/>
          </w:divBdr>
        </w:div>
        <w:div w:id="592125529">
          <w:marLeft w:val="0"/>
          <w:marRight w:val="0"/>
          <w:marTop w:val="0"/>
          <w:marBottom w:val="0"/>
          <w:divBdr>
            <w:top w:val="none" w:sz="0" w:space="0" w:color="auto"/>
            <w:left w:val="none" w:sz="0" w:space="0" w:color="auto"/>
            <w:bottom w:val="none" w:sz="0" w:space="0" w:color="auto"/>
            <w:right w:val="none" w:sz="0" w:space="0" w:color="auto"/>
          </w:divBdr>
        </w:div>
        <w:div w:id="1435906645">
          <w:marLeft w:val="0"/>
          <w:marRight w:val="0"/>
          <w:marTop w:val="0"/>
          <w:marBottom w:val="0"/>
          <w:divBdr>
            <w:top w:val="none" w:sz="0" w:space="0" w:color="auto"/>
            <w:left w:val="none" w:sz="0" w:space="0" w:color="auto"/>
            <w:bottom w:val="none" w:sz="0" w:space="0" w:color="auto"/>
            <w:right w:val="none" w:sz="0" w:space="0" w:color="auto"/>
          </w:divBdr>
        </w:div>
        <w:div w:id="116528074">
          <w:marLeft w:val="0"/>
          <w:marRight w:val="0"/>
          <w:marTop w:val="0"/>
          <w:marBottom w:val="0"/>
          <w:divBdr>
            <w:top w:val="none" w:sz="0" w:space="0" w:color="auto"/>
            <w:left w:val="none" w:sz="0" w:space="0" w:color="auto"/>
            <w:bottom w:val="none" w:sz="0" w:space="0" w:color="auto"/>
            <w:right w:val="none" w:sz="0" w:space="0" w:color="auto"/>
          </w:divBdr>
        </w:div>
        <w:div w:id="1280718151">
          <w:marLeft w:val="0"/>
          <w:marRight w:val="0"/>
          <w:marTop w:val="0"/>
          <w:marBottom w:val="0"/>
          <w:divBdr>
            <w:top w:val="none" w:sz="0" w:space="0" w:color="auto"/>
            <w:left w:val="none" w:sz="0" w:space="0" w:color="auto"/>
            <w:bottom w:val="none" w:sz="0" w:space="0" w:color="auto"/>
            <w:right w:val="none" w:sz="0" w:space="0" w:color="auto"/>
          </w:divBdr>
        </w:div>
        <w:div w:id="13270517">
          <w:marLeft w:val="0"/>
          <w:marRight w:val="0"/>
          <w:marTop w:val="0"/>
          <w:marBottom w:val="0"/>
          <w:divBdr>
            <w:top w:val="none" w:sz="0" w:space="0" w:color="auto"/>
            <w:left w:val="none" w:sz="0" w:space="0" w:color="auto"/>
            <w:bottom w:val="none" w:sz="0" w:space="0" w:color="auto"/>
            <w:right w:val="none" w:sz="0" w:space="0" w:color="auto"/>
          </w:divBdr>
        </w:div>
        <w:div w:id="1051071660">
          <w:marLeft w:val="0"/>
          <w:marRight w:val="0"/>
          <w:marTop w:val="0"/>
          <w:marBottom w:val="0"/>
          <w:divBdr>
            <w:top w:val="none" w:sz="0" w:space="0" w:color="auto"/>
            <w:left w:val="none" w:sz="0" w:space="0" w:color="auto"/>
            <w:bottom w:val="none" w:sz="0" w:space="0" w:color="auto"/>
            <w:right w:val="none" w:sz="0" w:space="0" w:color="auto"/>
          </w:divBdr>
        </w:div>
      </w:divsChild>
    </w:div>
    <w:div w:id="1790465524">
      <w:bodyDiv w:val="1"/>
      <w:marLeft w:val="0"/>
      <w:marRight w:val="0"/>
      <w:marTop w:val="0"/>
      <w:marBottom w:val="0"/>
      <w:divBdr>
        <w:top w:val="none" w:sz="0" w:space="0" w:color="auto"/>
        <w:left w:val="none" w:sz="0" w:space="0" w:color="auto"/>
        <w:bottom w:val="none" w:sz="0" w:space="0" w:color="auto"/>
        <w:right w:val="none" w:sz="0" w:space="0" w:color="auto"/>
      </w:divBdr>
    </w:div>
    <w:div w:id="1824395903">
      <w:bodyDiv w:val="1"/>
      <w:marLeft w:val="0"/>
      <w:marRight w:val="0"/>
      <w:marTop w:val="0"/>
      <w:marBottom w:val="0"/>
      <w:divBdr>
        <w:top w:val="none" w:sz="0" w:space="0" w:color="auto"/>
        <w:left w:val="none" w:sz="0" w:space="0" w:color="auto"/>
        <w:bottom w:val="none" w:sz="0" w:space="0" w:color="auto"/>
        <w:right w:val="none" w:sz="0" w:space="0" w:color="auto"/>
      </w:divBdr>
    </w:div>
    <w:div w:id="2073118757">
      <w:bodyDiv w:val="1"/>
      <w:marLeft w:val="0"/>
      <w:marRight w:val="0"/>
      <w:marTop w:val="0"/>
      <w:marBottom w:val="0"/>
      <w:divBdr>
        <w:top w:val="none" w:sz="0" w:space="0" w:color="auto"/>
        <w:left w:val="none" w:sz="0" w:space="0" w:color="auto"/>
        <w:bottom w:val="none" w:sz="0" w:space="0" w:color="auto"/>
        <w:right w:val="none" w:sz="0" w:space="0" w:color="auto"/>
      </w:divBdr>
    </w:div>
    <w:div w:id="20898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nchenyu.TANCHENYU-R51\Application%20Data\Microsoft\Templates\MMIM.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7D64-5E8B-4C00-BFBF-88C6CC8F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MMIM</Template>
  <TotalTime>1989</TotalTime>
  <Pages>12</Pages>
  <Words>984</Words>
  <Characters>5612</Characters>
  <Application>Microsoft Office Word</Application>
  <DocSecurity>0</DocSecurity>
  <Lines>46</Lines>
  <Paragraphs>13</Paragraphs>
  <ScaleCrop>false</ScaleCrop>
  <Company>MMIM</Company>
  <LinksUpToDate>false</LinksUpToDate>
  <CharactersWithSpaces>6583</CharactersWithSpaces>
  <SharedDoc>false</SharedDoc>
  <HLinks>
    <vt:vector size="36" baseType="variant">
      <vt:variant>
        <vt:i4>1441846</vt:i4>
      </vt:variant>
      <vt:variant>
        <vt:i4>32</vt:i4>
      </vt:variant>
      <vt:variant>
        <vt:i4>0</vt:i4>
      </vt:variant>
      <vt:variant>
        <vt:i4>5</vt:i4>
      </vt:variant>
      <vt:variant>
        <vt:lpwstr/>
      </vt:variant>
      <vt:variant>
        <vt:lpwstr>_Toc235522352</vt:lpwstr>
      </vt:variant>
      <vt:variant>
        <vt:i4>1441846</vt:i4>
      </vt:variant>
      <vt:variant>
        <vt:i4>26</vt:i4>
      </vt:variant>
      <vt:variant>
        <vt:i4>0</vt:i4>
      </vt:variant>
      <vt:variant>
        <vt:i4>5</vt:i4>
      </vt:variant>
      <vt:variant>
        <vt:lpwstr/>
      </vt:variant>
      <vt:variant>
        <vt:lpwstr>_Toc235522351</vt:lpwstr>
      </vt:variant>
      <vt:variant>
        <vt:i4>1441846</vt:i4>
      </vt:variant>
      <vt:variant>
        <vt:i4>20</vt:i4>
      </vt:variant>
      <vt:variant>
        <vt:i4>0</vt:i4>
      </vt:variant>
      <vt:variant>
        <vt:i4>5</vt:i4>
      </vt:variant>
      <vt:variant>
        <vt:lpwstr/>
      </vt:variant>
      <vt:variant>
        <vt:lpwstr>_Toc235522350</vt:lpwstr>
      </vt:variant>
      <vt:variant>
        <vt:i4>1507382</vt:i4>
      </vt:variant>
      <vt:variant>
        <vt:i4>14</vt:i4>
      </vt:variant>
      <vt:variant>
        <vt:i4>0</vt:i4>
      </vt:variant>
      <vt:variant>
        <vt:i4>5</vt:i4>
      </vt:variant>
      <vt:variant>
        <vt:lpwstr/>
      </vt:variant>
      <vt:variant>
        <vt:lpwstr>_Toc235522349</vt:lpwstr>
      </vt:variant>
      <vt:variant>
        <vt:i4>1507382</vt:i4>
      </vt:variant>
      <vt:variant>
        <vt:i4>8</vt:i4>
      </vt:variant>
      <vt:variant>
        <vt:i4>0</vt:i4>
      </vt:variant>
      <vt:variant>
        <vt:i4>5</vt:i4>
      </vt:variant>
      <vt:variant>
        <vt:lpwstr/>
      </vt:variant>
      <vt:variant>
        <vt:lpwstr>_Toc235522348</vt:lpwstr>
      </vt:variant>
      <vt:variant>
        <vt:i4>1507382</vt:i4>
      </vt:variant>
      <vt:variant>
        <vt:i4>2</vt:i4>
      </vt:variant>
      <vt:variant>
        <vt:i4>0</vt:i4>
      </vt:variant>
      <vt:variant>
        <vt:i4>5</vt:i4>
      </vt:variant>
      <vt:variant>
        <vt:lpwstr/>
      </vt:variant>
      <vt:variant>
        <vt:lpwstr>_Toc235522347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dc:title>
  <dc:creator>Xukun</dc:creator>
  <cp:lastModifiedBy>chenyun</cp:lastModifiedBy>
  <cp:revision>574</cp:revision>
  <cp:lastPrinted>2010-06-21T09:38:00Z</cp:lastPrinted>
  <dcterms:created xsi:type="dcterms:W3CDTF">2014-03-26T09:38:00Z</dcterms:created>
  <dcterms:modified xsi:type="dcterms:W3CDTF">2018-05-23T12:22:00Z</dcterms:modified>
</cp:coreProperties>
</file>